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7A142F" w:rsidRDefault="00382672" w:rsidP="00382672">
      <w:pPr>
        <w:pStyle w:val="2"/>
      </w:pPr>
      <w:r w:rsidRPr="007A142F">
        <w:rPr>
          <w:rFonts w:hint="eastAsia"/>
        </w:rPr>
        <w:t>ガイダンス起票の設定</w:t>
      </w:r>
      <w:bookmarkStart w:id="0" w:name="_GoBack"/>
      <w:bookmarkEnd w:id="0"/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40409E" w:rsidRPr="007A142F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0409E" w:rsidRPr="007A142F" w:rsidRDefault="0040409E" w:rsidP="008E6D4A">
            <w:pPr>
              <w:rPr>
                <w:rFonts w:ascii="Meiryo UI" w:hAnsi="Meiryo UI" w:cs="ＭＳ Ｐゴシック"/>
                <w:color w:val="000000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0409E" w:rsidRPr="007A142F" w:rsidRDefault="0040409E" w:rsidP="008E6D4A">
            <w:pPr>
              <w:rPr>
                <w:rFonts w:ascii="Meiryo UI" w:hAnsi="Meiryo UI" w:cs="ＭＳ Ｐゴシック"/>
                <w:color w:val="000000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0409E" w:rsidRPr="007A142F" w:rsidRDefault="0040409E" w:rsidP="008E6D4A">
            <w:pPr>
              <w:rPr>
                <w:rFonts w:ascii="Meiryo UI" w:hAnsi="Meiryo UI" w:cs="ＭＳ Ｐゴシック"/>
                <w:color w:val="000000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0409E" w:rsidRPr="007A142F" w:rsidRDefault="0040409E" w:rsidP="008E6D4A">
            <w:pPr>
              <w:rPr>
                <w:rFonts w:ascii="Meiryo UI" w:hAnsi="Meiryo UI" w:cs="ＭＳ Ｐゴシック"/>
                <w:color w:val="000000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0409E" w:rsidRPr="007A142F" w:rsidRDefault="0040409E" w:rsidP="008E6D4A">
            <w:pPr>
              <w:rPr>
                <w:rFonts w:ascii="Meiryo UI" w:hAnsi="Meiryo UI" w:cs="ＭＳ Ｐゴシック"/>
                <w:color w:val="000000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0409E" w:rsidRPr="007A142F" w:rsidRDefault="0040409E" w:rsidP="008E6D4A">
            <w:pPr>
              <w:rPr>
                <w:rFonts w:ascii="Meiryo UI" w:hAnsi="Meiryo UI" w:cs="ＭＳ Ｐゴシック"/>
                <w:color w:val="000000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382672" w:rsidRPr="007A142F" w:rsidTr="003166E6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2672" w:rsidRPr="007A142F" w:rsidRDefault="00382672" w:rsidP="00382672">
            <w:pPr>
              <w:rPr>
                <w:rFonts w:ascii="Meiryo UI" w:hAnsi="Meiryo UI"/>
                <w:color w:val="000000"/>
              </w:rPr>
            </w:pPr>
            <w:r w:rsidRPr="007A142F">
              <w:rPr>
                <w:rFonts w:ascii="Meiryo UI" w:hAnsi="Meiryo UI" w:hint="eastAsia"/>
                <w:color w:val="000000"/>
              </w:rPr>
              <w:t>(1)見出しの一覧表示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382672" w:rsidRPr="007A142F" w:rsidTr="003166E6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2672" w:rsidRPr="007A142F" w:rsidRDefault="00382672" w:rsidP="00382672">
            <w:pPr>
              <w:rPr>
                <w:rFonts w:ascii="Meiryo UI" w:hAnsi="Meiryo UI"/>
                <w:color w:val="000000"/>
              </w:rPr>
            </w:pPr>
            <w:r w:rsidRPr="007A142F">
              <w:rPr>
                <w:rFonts w:ascii="Meiryo UI" w:hAnsi="Meiryo UI" w:hint="eastAsia"/>
                <w:color w:val="000000"/>
              </w:rPr>
              <w:t>(2)見出しの追加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382672" w:rsidRPr="007A142F" w:rsidTr="003166E6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2672" w:rsidRPr="007A142F" w:rsidRDefault="00382672" w:rsidP="00382672">
            <w:pPr>
              <w:rPr>
                <w:rFonts w:ascii="Meiryo UI" w:hAnsi="Meiryo UI"/>
                <w:color w:val="000000"/>
              </w:rPr>
            </w:pPr>
            <w:r w:rsidRPr="007A142F">
              <w:rPr>
                <w:rFonts w:ascii="Meiryo UI" w:hAnsi="Meiryo UI" w:hint="eastAsia"/>
                <w:color w:val="000000"/>
              </w:rPr>
              <w:t>(3)見出しの設定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382672" w:rsidRPr="007A142F" w:rsidTr="00165E2F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2672" w:rsidRPr="007A142F" w:rsidRDefault="00382672" w:rsidP="00382672">
            <w:pPr>
              <w:rPr>
                <w:rFonts w:ascii="Meiryo UI" w:hAnsi="Meiryo UI"/>
                <w:color w:val="000000"/>
              </w:rPr>
            </w:pPr>
            <w:r w:rsidRPr="007A142F">
              <w:rPr>
                <w:rFonts w:ascii="Meiryo UI" w:hAnsi="Meiryo UI" w:hint="eastAsia"/>
                <w:color w:val="000000"/>
              </w:rPr>
              <w:t>(4)事象の設定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382672" w:rsidRPr="007A142F" w:rsidTr="003166E6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2672" w:rsidRPr="007A142F" w:rsidRDefault="00382672" w:rsidP="00382672">
            <w:pPr>
              <w:rPr>
                <w:rFonts w:ascii="Meiryo UI" w:hAnsi="Meiryo UI"/>
                <w:color w:val="000000"/>
              </w:rPr>
            </w:pPr>
            <w:r w:rsidRPr="007A142F">
              <w:rPr>
                <w:rFonts w:ascii="Meiryo UI" w:hAnsi="Meiryo UI" w:hint="eastAsia"/>
                <w:color w:val="000000"/>
              </w:rPr>
              <w:t>(5)伝票の設定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672" w:rsidRPr="007A142F" w:rsidRDefault="00382672" w:rsidP="00382672">
            <w:pPr>
              <w:rPr>
                <w:rFonts w:ascii="Meiryo UI" w:hAnsi="Meiryo UI"/>
              </w:rPr>
            </w:pPr>
            <w:r w:rsidRPr="007A142F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382672" w:rsidRPr="007A142F" w:rsidRDefault="00382672" w:rsidP="00382672">
      <w:pPr>
        <w:rPr>
          <w:rFonts w:ascii="Meiryo UI" w:hAnsi="Meiryo UI"/>
          <w:lang w:val="ja-JP"/>
        </w:rPr>
      </w:pPr>
    </w:p>
    <w:p w:rsidR="00382672" w:rsidRPr="007A142F" w:rsidRDefault="00382672" w:rsidP="00382672">
      <w:pPr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(1)見出しの一覧表示</w:t>
      </w:r>
    </w:p>
    <w:p w:rsidR="00382672" w:rsidRPr="007A142F" w:rsidRDefault="00AC00DF" w:rsidP="00382672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1CB00C1B" wp14:editId="0D9B097A">
            <wp:simplePos x="0" y="0"/>
            <wp:positionH relativeFrom="column">
              <wp:posOffset>167005</wp:posOffset>
            </wp:positionH>
            <wp:positionV relativeFrom="paragraph">
              <wp:posOffset>48895</wp:posOffset>
            </wp:positionV>
            <wp:extent cx="5520690" cy="2813050"/>
            <wp:effectExtent l="0" t="0" r="3810" b="635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0F54F297-A1E7-454F-9A79-5BB1AD2746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0F54F297-A1E7-454F-9A79-5BB1AD2746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2" b="26032"/>
                    <a:stretch/>
                  </pic:blipFill>
                  <pic:spPr bwMode="auto">
                    <a:xfrm>
                      <a:off x="0" y="0"/>
                      <a:ext cx="552069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Default="00382672" w:rsidP="007A142F">
      <w:pPr>
        <w:ind w:leftChars="100" w:left="220"/>
        <w:rPr>
          <w:rFonts w:ascii="Meiryo UI" w:hAnsi="Meiryo UI"/>
          <w:lang w:val="ja-JP"/>
        </w:rPr>
      </w:pPr>
    </w:p>
    <w:p w:rsidR="007A142F" w:rsidRPr="007A142F" w:rsidRDefault="007A142F" w:rsidP="007A142F">
      <w:pPr>
        <w:ind w:leftChars="100" w:left="220"/>
        <w:rPr>
          <w:rFonts w:ascii="Meiryo UI" w:hAnsi="Meiryo UI"/>
          <w:lang w:val="ja-JP"/>
        </w:rPr>
      </w:pPr>
    </w:p>
    <w:p w:rsidR="00AC00DF" w:rsidRPr="007A142F" w:rsidRDefault="00AC00DF" w:rsidP="00AC00DF">
      <w:pPr>
        <w:ind w:leftChars="100" w:left="220"/>
        <w:rPr>
          <w:rFonts w:ascii="Meiryo UI" w:hAnsi="Meiryo UI"/>
        </w:rPr>
      </w:pPr>
      <w:r w:rsidRPr="007A142F">
        <w:rPr>
          <w:rFonts w:ascii="Meiryo UI" w:hAnsi="Meiryo UI" w:hint="eastAsia"/>
        </w:rPr>
        <w:t>①メニュー画面で「ガイダンス起票メンテナンス」リンクをクリックしてください。</w:t>
      </w:r>
    </w:p>
    <w:p w:rsidR="00382672" w:rsidRPr="007A142F" w:rsidRDefault="00382672" w:rsidP="00382672">
      <w:pPr>
        <w:ind w:leftChars="100" w:left="220"/>
        <w:rPr>
          <w:rFonts w:ascii="Meiryo UI" w:hAnsi="Meiryo UI"/>
        </w:rPr>
      </w:pPr>
    </w:p>
    <w:p w:rsidR="00382672" w:rsidRPr="007A142F" w:rsidRDefault="00AC00DF" w:rsidP="00382672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58FDDE23" wp14:editId="0FC75302">
            <wp:simplePos x="0" y="0"/>
            <wp:positionH relativeFrom="column">
              <wp:posOffset>160655</wp:posOffset>
            </wp:positionH>
            <wp:positionV relativeFrom="paragraph">
              <wp:posOffset>103505</wp:posOffset>
            </wp:positionV>
            <wp:extent cx="5682615" cy="1225550"/>
            <wp:effectExtent l="0" t="0" r="0" b="0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113AA81-B8B1-4F7E-858F-DACD4BE9E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>
                      <a:extLst>
                        <a:ext uri="{FF2B5EF4-FFF2-40B4-BE49-F238E27FC236}">
                          <a16:creationId xmlns:a16="http://schemas.microsoft.com/office/drawing/2014/main" id="{9113AA81-B8B1-4F7E-858F-DACD4BE9E0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4232" b="56558"/>
                    <a:stretch/>
                  </pic:blipFill>
                  <pic:spPr bwMode="auto">
                    <a:xfrm>
                      <a:off x="0" y="0"/>
                      <a:ext cx="568261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7A142F">
      <w:pPr>
        <w:ind w:leftChars="100" w:left="220"/>
        <w:rPr>
          <w:rFonts w:ascii="Meiryo UI" w:hAnsi="Meiryo UI"/>
          <w:lang w:val="ja-JP"/>
        </w:rPr>
      </w:pPr>
    </w:p>
    <w:p w:rsidR="00AC00DF" w:rsidRPr="007A142F" w:rsidRDefault="00AC00DF" w:rsidP="00AC00DF">
      <w:pPr>
        <w:ind w:leftChars="100" w:left="220"/>
        <w:rPr>
          <w:rFonts w:ascii="Meiryo UI" w:hAnsi="Meiryo UI"/>
        </w:rPr>
      </w:pPr>
      <w:r w:rsidRPr="007A142F">
        <w:rPr>
          <w:rFonts w:ascii="Meiryo UI" w:hAnsi="Meiryo UI" w:hint="eastAsia"/>
        </w:rPr>
        <w:t>②見出し一覧が表示されます。表示順は上下の矢印ボタンで変更可能です。</w:t>
      </w:r>
    </w:p>
    <w:p w:rsidR="00AC00DF" w:rsidRPr="007A142F" w:rsidRDefault="00AC00DF" w:rsidP="00AC00DF">
      <w:pPr>
        <w:ind w:leftChars="100" w:left="220"/>
        <w:rPr>
          <w:rFonts w:ascii="Meiryo UI" w:hAnsi="Meiryo UI"/>
        </w:rPr>
      </w:pPr>
      <w:r w:rsidRPr="007A142F">
        <w:rPr>
          <w:rFonts w:ascii="Meiryo UI" w:hAnsi="Meiryo UI" w:hint="eastAsia"/>
        </w:rPr>
        <w:t>③既存の見出しを編集、または見出しに紐づく事象を編集する場合、リンクをクリックしてください。</w:t>
      </w:r>
    </w:p>
    <w:p w:rsidR="00AC00DF" w:rsidRPr="007A142F" w:rsidRDefault="00AC00DF" w:rsidP="00AC00DF">
      <w:pPr>
        <w:ind w:leftChars="200" w:left="440"/>
        <w:rPr>
          <w:rFonts w:ascii="Meiryo UI" w:hAnsi="Meiryo UI"/>
        </w:rPr>
      </w:pPr>
      <w:r w:rsidRPr="007A142F">
        <w:rPr>
          <w:rFonts w:ascii="Meiryo UI" w:hAnsi="Meiryo UI" w:hint="eastAsia"/>
        </w:rPr>
        <w:t>→(3)見出しの設定</w:t>
      </w:r>
    </w:p>
    <w:p w:rsidR="00AC00DF" w:rsidRPr="007A142F" w:rsidRDefault="00AC00DF" w:rsidP="00AC00DF">
      <w:pPr>
        <w:ind w:leftChars="100" w:left="220"/>
        <w:rPr>
          <w:rFonts w:ascii="Meiryo UI" w:hAnsi="Meiryo UI"/>
        </w:rPr>
      </w:pPr>
      <w:r w:rsidRPr="007A142F">
        <w:rPr>
          <w:rFonts w:ascii="Meiryo UI" w:hAnsi="Meiryo UI" w:hint="eastAsia"/>
        </w:rPr>
        <w:t>④「見出し追加」ボタンを押すと、見出し追加画面が表示されます。</w:t>
      </w:r>
    </w:p>
    <w:p w:rsidR="00AC00DF" w:rsidRPr="007A142F" w:rsidRDefault="00AC00DF" w:rsidP="00AC00DF">
      <w:pPr>
        <w:ind w:leftChars="200" w:left="440"/>
        <w:rPr>
          <w:rFonts w:ascii="Meiryo UI" w:hAnsi="Meiryo UI"/>
        </w:rPr>
      </w:pPr>
      <w:r w:rsidRPr="007A142F">
        <w:rPr>
          <w:rFonts w:ascii="Meiryo UI" w:hAnsi="Meiryo UI" w:hint="eastAsia"/>
        </w:rPr>
        <w:t>→(2)見出しの追加</w:t>
      </w:r>
    </w:p>
    <w:p w:rsidR="00AC00DF" w:rsidRPr="007A142F" w:rsidRDefault="00AC00DF" w:rsidP="00AC00DF">
      <w:pPr>
        <w:ind w:leftChars="100" w:left="220"/>
        <w:rPr>
          <w:rFonts w:ascii="Meiryo UI" w:hAnsi="Meiryo UI"/>
        </w:rPr>
      </w:pPr>
      <w:r w:rsidRPr="007A142F">
        <w:rPr>
          <w:rFonts w:ascii="Meiryo UI" w:hAnsi="Meiryo UI" w:hint="eastAsia"/>
        </w:rPr>
        <w:t>⑤「更新」ボタンを押すと、変更が保存されます。</w:t>
      </w:r>
    </w:p>
    <w:p w:rsidR="00805411" w:rsidRPr="007A142F" w:rsidRDefault="00AC00DF" w:rsidP="00805411">
      <w:pPr>
        <w:ind w:leftChars="200" w:left="440"/>
        <w:rPr>
          <w:rFonts w:ascii="Meiryo UI" w:hAnsi="Meiryo UI"/>
        </w:rPr>
      </w:pPr>
      <w:r w:rsidRPr="007A142F">
        <w:rPr>
          <w:rFonts w:ascii="Meiryo UI" w:hAnsi="Meiryo UI" w:hint="eastAsia"/>
        </w:rPr>
        <w:t>また、削除する見出しにチェックをつけて「更新」ボタンを押すと、チェックを付けた見出しが削除されます。</w:t>
      </w:r>
    </w:p>
    <w:p w:rsidR="00805411" w:rsidRPr="007A142F" w:rsidRDefault="00805411" w:rsidP="00805411">
      <w:pPr>
        <w:rPr>
          <w:rFonts w:ascii="Meiryo UI" w:hAnsi="Meiryo UI"/>
        </w:rPr>
      </w:pPr>
      <w:r w:rsidRPr="007A142F">
        <w:rPr>
          <w:rFonts w:ascii="Meiryo UI" w:hAnsi="Meiryo UI"/>
        </w:rPr>
        <w:br w:type="page"/>
      </w:r>
    </w:p>
    <w:p w:rsidR="00382672" w:rsidRPr="007A142F" w:rsidRDefault="00805411" w:rsidP="00805411">
      <w:pPr>
        <w:rPr>
          <w:rFonts w:ascii="Meiryo UI" w:hAnsi="Meiryo UI"/>
        </w:rPr>
      </w:pPr>
      <w:r w:rsidRPr="007A142F">
        <w:rPr>
          <w:rFonts w:ascii="Meiryo UI" w:hAnsi="Meiryo UI" w:hint="eastAsia"/>
        </w:rPr>
        <w:lastRenderedPageBreak/>
        <w:t>(2)見出しの追加</w:t>
      </w:r>
    </w:p>
    <w:p w:rsidR="00382672" w:rsidRPr="007A142F" w:rsidRDefault="00864877" w:rsidP="00382672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6A368344" wp14:editId="4856B28D">
            <wp:simplePos x="0" y="0"/>
            <wp:positionH relativeFrom="column">
              <wp:posOffset>160655</wp:posOffset>
            </wp:positionH>
            <wp:positionV relativeFrom="paragraph">
              <wp:posOffset>55880</wp:posOffset>
            </wp:positionV>
            <wp:extent cx="5682615" cy="1092200"/>
            <wp:effectExtent l="0" t="0" r="0" b="0"/>
            <wp:wrapNone/>
            <wp:docPr id="7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62F5A068-29ED-4324-82C9-3404714F7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>
                      <a:extLst>
                        <a:ext uri="{FF2B5EF4-FFF2-40B4-BE49-F238E27FC236}">
                          <a16:creationId xmlns:a16="http://schemas.microsoft.com/office/drawing/2014/main" id="{62F5A068-29ED-4324-82C9-3404714F77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4315" b="59614"/>
                    <a:stretch/>
                  </pic:blipFill>
                  <pic:spPr bwMode="auto">
                    <a:xfrm>
                      <a:off x="0" y="0"/>
                      <a:ext cx="568261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700D6E">
      <w:pPr>
        <w:ind w:leftChars="100" w:left="220"/>
        <w:rPr>
          <w:rFonts w:ascii="Meiryo UI" w:hAnsi="Meiryo UI"/>
          <w:lang w:val="ja-JP"/>
        </w:rPr>
      </w:pPr>
    </w:p>
    <w:p w:rsidR="00864877" w:rsidRPr="007A142F" w:rsidRDefault="00864877" w:rsidP="00864877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①ガイダンスメンテナンスのリンクをクリックすると、見出し一覧画面に戻ります。</w:t>
      </w:r>
    </w:p>
    <w:p w:rsidR="00864877" w:rsidRPr="007A142F" w:rsidRDefault="00864877" w:rsidP="00864877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②見出し名を入力してください。</w:t>
      </w:r>
    </w:p>
    <w:p w:rsidR="00382672" w:rsidRPr="007A142F" w:rsidRDefault="00864877" w:rsidP="00864877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③「登録」ボタンを押してください。</w:t>
      </w: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864877" w:rsidP="00864877">
      <w:pPr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(3)見出しの設定</w:t>
      </w:r>
    </w:p>
    <w:p w:rsidR="00382672" w:rsidRPr="007A142F" w:rsidRDefault="00864877" w:rsidP="00382672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7D1A4CAF" wp14:editId="74FCCAC2">
            <wp:simplePos x="0" y="0"/>
            <wp:positionH relativeFrom="column">
              <wp:posOffset>160656</wp:posOffset>
            </wp:positionH>
            <wp:positionV relativeFrom="paragraph">
              <wp:posOffset>3810</wp:posOffset>
            </wp:positionV>
            <wp:extent cx="5626100" cy="1647154"/>
            <wp:effectExtent l="0" t="0" r="0" b="0"/>
            <wp:wrapNone/>
            <wp:docPr id="6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52315000-D3F4-4F8A-915E-507A35D846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>
                      <a:extLst>
                        <a:ext uri="{FF2B5EF4-FFF2-40B4-BE49-F238E27FC236}">
                          <a16:creationId xmlns:a16="http://schemas.microsoft.com/office/drawing/2014/main" id="{52315000-D3F4-4F8A-915E-507A35D846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14011" b="46276"/>
                    <a:stretch/>
                  </pic:blipFill>
                  <pic:spPr bwMode="auto">
                    <a:xfrm>
                      <a:off x="0" y="0"/>
                      <a:ext cx="5645638" cy="16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382672">
      <w:pPr>
        <w:ind w:leftChars="100" w:left="220"/>
        <w:rPr>
          <w:rFonts w:ascii="Meiryo UI" w:hAnsi="Meiryo UI"/>
          <w:lang w:val="ja-JP"/>
        </w:rPr>
      </w:pPr>
    </w:p>
    <w:p w:rsidR="00382672" w:rsidRPr="007A142F" w:rsidRDefault="00382672" w:rsidP="00700D6E">
      <w:pPr>
        <w:ind w:leftChars="100" w:left="220"/>
        <w:rPr>
          <w:rFonts w:ascii="Meiryo UI" w:hAnsi="Meiryo UI"/>
          <w:lang w:val="ja-JP"/>
        </w:rPr>
      </w:pPr>
    </w:p>
    <w:p w:rsidR="00C22DB8" w:rsidRPr="007A142F" w:rsidRDefault="00C22DB8" w:rsidP="00C22DB8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①ガイダンスメンテナンスのリンクをクリックすると、見出し一覧画面に戻ります。</w:t>
      </w:r>
    </w:p>
    <w:p w:rsidR="00C22DB8" w:rsidRPr="007A142F" w:rsidRDefault="00C22DB8" w:rsidP="00C22DB8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②見出し名を変更する場合、入力内容を変更してください。</w:t>
      </w:r>
    </w:p>
    <w:p w:rsidR="00C22DB8" w:rsidRPr="007A142F" w:rsidRDefault="00C22DB8" w:rsidP="00C22DB8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③見出しに対する事象一覧が表示されます。表示順は上下の矢印ボタンで変更可能です。</w:t>
      </w:r>
    </w:p>
    <w:p w:rsidR="00C22DB8" w:rsidRPr="007A142F" w:rsidRDefault="00C22DB8" w:rsidP="00C22DB8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④既存の事象を編集する場合、リンクをクリックしてください。</w:t>
      </w:r>
    </w:p>
    <w:p w:rsidR="00C22DB8" w:rsidRPr="007A142F" w:rsidRDefault="00C22DB8" w:rsidP="00C22DB8">
      <w:pPr>
        <w:ind w:leftChars="200" w:left="44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→(5)事象の設定</w:t>
      </w:r>
    </w:p>
    <w:p w:rsidR="00C22DB8" w:rsidRPr="007A142F" w:rsidRDefault="00C22DB8" w:rsidP="00C22DB8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⑤「事象追加」ボタンを押すと、事象追加画面が表示されます。</w:t>
      </w:r>
    </w:p>
    <w:p w:rsidR="00C22DB8" w:rsidRPr="007A142F" w:rsidRDefault="00C22DB8" w:rsidP="00C22DB8">
      <w:pPr>
        <w:ind w:leftChars="200" w:left="44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→(4)事象の追加</w:t>
      </w:r>
    </w:p>
    <w:p w:rsidR="00C22DB8" w:rsidRPr="007A142F" w:rsidRDefault="00C22DB8" w:rsidP="00C22DB8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⑥「更新」ボタンを押すと変更が保存されます。</w:t>
      </w:r>
    </w:p>
    <w:p w:rsidR="004757D5" w:rsidRPr="007A142F" w:rsidRDefault="00C22DB8" w:rsidP="00C22DB8">
      <w:pPr>
        <w:ind w:leftChars="200" w:left="44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また、削除する事象にチェックをつけて「更新」ボタンを押すと、チェックを付けた見出しが削除されます。</w:t>
      </w:r>
    </w:p>
    <w:p w:rsidR="004757D5" w:rsidRPr="007A142F" w:rsidRDefault="004757D5" w:rsidP="004757D5">
      <w:pPr>
        <w:rPr>
          <w:rFonts w:ascii="Meiryo UI" w:hAnsi="Meiryo UI"/>
          <w:lang w:val="ja-JP"/>
        </w:rPr>
      </w:pPr>
    </w:p>
    <w:p w:rsidR="00382672" w:rsidRPr="007A142F" w:rsidRDefault="004757D5" w:rsidP="004757D5">
      <w:pPr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(4)事象の追加</w:t>
      </w:r>
    </w:p>
    <w:p w:rsidR="00C22DB8" w:rsidRDefault="00700D6E" w:rsidP="00382672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/>
          <w:noProof/>
        </w:rPr>
        <w:drawing>
          <wp:anchor distT="0" distB="0" distL="114300" distR="114300" simplePos="0" relativeHeight="251667456" behindDoc="0" locked="0" layoutInCell="1" allowOverlap="1" wp14:anchorId="20F5EF4E">
            <wp:simplePos x="0" y="0"/>
            <wp:positionH relativeFrom="column">
              <wp:posOffset>154305</wp:posOffset>
            </wp:positionH>
            <wp:positionV relativeFrom="paragraph">
              <wp:posOffset>37465</wp:posOffset>
            </wp:positionV>
            <wp:extent cx="5682615" cy="1104900"/>
            <wp:effectExtent l="0" t="0" r="0" b="0"/>
            <wp:wrapNone/>
            <wp:docPr id="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971A674C-88DE-459A-BF1B-1F51E7264D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>
                      <a:extLst>
                        <a:ext uri="{FF2B5EF4-FFF2-40B4-BE49-F238E27FC236}">
                          <a16:creationId xmlns:a16="http://schemas.microsoft.com/office/drawing/2014/main" id="{971A674C-88DE-459A-BF1B-1F51E7264D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1" b="59571"/>
                    <a:stretch/>
                  </pic:blipFill>
                  <pic:spPr bwMode="auto">
                    <a:xfrm>
                      <a:off x="0" y="0"/>
                      <a:ext cx="56826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00D6E" w:rsidRDefault="00700D6E" w:rsidP="00382672">
      <w:pPr>
        <w:ind w:leftChars="100" w:left="220"/>
        <w:rPr>
          <w:rFonts w:ascii="Meiryo UI" w:hAnsi="Meiryo UI"/>
          <w:lang w:val="ja-JP"/>
        </w:rPr>
      </w:pPr>
    </w:p>
    <w:p w:rsidR="00700D6E" w:rsidRDefault="00700D6E" w:rsidP="00382672">
      <w:pPr>
        <w:ind w:leftChars="100" w:left="220"/>
        <w:rPr>
          <w:rFonts w:ascii="Meiryo UI" w:hAnsi="Meiryo UI"/>
          <w:lang w:val="ja-JP"/>
        </w:rPr>
      </w:pPr>
    </w:p>
    <w:p w:rsidR="00700D6E" w:rsidRDefault="00700D6E" w:rsidP="00382672">
      <w:pPr>
        <w:ind w:leftChars="100" w:left="220"/>
        <w:rPr>
          <w:rFonts w:ascii="Meiryo UI" w:hAnsi="Meiryo UI"/>
          <w:lang w:val="ja-JP"/>
        </w:rPr>
      </w:pPr>
    </w:p>
    <w:p w:rsidR="00700D6E" w:rsidRPr="007A142F" w:rsidRDefault="00700D6E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4757D5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①ガイダンスメンテナンスのリンクをクリックすると、</w:t>
      </w:r>
    </w:p>
    <w:p w:rsidR="004757D5" w:rsidRPr="007A142F" w:rsidRDefault="004757D5" w:rsidP="004757D5">
      <w:pPr>
        <w:ind w:leftChars="200" w:left="44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見出し一覧画面に、見出し名のリンクをクリックすると見出し設定画面に戻ります。</w:t>
      </w:r>
    </w:p>
    <w:p w:rsidR="004757D5" w:rsidRPr="007A142F" w:rsidRDefault="004757D5" w:rsidP="004757D5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②事象名を入力してください。</w:t>
      </w:r>
    </w:p>
    <w:p w:rsidR="00C22DB8" w:rsidRPr="007A142F" w:rsidRDefault="004757D5" w:rsidP="000F358F">
      <w:pPr>
        <w:ind w:leftChars="100" w:left="220"/>
        <w:rPr>
          <w:rFonts w:ascii="Meiryo UI" w:hAnsi="Meiryo UI" w:hint="eastAsia"/>
          <w:lang w:val="ja-JP"/>
        </w:rPr>
      </w:pPr>
      <w:r w:rsidRPr="007A142F">
        <w:rPr>
          <w:rFonts w:ascii="Meiryo UI" w:hAnsi="Meiryo UI" w:hint="eastAsia"/>
          <w:lang w:val="ja-JP"/>
        </w:rPr>
        <w:t>③「登録」ボタンを押してください。</w:t>
      </w:r>
    </w:p>
    <w:p w:rsidR="00C22DB8" w:rsidRPr="007A142F" w:rsidRDefault="00362DE6" w:rsidP="00362DE6">
      <w:pPr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lastRenderedPageBreak/>
        <w:t>(5)事象の設定</w:t>
      </w:r>
    </w:p>
    <w:p w:rsidR="00362DE6" w:rsidRPr="007A142F" w:rsidRDefault="00062B54" w:rsidP="00362DE6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4279F435" wp14:editId="5B9A63B4">
            <wp:simplePos x="0" y="0"/>
            <wp:positionH relativeFrom="column">
              <wp:posOffset>160655</wp:posOffset>
            </wp:positionH>
            <wp:positionV relativeFrom="paragraph">
              <wp:posOffset>4445</wp:posOffset>
            </wp:positionV>
            <wp:extent cx="5682615" cy="1619250"/>
            <wp:effectExtent l="0" t="0" r="0" b="0"/>
            <wp:wrapNone/>
            <wp:docPr id="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4BE8930-A49D-4B90-88D5-3B8BBF736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>
                      <a:extLst>
                        <a:ext uri="{FF2B5EF4-FFF2-40B4-BE49-F238E27FC236}">
                          <a16:creationId xmlns:a16="http://schemas.microsoft.com/office/drawing/2014/main" id="{64BE8930-A49D-4B90-88D5-3B8BBF7360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14465" b="46884"/>
                    <a:stretch/>
                  </pic:blipFill>
                  <pic:spPr bwMode="auto">
                    <a:xfrm>
                      <a:off x="0" y="0"/>
                      <a:ext cx="568261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22DB8" w:rsidRPr="007A142F" w:rsidRDefault="00C22DB8" w:rsidP="00382672">
      <w:pPr>
        <w:ind w:leftChars="100" w:left="220"/>
        <w:rPr>
          <w:rFonts w:ascii="Meiryo UI" w:hAnsi="Meiryo UI"/>
          <w:lang w:val="ja-JP"/>
        </w:rPr>
      </w:pPr>
    </w:p>
    <w:p w:rsidR="00C22DB8" w:rsidRPr="007A142F" w:rsidRDefault="00C22DB8" w:rsidP="00382672">
      <w:pPr>
        <w:ind w:leftChars="100" w:left="220"/>
        <w:rPr>
          <w:rFonts w:ascii="Meiryo UI" w:hAnsi="Meiryo UI"/>
          <w:lang w:val="ja-JP"/>
        </w:rPr>
      </w:pPr>
    </w:p>
    <w:p w:rsidR="00C22DB8" w:rsidRPr="007A142F" w:rsidRDefault="00C22DB8" w:rsidP="00382672">
      <w:pPr>
        <w:ind w:leftChars="100" w:left="220"/>
        <w:rPr>
          <w:rFonts w:ascii="Meiryo UI" w:hAnsi="Meiryo UI"/>
          <w:lang w:val="ja-JP"/>
        </w:rPr>
      </w:pPr>
    </w:p>
    <w:p w:rsidR="00C22DB8" w:rsidRPr="007A142F" w:rsidRDefault="00C22DB8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192F05">
      <w:pPr>
        <w:ind w:leftChars="100" w:left="220"/>
        <w:rPr>
          <w:rFonts w:ascii="Meiryo UI" w:hAnsi="Meiryo UI"/>
          <w:lang w:val="ja-JP"/>
        </w:rPr>
      </w:pPr>
    </w:p>
    <w:p w:rsidR="00074D6D" w:rsidRPr="007A142F" w:rsidRDefault="00074D6D" w:rsidP="00074D6D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①ガイダンスメンテナンスのリンクをクリックすると、</w:t>
      </w:r>
    </w:p>
    <w:p w:rsidR="00074D6D" w:rsidRPr="007A142F" w:rsidRDefault="00074D6D" w:rsidP="00074D6D">
      <w:pPr>
        <w:ind w:leftChars="200" w:left="44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見出し一覧画面に、見出し名のリンクをクリックすると見出し設定画面に戻ります。</w:t>
      </w:r>
    </w:p>
    <w:p w:rsidR="00074D6D" w:rsidRPr="007A142F" w:rsidRDefault="00074D6D" w:rsidP="00074D6D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②事象名を変更する場合、入力内容を変更してください。</w:t>
      </w:r>
    </w:p>
    <w:p w:rsidR="00074D6D" w:rsidRPr="007A142F" w:rsidRDefault="00074D6D" w:rsidP="00074D6D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③事象に対する伝票一覧が表示されます。</w:t>
      </w:r>
    </w:p>
    <w:p w:rsidR="00074D6D" w:rsidRPr="007A142F" w:rsidRDefault="00074D6D" w:rsidP="00074D6D">
      <w:pPr>
        <w:ind w:leftChars="200" w:left="44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表示順は上下の矢印ボタンで変更可能です。「削除」ボタンを押すと、伝票が一覧から削除されます。</w:t>
      </w:r>
    </w:p>
    <w:p w:rsidR="00074D6D" w:rsidRPr="007A142F" w:rsidRDefault="00074D6D" w:rsidP="00074D6D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④「追加」ボタンを押すと、伝票選択子画面が表示されます。</w:t>
      </w:r>
    </w:p>
    <w:p w:rsidR="00074D6D" w:rsidRPr="007A142F" w:rsidRDefault="00074D6D" w:rsidP="00074D6D">
      <w:pPr>
        <w:ind w:leftChars="200" w:left="44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→⑥伝票選択子画面</w:t>
      </w:r>
    </w:p>
    <w:p w:rsidR="004757D5" w:rsidRPr="007A142F" w:rsidRDefault="00074D6D" w:rsidP="00074D6D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 w:hint="eastAsia"/>
          <w:lang w:val="ja-JP"/>
        </w:rPr>
        <w:t>⑤「更新」ボタンを押すと変更が保存されます。</w:t>
      </w: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074D6D" w:rsidP="00382672">
      <w:pPr>
        <w:ind w:leftChars="100" w:left="220"/>
        <w:rPr>
          <w:rFonts w:ascii="Meiryo UI" w:hAnsi="Meiryo UI"/>
          <w:lang w:val="ja-JP"/>
        </w:rPr>
      </w:pPr>
      <w:r w:rsidRPr="007A142F">
        <w:rPr>
          <w:rFonts w:ascii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27339F57" wp14:editId="02748841">
            <wp:simplePos x="0" y="0"/>
            <wp:positionH relativeFrom="column">
              <wp:posOffset>160655</wp:posOffset>
            </wp:positionH>
            <wp:positionV relativeFrom="paragraph">
              <wp:posOffset>4445</wp:posOffset>
            </wp:positionV>
            <wp:extent cx="5682615" cy="3155950"/>
            <wp:effectExtent l="0" t="0" r="0" b="6350"/>
            <wp:wrapNone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4D53CB8-CB38-43B7-8776-D2A1A80F39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>
                      <a:extLst>
                        <a:ext uri="{FF2B5EF4-FFF2-40B4-BE49-F238E27FC236}">
                          <a16:creationId xmlns:a16="http://schemas.microsoft.com/office/drawing/2014/main" id="{84D53CB8-CB38-43B7-8776-D2A1A80F39A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t="14466" b="10201"/>
                    <a:stretch/>
                  </pic:blipFill>
                  <pic:spPr bwMode="auto">
                    <a:xfrm>
                      <a:off x="0" y="0"/>
                      <a:ext cx="568261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4757D5" w:rsidRPr="007A142F" w:rsidRDefault="004757D5" w:rsidP="00382672">
      <w:pPr>
        <w:ind w:leftChars="100" w:left="220"/>
        <w:rPr>
          <w:rFonts w:ascii="Meiryo UI" w:hAnsi="Meiryo UI"/>
          <w:lang w:val="ja-JP"/>
        </w:rPr>
      </w:pPr>
    </w:p>
    <w:p w:rsidR="00062B54" w:rsidRPr="007A142F" w:rsidRDefault="00062B54" w:rsidP="00192F05">
      <w:pPr>
        <w:ind w:leftChars="100" w:left="220"/>
        <w:rPr>
          <w:rFonts w:ascii="Meiryo UI" w:hAnsi="Meiryo UI"/>
          <w:lang w:val="ja-JP"/>
        </w:rPr>
      </w:pPr>
    </w:p>
    <w:p w:rsidR="00062B54" w:rsidRPr="007A142F" w:rsidRDefault="00626F40" w:rsidP="00626F40">
      <w:pPr>
        <w:ind w:leftChars="100" w:left="220"/>
        <w:rPr>
          <w:rFonts w:ascii="Meiryo UI" w:hAnsi="Meiryo UI"/>
        </w:rPr>
      </w:pPr>
      <w:r w:rsidRPr="007A142F">
        <w:rPr>
          <w:rFonts w:ascii="Meiryo UI" w:hAnsi="Meiryo UI" w:hint="eastAsia"/>
        </w:rPr>
        <w:t>⑥伝票のリンクをクリックすると、事象設定画面の伝票一覧に、選択した伝票が追加されます。</w:t>
      </w:r>
    </w:p>
    <w:sectPr w:rsidR="00062B54" w:rsidRPr="007A142F" w:rsidSect="004D67E6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CAE" w:rsidRDefault="00497CAE" w:rsidP="00777B39">
      <w:pPr>
        <w:ind w:left="220"/>
      </w:pPr>
      <w:r>
        <w:separator/>
      </w:r>
    </w:p>
    <w:p w:rsidR="00497CAE" w:rsidRDefault="00497CAE" w:rsidP="00777B39">
      <w:pPr>
        <w:ind w:left="220"/>
      </w:pPr>
    </w:p>
  </w:endnote>
  <w:endnote w:type="continuationSeparator" w:id="0">
    <w:p w:rsidR="00497CAE" w:rsidRDefault="00497CAE" w:rsidP="00777B39">
      <w:pPr>
        <w:ind w:left="220"/>
      </w:pPr>
      <w:r>
        <w:continuationSeparator/>
      </w:r>
    </w:p>
    <w:p w:rsidR="00497CAE" w:rsidRDefault="00497CAE" w:rsidP="00777B39">
      <w:pPr>
        <w:ind w:left="220"/>
      </w:pPr>
    </w:p>
  </w:endnote>
  <w:endnote w:type="continuationNotice" w:id="1">
    <w:p w:rsidR="00497CAE" w:rsidRDefault="00497CAE" w:rsidP="00777B39">
      <w:pPr>
        <w:ind w:left="220"/>
      </w:pPr>
    </w:p>
    <w:p w:rsidR="00497CAE" w:rsidRDefault="00497CAE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58F" w:rsidRPr="000F358F" w:rsidRDefault="000F358F">
    <w:pPr>
      <w:pStyle w:val="afb"/>
      <w:rPr>
        <w:sz w:val="2"/>
        <w:szCs w:val="2"/>
      </w:rPr>
    </w:pPr>
    <w:r w:rsidRPr="000F358F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58F" w:rsidRPr="000F358F" w:rsidRDefault="000F358F">
    <w:pPr>
      <w:pStyle w:val="afb"/>
      <w:rPr>
        <w:sz w:val="2"/>
        <w:szCs w:val="2"/>
      </w:rPr>
    </w:pPr>
    <w:r w:rsidRPr="000F358F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CAE" w:rsidRDefault="00497CAE" w:rsidP="00777B39">
      <w:pPr>
        <w:ind w:left="220"/>
      </w:pPr>
      <w:r>
        <w:separator/>
      </w:r>
    </w:p>
    <w:p w:rsidR="00497CAE" w:rsidRDefault="00497CAE" w:rsidP="00777B39">
      <w:pPr>
        <w:ind w:left="220"/>
      </w:pPr>
    </w:p>
  </w:footnote>
  <w:footnote w:type="continuationSeparator" w:id="0">
    <w:p w:rsidR="00497CAE" w:rsidRDefault="00497CAE" w:rsidP="00777B39">
      <w:pPr>
        <w:ind w:left="220"/>
      </w:pPr>
      <w:r>
        <w:continuationSeparator/>
      </w:r>
    </w:p>
    <w:p w:rsidR="00497CAE" w:rsidRDefault="00497CAE" w:rsidP="00777B39">
      <w:pPr>
        <w:ind w:left="220"/>
      </w:pPr>
    </w:p>
  </w:footnote>
  <w:footnote w:type="continuationNotice" w:id="1">
    <w:p w:rsidR="00497CAE" w:rsidRDefault="00497CAE" w:rsidP="00777B39">
      <w:pPr>
        <w:ind w:left="220"/>
      </w:pPr>
    </w:p>
    <w:p w:rsidR="00497CAE" w:rsidRDefault="00497CAE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0F358F" w:rsidP="000F358F">
    <w:pPr>
      <w:rPr>
        <w:rFonts w:hint="eastAsia"/>
      </w:rPr>
    </w:pPr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0F358F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2B54"/>
    <w:rsid w:val="00063BFF"/>
    <w:rsid w:val="00074C13"/>
    <w:rsid w:val="00074D6D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0F358F"/>
    <w:rsid w:val="00104E01"/>
    <w:rsid w:val="001128EE"/>
    <w:rsid w:val="00117DCF"/>
    <w:rsid w:val="00124C5A"/>
    <w:rsid w:val="00140B2D"/>
    <w:rsid w:val="00144928"/>
    <w:rsid w:val="00151C39"/>
    <w:rsid w:val="001572C9"/>
    <w:rsid w:val="00165E2F"/>
    <w:rsid w:val="00166230"/>
    <w:rsid w:val="001901FF"/>
    <w:rsid w:val="00192F05"/>
    <w:rsid w:val="001932AF"/>
    <w:rsid w:val="00194CB4"/>
    <w:rsid w:val="00194F81"/>
    <w:rsid w:val="001B1ED5"/>
    <w:rsid w:val="001B2FBC"/>
    <w:rsid w:val="001C1536"/>
    <w:rsid w:val="001C1596"/>
    <w:rsid w:val="00202F9E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62DE6"/>
    <w:rsid w:val="00382672"/>
    <w:rsid w:val="00394532"/>
    <w:rsid w:val="003C7ABB"/>
    <w:rsid w:val="003D343A"/>
    <w:rsid w:val="003D6899"/>
    <w:rsid w:val="0040409E"/>
    <w:rsid w:val="0041445A"/>
    <w:rsid w:val="00417971"/>
    <w:rsid w:val="00446E75"/>
    <w:rsid w:val="00451908"/>
    <w:rsid w:val="004671EC"/>
    <w:rsid w:val="00471777"/>
    <w:rsid w:val="004757D5"/>
    <w:rsid w:val="004820D1"/>
    <w:rsid w:val="00497CAE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26F40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00D6E"/>
    <w:rsid w:val="00711C28"/>
    <w:rsid w:val="00724A1D"/>
    <w:rsid w:val="00724FA4"/>
    <w:rsid w:val="00735645"/>
    <w:rsid w:val="0074785B"/>
    <w:rsid w:val="007556FA"/>
    <w:rsid w:val="00757A22"/>
    <w:rsid w:val="00777B39"/>
    <w:rsid w:val="007A142F"/>
    <w:rsid w:val="007C1CAC"/>
    <w:rsid w:val="007C57E7"/>
    <w:rsid w:val="007D406C"/>
    <w:rsid w:val="007F46FF"/>
    <w:rsid w:val="007F535F"/>
    <w:rsid w:val="007F563F"/>
    <w:rsid w:val="008032F1"/>
    <w:rsid w:val="00805411"/>
    <w:rsid w:val="00812B66"/>
    <w:rsid w:val="00832FBE"/>
    <w:rsid w:val="00833A6C"/>
    <w:rsid w:val="0085100A"/>
    <w:rsid w:val="00863A80"/>
    <w:rsid w:val="00864877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C00DF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2DB8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CBE2A2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E41420-321A-426E-A9AE-C8A18173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18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17</cp:revision>
  <cp:lastPrinted>2018-02-13T04:56:00Z</cp:lastPrinted>
  <dcterms:created xsi:type="dcterms:W3CDTF">2019-03-07T06:42:00Z</dcterms:created>
  <dcterms:modified xsi:type="dcterms:W3CDTF">2019-03-19T05:28:00Z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