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AFF" w:rsidRPr="001B0146" w:rsidRDefault="00EA404C" w:rsidP="00EA404C">
      <w:pPr>
        <w:pStyle w:val="2"/>
      </w:pPr>
      <w:r w:rsidRPr="001B0146">
        <w:rPr>
          <w:rFonts w:hint="eastAsia"/>
        </w:rPr>
        <w:t>画面項目設定</w:t>
      </w:r>
      <w:bookmarkStart w:id="0" w:name="_GoBack"/>
      <w:bookmarkEnd w:id="0"/>
    </w:p>
    <w:tbl>
      <w:tblPr>
        <w:tblW w:w="76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524"/>
        <w:gridCol w:w="425"/>
        <w:gridCol w:w="425"/>
        <w:gridCol w:w="425"/>
        <w:gridCol w:w="426"/>
        <w:gridCol w:w="474"/>
      </w:tblGrid>
      <w:tr w:rsidR="00325886" w:rsidRPr="001B0146" w:rsidTr="008E6D4A">
        <w:trPr>
          <w:trHeight w:val="36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325886" w:rsidRPr="001B0146" w:rsidRDefault="00325886" w:rsidP="008E6D4A">
            <w:pPr>
              <w:rPr>
                <w:rFonts w:ascii="Meiryo UI" w:hAnsi="Meiryo UI" w:cs="ＭＳ Ｐゴシック"/>
                <w:color w:val="000000"/>
              </w:rPr>
            </w:pPr>
            <w:r w:rsidRPr="001B0146">
              <w:rPr>
                <w:rFonts w:ascii="Meiryo UI" w:hAnsi="Meiryo UI" w:cs="ＭＳ Ｐゴシック" w:hint="eastAsia"/>
                <w:color w:val="000000"/>
              </w:rPr>
              <w:t>機能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325886" w:rsidRPr="001B0146" w:rsidRDefault="00325886" w:rsidP="008E6D4A">
            <w:pPr>
              <w:rPr>
                <w:rFonts w:ascii="Meiryo UI" w:hAnsi="Meiryo UI" w:cs="ＭＳ Ｐゴシック"/>
                <w:color w:val="000000"/>
              </w:rPr>
            </w:pPr>
            <w:r w:rsidRPr="001B0146">
              <w:rPr>
                <w:rFonts w:ascii="Meiryo UI" w:hAnsi="Meiryo UI" w:cs="ＭＳ Ｐゴシック" w:hint="eastAsia"/>
                <w:color w:val="000000"/>
              </w:rPr>
              <w:t>般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325886" w:rsidRPr="001B0146" w:rsidRDefault="00325886" w:rsidP="008E6D4A">
            <w:pPr>
              <w:rPr>
                <w:rFonts w:ascii="Meiryo UI" w:hAnsi="Meiryo UI" w:cs="ＭＳ Ｐゴシック"/>
                <w:color w:val="000000"/>
              </w:rPr>
            </w:pPr>
            <w:r w:rsidRPr="001B0146">
              <w:rPr>
                <w:rFonts w:ascii="Meiryo UI" w:hAnsi="Meiryo UI" w:cs="ＭＳ Ｐゴシック" w:hint="eastAsia"/>
                <w:color w:val="000000"/>
              </w:rPr>
              <w:t>シ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325886" w:rsidRPr="001B0146" w:rsidRDefault="00325886" w:rsidP="008E6D4A">
            <w:pPr>
              <w:rPr>
                <w:rFonts w:ascii="Meiryo UI" w:hAnsi="Meiryo UI" w:cs="ＭＳ Ｐゴシック"/>
                <w:color w:val="000000"/>
              </w:rPr>
            </w:pPr>
            <w:r w:rsidRPr="001B0146">
              <w:rPr>
                <w:rFonts w:ascii="Meiryo UI" w:hAnsi="Meiryo UI" w:cs="ＭＳ Ｐゴシック" w:hint="eastAsia"/>
                <w:color w:val="000000"/>
              </w:rPr>
              <w:t>設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325886" w:rsidRPr="001B0146" w:rsidRDefault="00325886" w:rsidP="008E6D4A">
            <w:pPr>
              <w:rPr>
                <w:rFonts w:ascii="Meiryo UI" w:hAnsi="Meiryo UI" w:cs="ＭＳ Ｐゴシック"/>
                <w:color w:val="000000"/>
              </w:rPr>
            </w:pPr>
            <w:r w:rsidRPr="001B0146">
              <w:rPr>
                <w:rFonts w:ascii="Meiryo UI" w:hAnsi="Meiryo UI" w:cs="ＭＳ Ｐゴシック" w:hint="eastAsia"/>
                <w:color w:val="000000"/>
              </w:rPr>
              <w:t>経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325886" w:rsidRPr="001B0146" w:rsidRDefault="00325886" w:rsidP="008E6D4A">
            <w:pPr>
              <w:rPr>
                <w:rFonts w:ascii="Meiryo UI" w:hAnsi="Meiryo UI" w:cs="ＭＳ Ｐゴシック"/>
                <w:color w:val="000000"/>
              </w:rPr>
            </w:pPr>
            <w:r w:rsidRPr="001B0146">
              <w:rPr>
                <w:rFonts w:ascii="Meiryo UI" w:hAnsi="Meiryo UI" w:cs="ＭＳ Ｐゴシック" w:hint="eastAsia"/>
                <w:color w:val="000000"/>
              </w:rPr>
              <w:t>W</w:t>
            </w:r>
          </w:p>
        </w:tc>
      </w:tr>
      <w:tr w:rsidR="00325886" w:rsidRPr="001B0146" w:rsidTr="008E6D4A">
        <w:trPr>
          <w:trHeight w:val="36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25886" w:rsidRPr="001B0146" w:rsidRDefault="00325886" w:rsidP="008E6D4A">
            <w:pPr>
              <w:rPr>
                <w:rFonts w:ascii="Meiryo UI" w:hAnsi="Meiryo UI"/>
              </w:rPr>
            </w:pPr>
            <w:r w:rsidRPr="001B0146">
              <w:rPr>
                <w:rFonts w:ascii="Meiryo UI" w:hAnsi="Meiryo UI" w:hint="eastAsia"/>
              </w:rPr>
              <w:t>(1)画面項目設定の変更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25886" w:rsidRPr="001B0146" w:rsidRDefault="00325886" w:rsidP="008E6D4A">
            <w:pPr>
              <w:rPr>
                <w:rFonts w:ascii="Meiryo UI" w:hAnsi="Meiryo UI"/>
              </w:rPr>
            </w:pPr>
            <w:r w:rsidRPr="001B0146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25886" w:rsidRPr="001B0146" w:rsidRDefault="00325886" w:rsidP="008E6D4A">
            <w:pPr>
              <w:rPr>
                <w:rFonts w:ascii="Meiryo UI" w:hAnsi="Meiryo UI"/>
              </w:rPr>
            </w:pPr>
            <w:r w:rsidRPr="001B0146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25886" w:rsidRPr="001B0146" w:rsidRDefault="00325886" w:rsidP="008E6D4A">
            <w:pPr>
              <w:rPr>
                <w:rFonts w:ascii="Meiryo UI" w:hAnsi="Meiryo UI"/>
              </w:rPr>
            </w:pPr>
            <w:r w:rsidRPr="001B0146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25886" w:rsidRPr="001B0146" w:rsidRDefault="00325886" w:rsidP="008E6D4A">
            <w:pPr>
              <w:rPr>
                <w:rFonts w:ascii="Meiryo UI" w:hAnsi="Meiryo UI"/>
              </w:rPr>
            </w:pPr>
            <w:r w:rsidRPr="001B0146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5886" w:rsidRPr="001B0146" w:rsidRDefault="00325886" w:rsidP="008E6D4A">
            <w:pPr>
              <w:rPr>
                <w:rFonts w:ascii="Meiryo UI" w:hAnsi="Meiryo UI"/>
              </w:rPr>
            </w:pPr>
            <w:r w:rsidRPr="001B0146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</w:tr>
    </w:tbl>
    <w:p w:rsidR="007821E3" w:rsidRPr="001B0146" w:rsidRDefault="007821E3" w:rsidP="00325886">
      <w:pPr>
        <w:rPr>
          <w:rFonts w:ascii="Meiryo UI" w:hAnsi="Meiryo UI"/>
          <w:lang w:val="ja-JP"/>
        </w:rPr>
      </w:pPr>
    </w:p>
    <w:p w:rsidR="007821E3" w:rsidRPr="001B0146" w:rsidRDefault="007821E3" w:rsidP="007821E3">
      <w:pPr>
        <w:rPr>
          <w:rFonts w:ascii="Meiryo UI" w:hAnsi="Meiryo UI"/>
          <w:lang w:val="ja-JP"/>
        </w:rPr>
      </w:pPr>
      <w:r w:rsidRPr="001B0146">
        <w:rPr>
          <w:rFonts w:ascii="Meiryo UI" w:hAnsi="Meiryo UI" w:hint="eastAsia"/>
          <w:lang w:val="ja-JP"/>
        </w:rPr>
        <w:t>(1)画面項目設定の変更</w:t>
      </w:r>
    </w:p>
    <w:p w:rsidR="007821E3" w:rsidRPr="001B0146" w:rsidRDefault="007821E3" w:rsidP="007821E3">
      <w:pPr>
        <w:ind w:leftChars="100" w:left="220"/>
        <w:rPr>
          <w:rFonts w:ascii="Meiryo UI" w:hAnsi="Meiryo UI"/>
          <w:lang w:val="ja-JP"/>
        </w:rPr>
      </w:pPr>
      <w:r w:rsidRPr="001B0146">
        <w:rPr>
          <w:rFonts w:ascii="Meiryo UI" w:hAnsi="Meiryo UI" w:hint="eastAsia"/>
          <w:lang w:val="ja-JP"/>
        </w:rPr>
        <w:t>各種伝票の画面項目の名称変更や、表示可否、必須可否を変更することができます。</w:t>
      </w:r>
    </w:p>
    <w:p w:rsidR="001F375B" w:rsidRPr="001B0146" w:rsidRDefault="001F375B" w:rsidP="007821E3">
      <w:pPr>
        <w:ind w:leftChars="100" w:left="220"/>
        <w:rPr>
          <w:rFonts w:ascii="Meiryo UI" w:hAnsi="Meiryo UI"/>
          <w:lang w:val="ja-JP"/>
        </w:rPr>
      </w:pPr>
      <w:r w:rsidRPr="001B0146">
        <w:rPr>
          <w:rFonts w:ascii="Meiryo UI" w:hAnsi="Meiryo UI"/>
          <w:noProof/>
        </w:rPr>
        <w:drawing>
          <wp:anchor distT="0" distB="0" distL="114300" distR="114300" simplePos="0" relativeHeight="251660288" behindDoc="0" locked="0" layoutInCell="1" allowOverlap="1" wp14:anchorId="33004465" wp14:editId="2476152C">
            <wp:simplePos x="0" y="0"/>
            <wp:positionH relativeFrom="margin">
              <wp:posOffset>157480</wp:posOffset>
            </wp:positionH>
            <wp:positionV relativeFrom="paragraph">
              <wp:posOffset>4445</wp:posOffset>
            </wp:positionV>
            <wp:extent cx="6076315" cy="3003550"/>
            <wp:effectExtent l="0" t="0" r="635" b="6350"/>
            <wp:wrapNone/>
            <wp:docPr id="2" name="図 1">
              <a:extLst xmlns:a="http://schemas.openxmlformats.org/drawingml/2006/main">
                <a:ext uri="{FF2B5EF4-FFF2-40B4-BE49-F238E27FC236}">
                  <a16:creationId xmlns:a16="http://schemas.microsoft.com/office/drawing/2014/main" id="{357A2D17-6B50-4A0D-9DD4-DC671A2A270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1">
                      <a:extLst>
                        <a:ext uri="{FF2B5EF4-FFF2-40B4-BE49-F238E27FC236}">
                          <a16:creationId xmlns:a16="http://schemas.microsoft.com/office/drawing/2014/main" id="{357A2D17-6B50-4A0D-9DD4-DC671A2A270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96" b="12671"/>
                    <a:stretch/>
                  </pic:blipFill>
                  <pic:spPr bwMode="auto">
                    <a:xfrm>
                      <a:off x="0" y="0"/>
                      <a:ext cx="6076315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F375B" w:rsidRPr="001B0146" w:rsidRDefault="001F375B" w:rsidP="007821E3">
      <w:pPr>
        <w:ind w:leftChars="100" w:left="220"/>
        <w:rPr>
          <w:rFonts w:ascii="Meiryo UI" w:hAnsi="Meiryo UI"/>
          <w:lang w:val="ja-JP"/>
        </w:rPr>
      </w:pPr>
    </w:p>
    <w:p w:rsidR="001F375B" w:rsidRPr="001B0146" w:rsidRDefault="001F375B" w:rsidP="007821E3">
      <w:pPr>
        <w:ind w:leftChars="100" w:left="220"/>
        <w:rPr>
          <w:rFonts w:ascii="Meiryo UI" w:hAnsi="Meiryo UI"/>
          <w:lang w:val="ja-JP"/>
        </w:rPr>
      </w:pPr>
    </w:p>
    <w:p w:rsidR="001F375B" w:rsidRPr="001B0146" w:rsidRDefault="001F375B" w:rsidP="007821E3">
      <w:pPr>
        <w:ind w:leftChars="100" w:left="220"/>
        <w:rPr>
          <w:rFonts w:ascii="Meiryo UI" w:hAnsi="Meiryo UI"/>
          <w:lang w:val="ja-JP"/>
        </w:rPr>
      </w:pPr>
    </w:p>
    <w:p w:rsidR="001F375B" w:rsidRPr="001B0146" w:rsidRDefault="001F375B" w:rsidP="007821E3">
      <w:pPr>
        <w:ind w:leftChars="100" w:left="220"/>
        <w:rPr>
          <w:rFonts w:ascii="Meiryo UI" w:hAnsi="Meiryo UI"/>
          <w:lang w:val="ja-JP"/>
        </w:rPr>
      </w:pPr>
    </w:p>
    <w:p w:rsidR="001F375B" w:rsidRPr="001B0146" w:rsidRDefault="001F375B" w:rsidP="007821E3">
      <w:pPr>
        <w:ind w:leftChars="100" w:left="220"/>
        <w:rPr>
          <w:rFonts w:ascii="Meiryo UI" w:hAnsi="Meiryo UI"/>
          <w:lang w:val="ja-JP"/>
        </w:rPr>
      </w:pPr>
    </w:p>
    <w:p w:rsidR="001F375B" w:rsidRPr="001B0146" w:rsidRDefault="001F375B" w:rsidP="007821E3">
      <w:pPr>
        <w:ind w:leftChars="100" w:left="220"/>
        <w:rPr>
          <w:rFonts w:ascii="Meiryo UI" w:hAnsi="Meiryo UI"/>
          <w:lang w:val="ja-JP"/>
        </w:rPr>
      </w:pPr>
    </w:p>
    <w:p w:rsidR="001F375B" w:rsidRPr="001B0146" w:rsidRDefault="001F375B" w:rsidP="007821E3">
      <w:pPr>
        <w:ind w:leftChars="100" w:left="220"/>
        <w:rPr>
          <w:rFonts w:ascii="Meiryo UI" w:hAnsi="Meiryo UI"/>
          <w:lang w:val="ja-JP"/>
        </w:rPr>
      </w:pPr>
    </w:p>
    <w:p w:rsidR="001F375B" w:rsidRPr="001B0146" w:rsidRDefault="001F375B" w:rsidP="007821E3">
      <w:pPr>
        <w:ind w:leftChars="100" w:left="220"/>
        <w:rPr>
          <w:rFonts w:ascii="Meiryo UI" w:hAnsi="Meiryo UI"/>
          <w:lang w:val="ja-JP"/>
        </w:rPr>
      </w:pPr>
    </w:p>
    <w:p w:rsidR="001F375B" w:rsidRPr="001B0146" w:rsidRDefault="001F375B" w:rsidP="007821E3">
      <w:pPr>
        <w:ind w:leftChars="100" w:left="220"/>
        <w:rPr>
          <w:rFonts w:ascii="Meiryo UI" w:hAnsi="Meiryo UI"/>
          <w:lang w:val="ja-JP"/>
        </w:rPr>
      </w:pPr>
    </w:p>
    <w:p w:rsidR="001F375B" w:rsidRPr="001B0146" w:rsidRDefault="001F375B" w:rsidP="007821E3">
      <w:pPr>
        <w:ind w:leftChars="100" w:left="220"/>
        <w:rPr>
          <w:rFonts w:ascii="Meiryo UI" w:hAnsi="Meiryo UI"/>
          <w:lang w:val="ja-JP"/>
        </w:rPr>
      </w:pPr>
    </w:p>
    <w:p w:rsidR="001F375B" w:rsidRPr="001B0146" w:rsidRDefault="001F375B" w:rsidP="007821E3">
      <w:pPr>
        <w:ind w:leftChars="100" w:left="220"/>
        <w:rPr>
          <w:rFonts w:ascii="Meiryo UI" w:hAnsi="Meiryo UI"/>
          <w:lang w:val="ja-JP"/>
        </w:rPr>
      </w:pPr>
    </w:p>
    <w:p w:rsidR="001F375B" w:rsidRPr="001B0146" w:rsidRDefault="001F375B" w:rsidP="001B0146">
      <w:pPr>
        <w:ind w:leftChars="100" w:left="220"/>
        <w:rPr>
          <w:rFonts w:ascii="Meiryo UI" w:hAnsi="Meiryo UI"/>
          <w:lang w:val="ja-JP"/>
        </w:rPr>
      </w:pPr>
    </w:p>
    <w:p w:rsidR="001F375B" w:rsidRPr="00EB2382" w:rsidRDefault="00637989" w:rsidP="00637989">
      <w:pPr>
        <w:ind w:leftChars="100" w:left="220"/>
      </w:pPr>
      <w:r>
        <w:rPr>
          <w:rFonts w:hint="eastAsia"/>
        </w:rPr>
        <w:t>①</w:t>
      </w:r>
      <w:r w:rsidR="001F375B" w:rsidRPr="00EB2382">
        <w:rPr>
          <w:rFonts w:hint="eastAsia"/>
        </w:rPr>
        <w:t>メニュー画面で「画面項目設定」リンクをクリックしてください。</w:t>
      </w:r>
    </w:p>
    <w:p w:rsidR="001F375B" w:rsidRPr="001B0146" w:rsidRDefault="001F375B" w:rsidP="007821E3">
      <w:pPr>
        <w:ind w:leftChars="100" w:left="220"/>
        <w:rPr>
          <w:rFonts w:ascii="Meiryo UI" w:hAnsi="Meiryo UI"/>
        </w:rPr>
      </w:pPr>
    </w:p>
    <w:p w:rsidR="001F375B" w:rsidRPr="001B0146" w:rsidRDefault="00EB2382" w:rsidP="00EB2382">
      <w:pPr>
        <w:ind w:leftChars="100" w:left="220"/>
        <w:rPr>
          <w:rFonts w:ascii="Meiryo UI" w:hAnsi="Meiryo UI"/>
          <w:lang w:val="ja-JP"/>
        </w:rPr>
      </w:pPr>
      <w:r>
        <w:rPr>
          <w:noProof/>
        </w:rPr>
        <w:drawing>
          <wp:inline distT="0" distB="0" distL="0" distR="0" wp14:anchorId="17C6B134" wp14:editId="0F987494">
            <wp:extent cx="6473880" cy="2141640"/>
            <wp:effectExtent l="0" t="0" r="317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3880" cy="214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75B" w:rsidRPr="001B0146" w:rsidRDefault="001F375B" w:rsidP="001B0146">
      <w:pPr>
        <w:ind w:leftChars="100" w:left="220"/>
        <w:rPr>
          <w:rFonts w:ascii="Meiryo UI" w:hAnsi="Meiryo UI"/>
          <w:lang w:val="ja-JP"/>
        </w:rPr>
      </w:pPr>
    </w:p>
    <w:p w:rsidR="001F375B" w:rsidRPr="001B0146" w:rsidRDefault="001F375B" w:rsidP="007821E3">
      <w:pPr>
        <w:ind w:leftChars="100" w:left="220"/>
        <w:rPr>
          <w:rFonts w:ascii="Meiryo UI" w:hAnsi="Meiryo UI"/>
          <w:lang w:val="ja-JP"/>
        </w:rPr>
      </w:pPr>
      <w:r w:rsidRPr="001B0146">
        <w:rPr>
          <w:rFonts w:ascii="Meiryo UI" w:hAnsi="Meiryo U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98C9D0" wp14:editId="6117058F">
                <wp:simplePos x="0" y="0"/>
                <wp:positionH relativeFrom="column">
                  <wp:posOffset>76200</wp:posOffset>
                </wp:positionH>
                <wp:positionV relativeFrom="paragraph">
                  <wp:posOffset>26035</wp:posOffset>
                </wp:positionV>
                <wp:extent cx="6582410" cy="396875"/>
                <wp:effectExtent l="0" t="19050" r="27940" b="22225"/>
                <wp:wrapNone/>
                <wp:docPr id="19" name="線吹き出し 1 (枠付き)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5F80E6D-7D06-40BB-BB33-28C629A307F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2410" cy="396875"/>
                        </a:xfrm>
                        <a:prstGeom prst="borderCallout1">
                          <a:avLst>
                            <a:gd name="adj1" fmla="val -282"/>
                            <a:gd name="adj2" fmla="val 56549"/>
                            <a:gd name="adj3" fmla="val -151"/>
                            <a:gd name="adj4" fmla="val 93882"/>
                          </a:avLst>
                        </a:prstGeom>
                        <a:solidFill>
                          <a:sysClr val="window" lastClr="FFFFFF"/>
                        </a:solidFill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375B" w:rsidRDefault="001F375B" w:rsidP="001F375B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メイリオ" w:eastAsia="メイリオ" w:hAnsi="メイリオ" w:cstheme="minorBidi" w:hint="eastAsia"/>
                                <w:color w:val="000000"/>
                                <w:sz w:val="18"/>
                                <w:szCs w:val="18"/>
                              </w:rPr>
                              <w:t>...省略...</w:t>
                            </w:r>
                          </w:p>
                        </w:txbxContent>
                      </wps:txbx>
                      <wps:bodyPr vertOverflow="clip"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98C9D0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線吹き出し 1 (枠付き) 12" o:spid="_x0000_s1026" type="#_x0000_t47" style="position:absolute;left:0;text-align:left;margin-left:6pt;margin-top:2.05pt;width:518.3pt;height:3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" adj="20279,-33,12215,-61" fillcolor="window" strokecolor="#997339 [2409]" strokeweight="1pt">
                <v:textbox>
                  <w:txbxContent>
                    <w:p w:rsidR="001F375B" w:rsidRDefault="001F375B" w:rsidP="001F375B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メイリオ" w:eastAsia="メイリオ" w:hAnsi="メイリオ" w:cstheme="minorBidi" w:hint="eastAsia"/>
                          <w:color w:val="000000"/>
                          <w:sz w:val="18"/>
                          <w:szCs w:val="18"/>
                          <w:eastAsianLayout w:id="1933315840"/>
                        </w:rPr>
                        <w:t>...</w:t>
                      </w:r>
                      <w:r>
                        <w:rPr>
                          <w:rFonts w:ascii="メイリオ" w:eastAsia="メイリオ" w:hAnsi="メイリオ" w:cstheme="minorBidi" w:hint="eastAsia"/>
                          <w:color w:val="000000"/>
                          <w:sz w:val="18"/>
                          <w:szCs w:val="18"/>
                          <w:eastAsianLayout w:id="1933315841"/>
                        </w:rPr>
                        <w:t>省略</w:t>
                      </w:r>
                      <w:r>
                        <w:rPr>
                          <w:rFonts w:ascii="メイリオ" w:eastAsia="メイリオ" w:hAnsi="メイリオ" w:cstheme="minorBidi" w:hint="eastAsia"/>
                          <w:color w:val="000000"/>
                          <w:sz w:val="18"/>
                          <w:szCs w:val="18"/>
                          <w:eastAsianLayout w:id="1933315842"/>
                        </w:rPr>
                        <w:t>...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</w:p>
    <w:p w:rsidR="001F375B" w:rsidRPr="001B0146" w:rsidRDefault="001F375B" w:rsidP="007821E3">
      <w:pPr>
        <w:ind w:leftChars="100" w:left="220"/>
        <w:rPr>
          <w:rFonts w:ascii="Meiryo UI" w:hAnsi="Meiryo UI"/>
          <w:lang w:val="ja-JP"/>
        </w:rPr>
      </w:pPr>
    </w:p>
    <w:p w:rsidR="001F375B" w:rsidRPr="001B0146" w:rsidRDefault="001F375B" w:rsidP="007821E3">
      <w:pPr>
        <w:ind w:leftChars="100" w:left="220"/>
        <w:rPr>
          <w:rFonts w:ascii="Meiryo UI" w:hAnsi="Meiryo UI"/>
          <w:lang w:val="ja-JP"/>
        </w:rPr>
      </w:pPr>
      <w:r w:rsidRPr="001B0146">
        <w:rPr>
          <w:rFonts w:ascii="Meiryo UI" w:hAnsi="Meiryo UI"/>
          <w:noProof/>
        </w:rPr>
        <w:drawing>
          <wp:anchor distT="0" distB="0" distL="114300" distR="114300" simplePos="0" relativeHeight="251662336" behindDoc="0" locked="0" layoutInCell="1" allowOverlap="1" wp14:anchorId="2A62C87E" wp14:editId="4B3D3137">
            <wp:simplePos x="0" y="0"/>
            <wp:positionH relativeFrom="column">
              <wp:posOffset>268605</wp:posOffset>
            </wp:positionH>
            <wp:positionV relativeFrom="paragraph">
              <wp:posOffset>95885</wp:posOffset>
            </wp:positionV>
            <wp:extent cx="5189855" cy="234950"/>
            <wp:effectExtent l="0" t="0" r="0" b="0"/>
            <wp:wrapNone/>
            <wp:docPr id="7" name="図 6">
              <a:extLst xmlns:a="http://schemas.openxmlformats.org/drawingml/2006/main">
                <a:ext uri="{FF2B5EF4-FFF2-40B4-BE49-F238E27FC236}">
                  <a16:creationId xmlns:a16="http://schemas.microsoft.com/office/drawing/2014/main" id="{A7792688-DF0F-4C3F-9ED8-308476A4340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6">
                      <a:extLst>
                        <a:ext uri="{FF2B5EF4-FFF2-40B4-BE49-F238E27FC236}">
                          <a16:creationId xmlns:a16="http://schemas.microsoft.com/office/drawing/2014/main" id="{A7792688-DF0F-4C3F-9ED8-308476A4340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b="54208"/>
                    <a:stretch/>
                  </pic:blipFill>
                  <pic:spPr bwMode="auto">
                    <a:xfrm>
                      <a:off x="0" y="0"/>
                      <a:ext cx="5189855" cy="23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F375B" w:rsidRPr="001B0146" w:rsidRDefault="001F375B" w:rsidP="007821E3">
      <w:pPr>
        <w:ind w:leftChars="100" w:left="220"/>
        <w:rPr>
          <w:rFonts w:ascii="Meiryo UI" w:hAnsi="Meiryo UI"/>
          <w:lang w:val="ja-JP"/>
        </w:rPr>
      </w:pPr>
    </w:p>
    <w:p w:rsidR="00BC62AC" w:rsidRPr="001B0146" w:rsidRDefault="00BC62AC" w:rsidP="00BC62AC">
      <w:pPr>
        <w:ind w:leftChars="100" w:left="220"/>
        <w:rPr>
          <w:rFonts w:ascii="Meiryo UI" w:hAnsi="Meiryo UI"/>
        </w:rPr>
      </w:pPr>
      <w:r w:rsidRPr="001B0146">
        <w:rPr>
          <w:rFonts w:ascii="Meiryo UI" w:hAnsi="Meiryo UI" w:hint="eastAsia"/>
        </w:rPr>
        <w:t>②各種設定を変更してください。</w:t>
      </w:r>
    </w:p>
    <w:p w:rsidR="001F375B" w:rsidRPr="001B0146" w:rsidRDefault="00BC62AC" w:rsidP="00435945">
      <w:pPr>
        <w:ind w:leftChars="100" w:left="220"/>
        <w:rPr>
          <w:rFonts w:ascii="Meiryo UI" w:hAnsi="Meiryo UI"/>
        </w:rPr>
      </w:pPr>
      <w:r w:rsidRPr="001B0146">
        <w:rPr>
          <w:rFonts w:ascii="Meiryo UI" w:hAnsi="Meiryo UI" w:hint="eastAsia"/>
        </w:rPr>
        <w:t>③更新ボタンを押してください。変更内容が反映されます。</w:t>
      </w:r>
    </w:p>
    <w:sectPr w:rsidR="001F375B" w:rsidRPr="001B0146" w:rsidSect="004D67E6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284" w:right="567" w:bottom="284" w:left="567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2788" w:rsidRDefault="00162788" w:rsidP="00777B39">
      <w:pPr>
        <w:ind w:left="220"/>
      </w:pPr>
      <w:r>
        <w:separator/>
      </w:r>
    </w:p>
    <w:p w:rsidR="00162788" w:rsidRDefault="00162788" w:rsidP="00777B39">
      <w:pPr>
        <w:ind w:left="220"/>
      </w:pPr>
    </w:p>
  </w:endnote>
  <w:endnote w:type="continuationSeparator" w:id="0">
    <w:p w:rsidR="00162788" w:rsidRDefault="00162788" w:rsidP="00777B39">
      <w:pPr>
        <w:ind w:left="220"/>
      </w:pPr>
      <w:r>
        <w:continuationSeparator/>
      </w:r>
    </w:p>
    <w:p w:rsidR="00162788" w:rsidRDefault="00162788" w:rsidP="00777B39">
      <w:pPr>
        <w:ind w:left="220"/>
      </w:pPr>
    </w:p>
  </w:endnote>
  <w:endnote w:type="continuationNotice" w:id="1">
    <w:p w:rsidR="00162788" w:rsidRDefault="00162788" w:rsidP="00777B39">
      <w:pPr>
        <w:ind w:left="220"/>
      </w:pPr>
    </w:p>
    <w:p w:rsidR="00162788" w:rsidRDefault="00162788" w:rsidP="00777B39">
      <w:pPr>
        <w:ind w:left="2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00A" w:rsidRPr="00623F4A" w:rsidRDefault="00623F4A" w:rsidP="00777B39">
    <w:pPr>
      <w:pStyle w:val="afb"/>
      <w:rPr>
        <w:color w:val="A6A6A6" w:themeColor="background1" w:themeShade="A6"/>
      </w:rPr>
    </w:pPr>
    <w:r w:rsidRPr="00623F4A">
      <w:rPr>
        <w:rFonts w:hint="eastAsia"/>
        <w:color w:val="A6A6A6" w:themeColor="background1" w:themeShade="A6"/>
      </w:rPr>
      <w:t>スマート諸届　操作マニュアル</w:t>
    </w:r>
    <w:r w:rsidR="0085100A" w:rsidRPr="00623F4A">
      <w:rPr>
        <w:color w:val="A6A6A6" w:themeColor="background1" w:themeShade="A6"/>
      </w:rPr>
      <w:ptab w:relativeTo="margin" w:alignment="center" w:leader="none"/>
    </w:r>
    <w:r w:rsidR="0085100A" w:rsidRPr="00623F4A">
      <w:rPr>
        <w:color w:val="A6A6A6" w:themeColor="background1" w:themeShade="A6"/>
        <w:lang w:val="ja-JP"/>
      </w:rPr>
      <w:t xml:space="preserve"> </w:t>
    </w:r>
    <w:r w:rsidR="0085100A" w:rsidRPr="00623F4A">
      <w:rPr>
        <w:color w:val="A6A6A6" w:themeColor="background1" w:themeShade="A6"/>
      </w:rPr>
      <w:fldChar w:fldCharType="begin"/>
    </w:r>
    <w:r w:rsidR="0085100A" w:rsidRPr="00623F4A">
      <w:rPr>
        <w:color w:val="A6A6A6" w:themeColor="background1" w:themeShade="A6"/>
      </w:rPr>
      <w:instrText>PAGE  \* Arabic  \* MERGEFORMAT</w:instrText>
    </w:r>
    <w:r w:rsidR="0085100A" w:rsidRPr="00623F4A">
      <w:rPr>
        <w:color w:val="A6A6A6" w:themeColor="background1" w:themeShade="A6"/>
      </w:rPr>
      <w:fldChar w:fldCharType="separate"/>
    </w:r>
    <w:r w:rsidR="00417971" w:rsidRPr="00417971">
      <w:rPr>
        <w:noProof/>
        <w:color w:val="A6A6A6" w:themeColor="background1" w:themeShade="A6"/>
        <w:lang w:val="ja-JP"/>
      </w:rPr>
      <w:t>9</w:t>
    </w:r>
    <w:r w:rsidR="0085100A" w:rsidRPr="00623F4A">
      <w:rPr>
        <w:color w:val="A6A6A6" w:themeColor="background1" w:themeShade="A6"/>
      </w:rPr>
      <w:fldChar w:fldCharType="end"/>
    </w:r>
    <w:r w:rsidR="0085100A" w:rsidRPr="00623F4A">
      <w:rPr>
        <w:color w:val="A6A6A6" w:themeColor="background1" w:themeShade="A6"/>
        <w:lang w:val="ja-JP"/>
      </w:rPr>
      <w:t xml:space="preserve"> / </w:t>
    </w:r>
    <w:r w:rsidR="00417971" w:rsidRPr="00623F4A">
      <w:rPr>
        <w:color w:val="A6A6A6" w:themeColor="background1" w:themeShade="A6"/>
      </w:rPr>
      <w:fldChar w:fldCharType="begin"/>
    </w:r>
    <w:r w:rsidR="00417971" w:rsidRPr="00623F4A">
      <w:rPr>
        <w:color w:val="A6A6A6" w:themeColor="background1" w:themeShade="A6"/>
      </w:rPr>
      <w:instrText>NUMPAGES  \* Arabic  \* MERGEFORMAT</w:instrText>
    </w:r>
    <w:r w:rsidR="00417971" w:rsidRPr="00623F4A">
      <w:rPr>
        <w:color w:val="A6A6A6" w:themeColor="background1" w:themeShade="A6"/>
      </w:rPr>
      <w:fldChar w:fldCharType="separate"/>
    </w:r>
    <w:r w:rsidR="00417971" w:rsidRPr="00417971">
      <w:rPr>
        <w:noProof/>
        <w:color w:val="A6A6A6" w:themeColor="background1" w:themeShade="A6"/>
        <w:lang w:val="ja-JP"/>
      </w:rPr>
      <w:t>16</w:t>
    </w:r>
    <w:r w:rsidR="00417971" w:rsidRPr="00623F4A">
      <w:rPr>
        <w:noProof/>
        <w:color w:val="A6A6A6" w:themeColor="background1" w:themeShade="A6"/>
        <w:lang w:val="ja-JP"/>
      </w:rPr>
      <w:fldChar w:fldCharType="end"/>
    </w:r>
    <w:r w:rsidR="0085100A" w:rsidRPr="00623F4A">
      <w:rPr>
        <w:color w:val="A6A6A6" w:themeColor="background1" w:themeShade="A6"/>
      </w:rPr>
      <w:ptab w:relativeTo="margin" w:alignment="right" w:leader="none"/>
    </w:r>
    <w:r w:rsidR="0085100A" w:rsidRPr="00623F4A">
      <w:rPr>
        <w:rFonts w:hint="eastAsia"/>
        <w:color w:val="A6A6A6" w:themeColor="background1" w:themeShade="A6"/>
      </w:rPr>
      <w:t>©</w:t>
    </w:r>
    <w:r w:rsidR="0085100A" w:rsidRPr="00623F4A">
      <w:rPr>
        <w:color w:val="A6A6A6" w:themeColor="background1" w:themeShade="A6"/>
      </w:rPr>
      <w:t>Tokyo System Research Corp. 2017</w:t>
    </w:r>
  </w:p>
  <w:p w:rsidR="0085100A" w:rsidRDefault="0085100A" w:rsidP="00777B3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50D3" w:rsidRPr="009450D3" w:rsidRDefault="009450D3">
    <w:pPr>
      <w:pStyle w:val="afb"/>
      <w:rPr>
        <w:sz w:val="2"/>
        <w:szCs w:val="2"/>
      </w:rPr>
    </w:pPr>
    <w:r w:rsidRPr="009450D3">
      <w:rPr>
        <w:rFonts w:hint="eastAsia"/>
        <w:sz w:val="2"/>
        <w:szCs w:val="2"/>
      </w:rPr>
      <w:t xml:space="preserve">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2788" w:rsidRDefault="00162788" w:rsidP="00777B39">
      <w:pPr>
        <w:ind w:left="220"/>
      </w:pPr>
      <w:r>
        <w:separator/>
      </w:r>
    </w:p>
    <w:p w:rsidR="00162788" w:rsidRDefault="00162788" w:rsidP="00777B39">
      <w:pPr>
        <w:ind w:left="220"/>
      </w:pPr>
    </w:p>
  </w:footnote>
  <w:footnote w:type="continuationSeparator" w:id="0">
    <w:p w:rsidR="00162788" w:rsidRDefault="00162788" w:rsidP="00777B39">
      <w:pPr>
        <w:ind w:left="220"/>
      </w:pPr>
      <w:r>
        <w:continuationSeparator/>
      </w:r>
    </w:p>
    <w:p w:rsidR="00162788" w:rsidRDefault="00162788" w:rsidP="00777B39">
      <w:pPr>
        <w:ind w:left="220"/>
      </w:pPr>
    </w:p>
  </w:footnote>
  <w:footnote w:type="continuationNotice" w:id="1">
    <w:p w:rsidR="00162788" w:rsidRDefault="00162788" w:rsidP="00777B39">
      <w:pPr>
        <w:ind w:left="220"/>
      </w:pPr>
    </w:p>
    <w:p w:rsidR="00162788" w:rsidRDefault="00162788" w:rsidP="00777B39">
      <w:pPr>
        <w:ind w:left="2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00A" w:rsidRDefault="0085100A" w:rsidP="00777B39">
    <w:pPr>
      <w:ind w:left="2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BEF" w:rsidRDefault="009450D3">
    <w:pPr>
      <w:pStyle w:val="af9"/>
    </w:pPr>
    <w:r>
      <w:rPr>
        <w:rFonts w:ascii="Meiryo UI" w:hAnsi="Meiryo UI" w:hint="eastAsia"/>
      </w:rPr>
      <w:t>HEADER</w:t>
    </w:r>
    <w:r w:rsidR="00C72BEF">
      <w:ptab w:relativeTo="margin" w:alignment="center" w:leader="none"/>
    </w:r>
    <w:r w:rsidR="00C72BEF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A35EA"/>
    <w:multiLevelType w:val="hybridMultilevel"/>
    <w:tmpl w:val="34ECB0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D623B9"/>
    <w:multiLevelType w:val="hybridMultilevel"/>
    <w:tmpl w:val="46E88F0E"/>
    <w:lvl w:ilvl="0" w:tplc="C264FD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6243132"/>
    <w:multiLevelType w:val="hybridMultilevel"/>
    <w:tmpl w:val="15AA8E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A5514E5"/>
    <w:multiLevelType w:val="hybridMultilevel"/>
    <w:tmpl w:val="00DE8540"/>
    <w:lvl w:ilvl="0" w:tplc="66681FDE">
      <w:start w:val="1"/>
      <w:numFmt w:val="decimalEnclosedCircle"/>
      <w:lvlText w:val="%1"/>
      <w:lvlJc w:val="left"/>
      <w:pPr>
        <w:ind w:left="5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abstractNum w:abstractNumId="4" w15:restartNumberingAfterBreak="0">
    <w:nsid w:val="0AA64109"/>
    <w:multiLevelType w:val="hybridMultilevel"/>
    <w:tmpl w:val="89668B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AF92292"/>
    <w:multiLevelType w:val="hybridMultilevel"/>
    <w:tmpl w:val="B9740D0A"/>
    <w:lvl w:ilvl="0" w:tplc="5D9CAE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0D274009"/>
    <w:multiLevelType w:val="hybridMultilevel"/>
    <w:tmpl w:val="BAF022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482775B"/>
    <w:multiLevelType w:val="multilevel"/>
    <w:tmpl w:val="C064414E"/>
    <w:lvl w:ilvl="0">
      <w:start w:val="1"/>
      <w:numFmt w:val="decimal"/>
      <w:pStyle w:val="1"/>
      <w:lvlText w:val="%1"/>
      <w:lvlJc w:val="left"/>
      <w:pPr>
        <w:ind w:left="4968" w:hanging="432"/>
      </w:pPr>
      <w:rPr>
        <w:rFonts w:ascii="Meiryo UI" w:eastAsia="Meiryo UI" w:hAnsi="Meiryo UI" w:cs="Meiryo UI"/>
      </w:rPr>
    </w:lvl>
    <w:lvl w:ilvl="1">
      <w:start w:val="1"/>
      <w:numFmt w:val="decimal"/>
      <w:pStyle w:val="2"/>
      <w:lvlText w:val="%1.%2"/>
      <w:lvlJc w:val="left"/>
      <w:pPr>
        <w:ind w:left="1851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A4C791F"/>
    <w:multiLevelType w:val="hybridMultilevel"/>
    <w:tmpl w:val="4784289C"/>
    <w:lvl w:ilvl="0" w:tplc="6220B9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1E1F506D"/>
    <w:multiLevelType w:val="hybridMultilevel"/>
    <w:tmpl w:val="0BF4E2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3D27982"/>
    <w:multiLevelType w:val="hybridMultilevel"/>
    <w:tmpl w:val="F5BA785C"/>
    <w:lvl w:ilvl="0" w:tplc="FCBEA6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2E2A2E90"/>
    <w:multiLevelType w:val="hybridMultilevel"/>
    <w:tmpl w:val="B8C035BC"/>
    <w:lvl w:ilvl="0" w:tplc="7304EF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370F0058"/>
    <w:multiLevelType w:val="hybridMultilevel"/>
    <w:tmpl w:val="2436B406"/>
    <w:lvl w:ilvl="0" w:tplc="24EE293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3CC1011F"/>
    <w:multiLevelType w:val="hybridMultilevel"/>
    <w:tmpl w:val="3156F71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3E1A2D11"/>
    <w:multiLevelType w:val="hybridMultilevel"/>
    <w:tmpl w:val="FA1CAF5A"/>
    <w:lvl w:ilvl="0" w:tplc="7A72F1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80C40ED"/>
    <w:multiLevelType w:val="hybridMultilevel"/>
    <w:tmpl w:val="C602F0E0"/>
    <w:lvl w:ilvl="0" w:tplc="CD5CC6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4C116E92"/>
    <w:multiLevelType w:val="hybridMultilevel"/>
    <w:tmpl w:val="2674BA82"/>
    <w:lvl w:ilvl="0" w:tplc="845C61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4D132348"/>
    <w:multiLevelType w:val="hybridMultilevel"/>
    <w:tmpl w:val="346A345C"/>
    <w:lvl w:ilvl="0" w:tplc="D02231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51FF7073"/>
    <w:multiLevelType w:val="hybridMultilevel"/>
    <w:tmpl w:val="678AA980"/>
    <w:lvl w:ilvl="0" w:tplc="7846A3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6EAD34F0"/>
    <w:multiLevelType w:val="hybridMultilevel"/>
    <w:tmpl w:val="12F81906"/>
    <w:lvl w:ilvl="0" w:tplc="3BDA90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7D7D7F0A"/>
    <w:multiLevelType w:val="hybridMultilevel"/>
    <w:tmpl w:val="96E69D80"/>
    <w:lvl w:ilvl="0" w:tplc="BD0C02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8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18"/>
  </w:num>
  <w:num w:numId="17">
    <w:abstractNumId w:val="13"/>
  </w:num>
  <w:num w:numId="18">
    <w:abstractNumId w:val="4"/>
  </w:num>
  <w:num w:numId="19">
    <w:abstractNumId w:val="6"/>
  </w:num>
  <w:num w:numId="20">
    <w:abstractNumId w:val="0"/>
  </w:num>
  <w:num w:numId="21">
    <w:abstractNumId w:val="9"/>
  </w:num>
  <w:num w:numId="22">
    <w:abstractNumId w:val="2"/>
  </w:num>
  <w:num w:numId="23">
    <w:abstractNumId w:val="14"/>
  </w:num>
  <w:num w:numId="24">
    <w:abstractNumId w:val="15"/>
  </w:num>
  <w:num w:numId="25">
    <w:abstractNumId w:val="12"/>
  </w:num>
  <w:num w:numId="26">
    <w:abstractNumId w:val="20"/>
  </w:num>
  <w:num w:numId="27">
    <w:abstractNumId w:val="19"/>
  </w:num>
  <w:num w:numId="28">
    <w:abstractNumId w:val="17"/>
  </w:num>
  <w:num w:numId="29">
    <w:abstractNumId w:val="11"/>
  </w:num>
  <w:num w:numId="30">
    <w:abstractNumId w:val="1"/>
  </w:num>
  <w:num w:numId="31">
    <w:abstractNumId w:val="16"/>
  </w:num>
  <w:num w:numId="32">
    <w:abstractNumId w:val="5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ja-JP" w:vendorID="64" w:dllVersion="0" w:nlCheck="1" w:checkStyle="1"/>
  <w:activeWritingStyle w:appName="MSWord" w:lang="ja-JP" w:vendorID="64" w:dllVersion="6" w:nlCheck="1" w:checkStyle="1"/>
  <w:activeWritingStyle w:appName="MSWord" w:lang="en-US" w:vendorID="64" w:dllVersion="6" w:nlCheck="1" w:checkStyle="1"/>
  <w:proofState w:spelling="clean" w:grammar="dirty"/>
  <w:attachedTemplate r:id="rId1"/>
  <w:defaultTabStop w:val="708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171"/>
    <w:rsid w:val="00063BFF"/>
    <w:rsid w:val="00074C13"/>
    <w:rsid w:val="0007798B"/>
    <w:rsid w:val="00091F81"/>
    <w:rsid w:val="000945EC"/>
    <w:rsid w:val="000B6A30"/>
    <w:rsid w:val="000C475E"/>
    <w:rsid w:val="000C6E6C"/>
    <w:rsid w:val="000D4CF7"/>
    <w:rsid w:val="000D6BF9"/>
    <w:rsid w:val="000F23CA"/>
    <w:rsid w:val="000F3025"/>
    <w:rsid w:val="00104E01"/>
    <w:rsid w:val="001128EE"/>
    <w:rsid w:val="00117DCF"/>
    <w:rsid w:val="00124C5A"/>
    <w:rsid w:val="00140B2D"/>
    <w:rsid w:val="00144928"/>
    <w:rsid w:val="00151C39"/>
    <w:rsid w:val="001572C9"/>
    <w:rsid w:val="00162788"/>
    <w:rsid w:val="00166230"/>
    <w:rsid w:val="001901FF"/>
    <w:rsid w:val="001932AF"/>
    <w:rsid w:val="00194CB4"/>
    <w:rsid w:val="00194F81"/>
    <w:rsid w:val="001B0146"/>
    <w:rsid w:val="001B1ED5"/>
    <w:rsid w:val="001B2FBC"/>
    <w:rsid w:val="001C1536"/>
    <w:rsid w:val="001C1596"/>
    <w:rsid w:val="001F375B"/>
    <w:rsid w:val="00232880"/>
    <w:rsid w:val="002346FD"/>
    <w:rsid w:val="00244F9A"/>
    <w:rsid w:val="002822FE"/>
    <w:rsid w:val="002972F6"/>
    <w:rsid w:val="002A3C73"/>
    <w:rsid w:val="002B7A93"/>
    <w:rsid w:val="002D226C"/>
    <w:rsid w:val="002F325A"/>
    <w:rsid w:val="002F5CC3"/>
    <w:rsid w:val="003025FA"/>
    <w:rsid w:val="00325886"/>
    <w:rsid w:val="00326BA6"/>
    <w:rsid w:val="00333140"/>
    <w:rsid w:val="0033501D"/>
    <w:rsid w:val="00346BDF"/>
    <w:rsid w:val="003477CB"/>
    <w:rsid w:val="00362CA7"/>
    <w:rsid w:val="00394532"/>
    <w:rsid w:val="003C7ABB"/>
    <w:rsid w:val="003D343A"/>
    <w:rsid w:val="003D6899"/>
    <w:rsid w:val="0041445A"/>
    <w:rsid w:val="00417971"/>
    <w:rsid w:val="00435945"/>
    <w:rsid w:val="00446E75"/>
    <w:rsid w:val="00451908"/>
    <w:rsid w:val="004671EC"/>
    <w:rsid w:val="00471777"/>
    <w:rsid w:val="004820D1"/>
    <w:rsid w:val="004C71B1"/>
    <w:rsid w:val="004D67E6"/>
    <w:rsid w:val="004D7053"/>
    <w:rsid w:val="004D741F"/>
    <w:rsid w:val="004E7CD5"/>
    <w:rsid w:val="004F136A"/>
    <w:rsid w:val="00513BA7"/>
    <w:rsid w:val="0053743C"/>
    <w:rsid w:val="00574619"/>
    <w:rsid w:val="005818A0"/>
    <w:rsid w:val="00591FF6"/>
    <w:rsid w:val="005A7E17"/>
    <w:rsid w:val="005B1516"/>
    <w:rsid w:val="005C178C"/>
    <w:rsid w:val="005D151F"/>
    <w:rsid w:val="005F0996"/>
    <w:rsid w:val="005F3BDB"/>
    <w:rsid w:val="00613B5D"/>
    <w:rsid w:val="00616CA6"/>
    <w:rsid w:val="00623043"/>
    <w:rsid w:val="00623F4A"/>
    <w:rsid w:val="00635A1A"/>
    <w:rsid w:val="00637989"/>
    <w:rsid w:val="00644C1D"/>
    <w:rsid w:val="00653932"/>
    <w:rsid w:val="00654468"/>
    <w:rsid w:val="006719F8"/>
    <w:rsid w:val="006729A5"/>
    <w:rsid w:val="00676B95"/>
    <w:rsid w:val="0068192D"/>
    <w:rsid w:val="0069018D"/>
    <w:rsid w:val="006914F9"/>
    <w:rsid w:val="00691CDD"/>
    <w:rsid w:val="006948C6"/>
    <w:rsid w:val="006A652E"/>
    <w:rsid w:val="006B5C56"/>
    <w:rsid w:val="006C7030"/>
    <w:rsid w:val="006D2C42"/>
    <w:rsid w:val="006D391B"/>
    <w:rsid w:val="006E1EB4"/>
    <w:rsid w:val="006F24A1"/>
    <w:rsid w:val="006F633F"/>
    <w:rsid w:val="00711C28"/>
    <w:rsid w:val="00724A1D"/>
    <w:rsid w:val="00724FA4"/>
    <w:rsid w:val="00735645"/>
    <w:rsid w:val="0074785B"/>
    <w:rsid w:val="007556FA"/>
    <w:rsid w:val="00757A22"/>
    <w:rsid w:val="00777B39"/>
    <w:rsid w:val="007821E3"/>
    <w:rsid w:val="007C1CAC"/>
    <w:rsid w:val="007C57E7"/>
    <w:rsid w:val="007D406C"/>
    <w:rsid w:val="007F535F"/>
    <w:rsid w:val="007F563F"/>
    <w:rsid w:val="008032F1"/>
    <w:rsid w:val="00812B66"/>
    <w:rsid w:val="00832FBE"/>
    <w:rsid w:val="00833A6C"/>
    <w:rsid w:val="0085100A"/>
    <w:rsid w:val="00863A80"/>
    <w:rsid w:val="00870D2F"/>
    <w:rsid w:val="00883840"/>
    <w:rsid w:val="0088428E"/>
    <w:rsid w:val="00886860"/>
    <w:rsid w:val="008954AF"/>
    <w:rsid w:val="008A3796"/>
    <w:rsid w:val="008A4329"/>
    <w:rsid w:val="008B14A7"/>
    <w:rsid w:val="008C4CE1"/>
    <w:rsid w:val="008D0626"/>
    <w:rsid w:val="008F56A2"/>
    <w:rsid w:val="008F659C"/>
    <w:rsid w:val="00905AF6"/>
    <w:rsid w:val="00913F1D"/>
    <w:rsid w:val="00916C8B"/>
    <w:rsid w:val="009256A0"/>
    <w:rsid w:val="009343F2"/>
    <w:rsid w:val="009432A6"/>
    <w:rsid w:val="009450D3"/>
    <w:rsid w:val="00982D13"/>
    <w:rsid w:val="00986DAA"/>
    <w:rsid w:val="009A64A7"/>
    <w:rsid w:val="009B647A"/>
    <w:rsid w:val="009B6B2F"/>
    <w:rsid w:val="009B6C07"/>
    <w:rsid w:val="009E5751"/>
    <w:rsid w:val="009E5AAE"/>
    <w:rsid w:val="009F607E"/>
    <w:rsid w:val="00A0761A"/>
    <w:rsid w:val="00A10948"/>
    <w:rsid w:val="00A5076B"/>
    <w:rsid w:val="00A66F59"/>
    <w:rsid w:val="00A73D77"/>
    <w:rsid w:val="00A8445A"/>
    <w:rsid w:val="00AA1721"/>
    <w:rsid w:val="00AD5241"/>
    <w:rsid w:val="00AD5B27"/>
    <w:rsid w:val="00AE1901"/>
    <w:rsid w:val="00AF765A"/>
    <w:rsid w:val="00B05988"/>
    <w:rsid w:val="00B11D29"/>
    <w:rsid w:val="00B44F6D"/>
    <w:rsid w:val="00B50DEB"/>
    <w:rsid w:val="00B63E0E"/>
    <w:rsid w:val="00B77CC6"/>
    <w:rsid w:val="00B842D7"/>
    <w:rsid w:val="00B872B8"/>
    <w:rsid w:val="00B90F80"/>
    <w:rsid w:val="00B9602D"/>
    <w:rsid w:val="00B96BEA"/>
    <w:rsid w:val="00BB2B2B"/>
    <w:rsid w:val="00BB6C0C"/>
    <w:rsid w:val="00BC1F85"/>
    <w:rsid w:val="00BC62AC"/>
    <w:rsid w:val="00BD1F35"/>
    <w:rsid w:val="00BF31F4"/>
    <w:rsid w:val="00C0015A"/>
    <w:rsid w:val="00C10AFF"/>
    <w:rsid w:val="00C22076"/>
    <w:rsid w:val="00C23764"/>
    <w:rsid w:val="00C24C55"/>
    <w:rsid w:val="00C51C7C"/>
    <w:rsid w:val="00C5240F"/>
    <w:rsid w:val="00C63F8E"/>
    <w:rsid w:val="00C722C5"/>
    <w:rsid w:val="00C72BEF"/>
    <w:rsid w:val="00C74CC0"/>
    <w:rsid w:val="00C872F1"/>
    <w:rsid w:val="00C94CAD"/>
    <w:rsid w:val="00CA0FEE"/>
    <w:rsid w:val="00CD451F"/>
    <w:rsid w:val="00CE6728"/>
    <w:rsid w:val="00D06DD3"/>
    <w:rsid w:val="00D07590"/>
    <w:rsid w:val="00D26208"/>
    <w:rsid w:val="00D309C3"/>
    <w:rsid w:val="00D4512B"/>
    <w:rsid w:val="00D50476"/>
    <w:rsid w:val="00D51EDA"/>
    <w:rsid w:val="00D64813"/>
    <w:rsid w:val="00D900AD"/>
    <w:rsid w:val="00DA0876"/>
    <w:rsid w:val="00DA3034"/>
    <w:rsid w:val="00DA3A34"/>
    <w:rsid w:val="00DB0325"/>
    <w:rsid w:val="00DB57DA"/>
    <w:rsid w:val="00DC471B"/>
    <w:rsid w:val="00DC7C26"/>
    <w:rsid w:val="00DF6C55"/>
    <w:rsid w:val="00E0212D"/>
    <w:rsid w:val="00E1190C"/>
    <w:rsid w:val="00E53760"/>
    <w:rsid w:val="00E556DE"/>
    <w:rsid w:val="00E607AE"/>
    <w:rsid w:val="00E60BA0"/>
    <w:rsid w:val="00E661EF"/>
    <w:rsid w:val="00E70A6A"/>
    <w:rsid w:val="00EA404C"/>
    <w:rsid w:val="00EB2382"/>
    <w:rsid w:val="00EC3E47"/>
    <w:rsid w:val="00EE09F6"/>
    <w:rsid w:val="00EE5859"/>
    <w:rsid w:val="00EF34E1"/>
    <w:rsid w:val="00EF4BA0"/>
    <w:rsid w:val="00F07171"/>
    <w:rsid w:val="00F214E7"/>
    <w:rsid w:val="00F309CB"/>
    <w:rsid w:val="00F40326"/>
    <w:rsid w:val="00F406A2"/>
    <w:rsid w:val="00F5439D"/>
    <w:rsid w:val="00F543E8"/>
    <w:rsid w:val="00F60603"/>
    <w:rsid w:val="00F60DE0"/>
    <w:rsid w:val="00F615FA"/>
    <w:rsid w:val="00F643BE"/>
    <w:rsid w:val="00F653D5"/>
    <w:rsid w:val="00F756A4"/>
    <w:rsid w:val="00F8764A"/>
    <w:rsid w:val="00F90234"/>
    <w:rsid w:val="00F90351"/>
    <w:rsid w:val="00F95275"/>
    <w:rsid w:val="00F96F77"/>
    <w:rsid w:val="00F97345"/>
    <w:rsid w:val="00FC1FC2"/>
    <w:rsid w:val="00FD7B6D"/>
    <w:rsid w:val="00FE2874"/>
    <w:rsid w:val="00FE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31CFCB5"/>
  <w15:chartTrackingRefBased/>
  <w15:docId w15:val="{81625FA2-ED3E-4664-A892-85A64CAC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3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7B39"/>
    <w:pPr>
      <w:spacing w:after="0" w:line="240" w:lineRule="auto"/>
    </w:pPr>
    <w:rPr>
      <w:rFonts w:eastAsia="Meiryo UI"/>
    </w:rPr>
  </w:style>
  <w:style w:type="paragraph" w:styleId="1">
    <w:name w:val="heading 1"/>
    <w:basedOn w:val="a"/>
    <w:next w:val="a"/>
    <w:link w:val="10"/>
    <w:uiPriority w:val="9"/>
    <w:qFormat/>
    <w:rsid w:val="00735645"/>
    <w:pPr>
      <w:widowControl w:val="0"/>
      <w:numPr>
        <w:numId w:val="12"/>
      </w:numPr>
      <w:ind w:left="431" w:hanging="431"/>
      <w:outlineLvl w:val="0"/>
    </w:pPr>
    <w:rPr>
      <w:rFonts w:ascii="Meiryo UI" w:hAnsi="Meiryo UI" w:cstheme="majorBidi"/>
      <w:b/>
      <w:bCs/>
      <w:smallCaps/>
      <w:color w:val="000000" w:themeColor="text1"/>
    </w:rPr>
  </w:style>
  <w:style w:type="paragraph" w:styleId="2">
    <w:name w:val="heading 2"/>
    <w:basedOn w:val="a"/>
    <w:next w:val="a"/>
    <w:link w:val="20"/>
    <w:uiPriority w:val="9"/>
    <w:unhideWhenUsed/>
    <w:qFormat/>
    <w:rsid w:val="006D2C42"/>
    <w:pPr>
      <w:widowControl w:val="0"/>
      <w:numPr>
        <w:ilvl w:val="1"/>
        <w:numId w:val="12"/>
      </w:numPr>
      <w:ind w:left="578" w:hanging="578"/>
      <w:outlineLvl w:val="1"/>
    </w:pPr>
    <w:rPr>
      <w:rFonts w:ascii="Meiryo UI" w:hAnsi="Meiryo UI" w:cstheme="majorBidi"/>
      <w:b/>
      <w:bCs/>
      <w:smallCaps/>
      <w:color w:val="000000" w:themeColor="text1"/>
      <w:lang w:val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711C28"/>
    <w:pPr>
      <w:widowControl w:val="0"/>
      <w:numPr>
        <w:ilvl w:val="2"/>
        <w:numId w:val="12"/>
      </w:numPr>
      <w:outlineLvl w:val="2"/>
    </w:pPr>
    <w:rPr>
      <w:rFonts w:ascii="Meiryo UI" w:hAnsi="Meiryo UI" w:cstheme="majorBidi"/>
      <w:b/>
      <w:bCs/>
      <w:color w:val="000000" w:themeColor="text1"/>
      <w:lang w:val="ja-JP"/>
    </w:rPr>
  </w:style>
  <w:style w:type="paragraph" w:styleId="4">
    <w:name w:val="heading 4"/>
    <w:basedOn w:val="3"/>
    <w:next w:val="3"/>
    <w:link w:val="40"/>
    <w:uiPriority w:val="9"/>
    <w:unhideWhenUsed/>
    <w:qFormat/>
    <w:rsid w:val="00091F81"/>
    <w:pPr>
      <w:numPr>
        <w:ilvl w:val="3"/>
      </w:numPr>
      <w:ind w:left="720" w:hanging="720"/>
      <w:outlineLvl w:val="3"/>
    </w:pPr>
    <w:rPr>
      <w:rFonts w:hAnsiTheme="majorHAnsi"/>
      <w:bCs w:val="0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タイトル"/>
    <w:basedOn w:val="a"/>
    <w:next w:val="a"/>
    <w:link w:val="a4"/>
    <w:uiPriority w:val="10"/>
    <w:qFormat/>
    <w:rsid w:val="005F0996"/>
    <w:pPr>
      <w:contextualSpacing/>
    </w:pPr>
    <w:rPr>
      <w:rFonts w:asciiTheme="majorHAnsi" w:hAnsiTheme="majorHAnsi" w:cstheme="majorBidi"/>
      <w:color w:val="000000" w:themeColor="text1"/>
      <w:sz w:val="56"/>
      <w:szCs w:val="56"/>
    </w:rPr>
  </w:style>
  <w:style w:type="character" w:customStyle="1" w:styleId="a4">
    <w:name w:val="タイトルの文字"/>
    <w:basedOn w:val="a0"/>
    <w:link w:val="a3"/>
    <w:uiPriority w:val="10"/>
    <w:rsid w:val="005F0996"/>
    <w:rPr>
      <w:rFonts w:asciiTheme="majorHAnsi" w:eastAsia="Meiryo UI" w:hAnsiTheme="majorHAnsi" w:cstheme="majorBidi"/>
      <w:color w:val="000000" w:themeColor="text1"/>
      <w:sz w:val="56"/>
      <w:szCs w:val="56"/>
    </w:rPr>
  </w:style>
  <w:style w:type="paragraph" w:customStyle="1" w:styleId="a5">
    <w:name w:val="サブタイトル"/>
    <w:basedOn w:val="a"/>
    <w:next w:val="a"/>
    <w:link w:val="a6"/>
    <w:uiPriority w:val="1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6">
    <w:name w:val="サブタイトルの文字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見出し 1 (文字)"/>
    <w:basedOn w:val="a0"/>
    <w:link w:val="1"/>
    <w:uiPriority w:val="9"/>
    <w:rsid w:val="00735645"/>
    <w:rPr>
      <w:rFonts w:ascii="Meiryo UI" w:eastAsia="Meiryo UI" w:hAnsi="Meiryo UI" w:cstheme="majorBidi"/>
      <w:b/>
      <w:bCs/>
      <w:smallCaps/>
      <w:color w:val="000000" w:themeColor="text1"/>
    </w:rPr>
  </w:style>
  <w:style w:type="character" w:customStyle="1" w:styleId="20">
    <w:name w:val="見出し 2 (文字)"/>
    <w:basedOn w:val="a0"/>
    <w:link w:val="2"/>
    <w:uiPriority w:val="9"/>
    <w:rsid w:val="006D2C42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30">
    <w:name w:val="見出し 3 (文字)"/>
    <w:basedOn w:val="a0"/>
    <w:link w:val="3"/>
    <w:uiPriority w:val="9"/>
    <w:rsid w:val="00711C28"/>
    <w:rPr>
      <w:rFonts w:ascii="Meiryo UI" w:eastAsia="Meiryo UI" w:hAnsi="Meiryo UI" w:cstheme="majorBidi"/>
      <w:b/>
      <w:bCs/>
      <w:color w:val="000000" w:themeColor="text1"/>
      <w:lang w:val="ja-JP"/>
    </w:rPr>
  </w:style>
  <w:style w:type="character" w:customStyle="1" w:styleId="40">
    <w:name w:val="見出し 4 (文字)"/>
    <w:basedOn w:val="a0"/>
    <w:link w:val="4"/>
    <w:uiPriority w:val="9"/>
    <w:rsid w:val="00091F81"/>
    <w:rPr>
      <w:rFonts w:ascii="Meiryo UI" w:eastAsia="Meiryo UI" w:hAnsiTheme="majorHAnsi" w:cstheme="majorBidi"/>
      <w:b/>
      <w:iCs/>
      <w:color w:val="000000" w:themeColor="text1"/>
      <w:lang w:val="ja-JP"/>
    </w:rPr>
  </w:style>
  <w:style w:type="character" w:customStyle="1" w:styleId="50">
    <w:name w:val="見出し 5 (文字)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見出し 6 (文字)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見出し 7 (文字)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Emphasis"/>
    <w:basedOn w:val="a0"/>
    <w:uiPriority w:val="20"/>
    <w:rsid w:val="005F0996"/>
    <w:rPr>
      <w:rFonts w:eastAsia="Meiryo UI"/>
      <w:i/>
      <w:iCs/>
      <w:color w:val="auto"/>
    </w:rPr>
  </w:style>
  <w:style w:type="character" w:styleId="21">
    <w:name w:val="Intense Emphasis"/>
    <w:basedOn w:val="a0"/>
    <w:uiPriority w:val="21"/>
    <w:rsid w:val="005F0996"/>
    <w:rPr>
      <w:rFonts w:eastAsia="Meiryo UI"/>
      <w:b/>
      <w:bCs/>
      <w:i/>
      <w:iCs/>
      <w:caps/>
    </w:rPr>
  </w:style>
  <w:style w:type="character" w:styleId="a8">
    <w:name w:val="Strong"/>
    <w:basedOn w:val="a0"/>
    <w:uiPriority w:val="22"/>
    <w:rsid w:val="005F0996"/>
    <w:rPr>
      <w:rFonts w:eastAsia="Meiryo UI"/>
      <w:b/>
      <w:bCs/>
      <w:color w:val="000000" w:themeColor="text1"/>
    </w:rPr>
  </w:style>
  <w:style w:type="paragraph" w:customStyle="1" w:styleId="a9">
    <w:name w:val="引用"/>
    <w:basedOn w:val="a"/>
    <w:next w:val="a"/>
    <w:link w:val="aa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a">
    <w:name w:val="引用の文字"/>
    <w:basedOn w:val="a0"/>
    <w:link w:val="a9"/>
    <w:uiPriority w:val="29"/>
    <w:rPr>
      <w:i/>
      <w:iCs/>
      <w:color w:val="000000" w:themeColor="text1"/>
    </w:rPr>
  </w:style>
  <w:style w:type="paragraph" w:styleId="ab">
    <w:name w:val="Quote"/>
    <w:basedOn w:val="a"/>
    <w:next w:val="a"/>
    <w:link w:val="ac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c">
    <w:name w:val="引用文 (文字)"/>
    <w:basedOn w:val="a0"/>
    <w:link w:val="ab"/>
    <w:uiPriority w:val="30"/>
    <w:rPr>
      <w:color w:val="000000" w:themeColor="text1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sid w:val="005F0996"/>
    <w:rPr>
      <w:rFonts w:eastAsia="Meiryo UI"/>
      <w:smallCaps/>
      <w:color w:val="404040" w:themeColor="text1" w:themeTint="BF"/>
      <w:u w:val="single" w:color="7F7F7F" w:themeColor="text1" w:themeTint="80"/>
    </w:rPr>
  </w:style>
  <w:style w:type="character" w:styleId="22">
    <w:name w:val="Intense Reference"/>
    <w:basedOn w:val="a0"/>
    <w:uiPriority w:val="32"/>
    <w:rsid w:val="005F0996"/>
    <w:rPr>
      <w:rFonts w:eastAsia="Meiryo UI"/>
      <w:b/>
      <w:bCs/>
      <w:smallCaps/>
      <w:u w:val="single"/>
    </w:rPr>
  </w:style>
  <w:style w:type="character" w:styleId="ae">
    <w:name w:val="Book Title"/>
    <w:basedOn w:val="a0"/>
    <w:uiPriority w:val="33"/>
    <w:rsid w:val="005F0996"/>
    <w:rPr>
      <w:rFonts w:eastAsia="Meiryo UI"/>
      <w:b w:val="0"/>
      <w:bCs w:val="0"/>
      <w:smallCaps/>
      <w:spacing w:val="5"/>
    </w:rPr>
  </w:style>
  <w:style w:type="paragraph" w:customStyle="1" w:styleId="af">
    <w:name w:val="標題"/>
    <w:basedOn w:val="a"/>
    <w:next w:val="a"/>
    <w:uiPriority w:val="35"/>
    <w:semiHidden/>
    <w:unhideWhenUsed/>
    <w:qFormat/>
    <w:pPr>
      <w:spacing w:after="200"/>
    </w:pPr>
    <w:rPr>
      <w:i/>
      <w:iCs/>
      <w:color w:val="323232" w:themeColor="text2"/>
      <w:sz w:val="18"/>
      <w:szCs w:val="18"/>
    </w:rPr>
  </w:style>
  <w:style w:type="paragraph" w:styleId="af0">
    <w:name w:val="TOC Heading"/>
    <w:basedOn w:val="1"/>
    <w:next w:val="a"/>
    <w:uiPriority w:val="39"/>
    <w:unhideWhenUsed/>
    <w:qFormat/>
    <w:pPr>
      <w:outlineLvl w:val="9"/>
    </w:pPr>
  </w:style>
  <w:style w:type="paragraph" w:styleId="af1">
    <w:name w:val="No Spacing"/>
    <w:link w:val="af2"/>
    <w:uiPriority w:val="1"/>
    <w:qFormat/>
    <w:rsid w:val="005F0996"/>
    <w:pPr>
      <w:spacing w:after="0" w:line="240" w:lineRule="auto"/>
    </w:pPr>
    <w:rPr>
      <w:rFonts w:eastAsia="Meiryo UI"/>
    </w:r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paragraph" w:styleId="af4">
    <w:name w:val="Title"/>
    <w:basedOn w:val="a"/>
    <w:next w:val="a"/>
    <w:link w:val="af5"/>
    <w:uiPriority w:val="10"/>
    <w:rsid w:val="005F0996"/>
    <w:pPr>
      <w:spacing w:before="240" w:after="120"/>
      <w:jc w:val="center"/>
      <w:outlineLvl w:val="0"/>
    </w:pPr>
    <w:rPr>
      <w:rFonts w:asciiTheme="majorHAnsi" w:hAnsiTheme="majorHAnsi" w:cstheme="majorBidi"/>
      <w:sz w:val="32"/>
      <w:szCs w:val="32"/>
    </w:rPr>
  </w:style>
  <w:style w:type="character" w:customStyle="1" w:styleId="af5">
    <w:name w:val="表題 (文字)"/>
    <w:basedOn w:val="a0"/>
    <w:link w:val="af4"/>
    <w:uiPriority w:val="10"/>
    <w:rsid w:val="005F0996"/>
    <w:rPr>
      <w:rFonts w:asciiTheme="majorHAnsi" w:eastAsia="Meiryo UI" w:hAnsiTheme="majorHAnsi" w:cstheme="majorBidi"/>
      <w:sz w:val="32"/>
      <w:szCs w:val="32"/>
    </w:rPr>
  </w:style>
  <w:style w:type="paragraph" w:styleId="af6">
    <w:name w:val="Subtitle"/>
    <w:basedOn w:val="a"/>
    <w:next w:val="a"/>
    <w:link w:val="af7"/>
    <w:uiPriority w:val="11"/>
    <w:rsid w:val="005F0996"/>
    <w:pPr>
      <w:jc w:val="center"/>
      <w:outlineLvl w:val="1"/>
    </w:pPr>
    <w:rPr>
      <w:rFonts w:asciiTheme="majorHAnsi" w:hAnsiTheme="majorHAnsi" w:cstheme="majorBidi"/>
      <w:sz w:val="24"/>
      <w:szCs w:val="24"/>
    </w:rPr>
  </w:style>
  <w:style w:type="character" w:customStyle="1" w:styleId="af7">
    <w:name w:val="副題 (文字)"/>
    <w:basedOn w:val="a0"/>
    <w:link w:val="af6"/>
    <w:uiPriority w:val="11"/>
    <w:rsid w:val="005F0996"/>
    <w:rPr>
      <w:rFonts w:asciiTheme="majorHAnsi" w:eastAsia="Meiryo UI" w:hAnsiTheme="majorHAnsi" w:cstheme="majorBidi"/>
      <w:sz w:val="24"/>
      <w:szCs w:val="24"/>
    </w:rPr>
  </w:style>
  <w:style w:type="table" w:styleId="af8">
    <w:name w:val="Table Grid"/>
    <w:basedOn w:val="a1"/>
    <w:uiPriority w:val="39"/>
    <w:rsid w:val="00F07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header"/>
    <w:basedOn w:val="a"/>
    <w:link w:val="afa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a">
    <w:name w:val="ヘッダー (文字)"/>
    <w:basedOn w:val="a0"/>
    <w:link w:val="af9"/>
    <w:uiPriority w:val="99"/>
    <w:rsid w:val="00986DAA"/>
    <w:rPr>
      <w:rFonts w:eastAsia="Meiryo UI"/>
    </w:rPr>
  </w:style>
  <w:style w:type="paragraph" w:styleId="afb">
    <w:name w:val="footer"/>
    <w:basedOn w:val="a"/>
    <w:link w:val="afc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c">
    <w:name w:val="フッター (文字)"/>
    <w:basedOn w:val="a0"/>
    <w:link w:val="afb"/>
    <w:uiPriority w:val="99"/>
    <w:rsid w:val="00986DAA"/>
    <w:rPr>
      <w:rFonts w:eastAsia="Meiryo UI"/>
    </w:rPr>
  </w:style>
  <w:style w:type="paragraph" w:styleId="afd">
    <w:name w:val="Balloon Text"/>
    <w:basedOn w:val="a"/>
    <w:link w:val="afe"/>
    <w:uiPriority w:val="99"/>
    <w:semiHidden/>
    <w:unhideWhenUsed/>
    <w:rsid w:val="009B6C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fe">
    <w:name w:val="吹き出し (文字)"/>
    <w:basedOn w:val="a0"/>
    <w:link w:val="afd"/>
    <w:uiPriority w:val="99"/>
    <w:semiHidden/>
    <w:rsid w:val="009B6C07"/>
    <w:rPr>
      <w:rFonts w:asciiTheme="majorHAnsi" w:eastAsiaTheme="majorEastAsia" w:hAnsiTheme="majorHAnsi" w:cstheme="majorBid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0B6A30"/>
  </w:style>
  <w:style w:type="paragraph" w:styleId="23">
    <w:name w:val="toc 2"/>
    <w:basedOn w:val="a"/>
    <w:next w:val="a"/>
    <w:autoRedefine/>
    <w:uiPriority w:val="39"/>
    <w:unhideWhenUsed/>
    <w:rsid w:val="000B6A30"/>
    <w:pPr>
      <w:ind w:leftChars="100" w:left="220"/>
    </w:pPr>
  </w:style>
  <w:style w:type="paragraph" w:styleId="31">
    <w:name w:val="toc 3"/>
    <w:basedOn w:val="a"/>
    <w:next w:val="a"/>
    <w:autoRedefine/>
    <w:uiPriority w:val="39"/>
    <w:unhideWhenUsed/>
    <w:rsid w:val="000B6A30"/>
    <w:pPr>
      <w:ind w:leftChars="200" w:left="440"/>
    </w:pPr>
  </w:style>
  <w:style w:type="character" w:styleId="aff">
    <w:name w:val="Hyperlink"/>
    <w:basedOn w:val="a0"/>
    <w:uiPriority w:val="99"/>
    <w:unhideWhenUsed/>
    <w:rsid w:val="000B6A30"/>
    <w:rPr>
      <w:color w:val="6B9F25" w:themeColor="hyperlink"/>
      <w:u w:val="single"/>
    </w:rPr>
  </w:style>
  <w:style w:type="character" w:customStyle="1" w:styleId="af2">
    <w:name w:val="行間詰め (文字)"/>
    <w:basedOn w:val="a0"/>
    <w:link w:val="af1"/>
    <w:uiPriority w:val="1"/>
    <w:rsid w:val="000B6A30"/>
    <w:rPr>
      <w:rFonts w:eastAsia="Meiryo UI"/>
    </w:rPr>
  </w:style>
  <w:style w:type="paragraph" w:styleId="aff0">
    <w:name w:val="Revision"/>
    <w:hidden/>
    <w:uiPriority w:val="99"/>
    <w:semiHidden/>
    <w:rsid w:val="00A10948"/>
    <w:pPr>
      <w:spacing w:after="0" w:line="240" w:lineRule="auto"/>
    </w:pPr>
    <w:rPr>
      <w:rFonts w:eastAsia="Meiryo UI"/>
    </w:rPr>
  </w:style>
  <w:style w:type="paragraph" w:customStyle="1" w:styleId="12">
    <w:name w:val="スタイル1"/>
    <w:basedOn w:val="2"/>
    <w:link w:val="13"/>
    <w:rsid w:val="004D7053"/>
  </w:style>
  <w:style w:type="paragraph" w:customStyle="1" w:styleId="24">
    <w:name w:val="スタイル2"/>
    <w:basedOn w:val="3"/>
    <w:link w:val="25"/>
    <w:rsid w:val="004D7053"/>
  </w:style>
  <w:style w:type="character" w:customStyle="1" w:styleId="13">
    <w:name w:val="スタイル1 (文字)"/>
    <w:basedOn w:val="20"/>
    <w:link w:val="12"/>
    <w:rsid w:val="004D7053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25">
    <w:name w:val="スタイル2 (文字)"/>
    <w:basedOn w:val="30"/>
    <w:link w:val="24"/>
    <w:rsid w:val="004D7053"/>
    <w:rPr>
      <w:rFonts w:ascii="Meiryo UI" w:eastAsia="Meiryo UI" w:hAnsi="Meiryo UI" w:cstheme="majorBidi"/>
      <w:b/>
      <w:bCs/>
      <w:color w:val="000000" w:themeColor="text1"/>
      <w:lang w:val="ja-JP"/>
    </w:rPr>
  </w:style>
  <w:style w:type="paragraph" w:styleId="Web">
    <w:name w:val="Normal (Web)"/>
    <w:basedOn w:val="a"/>
    <w:uiPriority w:val="99"/>
    <w:unhideWhenUsed/>
    <w:rsid w:val="00D07590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6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-iso\AppData\Roaming\Microsoft\Templates\&#12524;&#12509;&#12540;&#12488;%20&#12487;&#12470;&#12452;&#12531;%20(&#31354;&#30333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4E6F47-1AA4-4EB3-B774-E5306AA4C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レポート デザイン (空白).dotx</Template>
  <TotalTime>15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操作マニュアル</vt:lpstr>
    </vt:vector>
  </TitlesOfParts>
  <Company>株式会社東京システムリサーチ</Company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操作マニュアル</dc:title>
  <dc:subject>操作マニュアル</dc:subject>
  <dc:creator>磯貝真大</dc:creator>
  <cp:keywords/>
  <cp:lastModifiedBy>石田 崚</cp:lastModifiedBy>
  <cp:revision>15</cp:revision>
  <cp:lastPrinted>2018-02-13T04:56:00Z</cp:lastPrinted>
  <dcterms:created xsi:type="dcterms:W3CDTF">2019-03-07T07:14:00Z</dcterms:created>
  <dcterms:modified xsi:type="dcterms:W3CDTF">2019-11-18T01:29:00Z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