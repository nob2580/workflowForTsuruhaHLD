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D828AA" w:rsidRDefault="00546A20" w:rsidP="00546A20">
      <w:pPr>
        <w:pStyle w:val="1"/>
        <w:numPr>
          <w:ilvl w:val="0"/>
          <w:numId w:val="0"/>
        </w:numPr>
        <w:ind w:left="431" w:hanging="431"/>
      </w:pPr>
      <w:r w:rsidRPr="00D828AA">
        <w:rPr>
          <w:rFonts w:hint="eastAsia"/>
        </w:rPr>
        <w:t>ライセンス</w:t>
      </w:r>
      <w:bookmarkStart w:id="0" w:name="_GoBack"/>
      <w:bookmarkEnd w:id="0"/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Apache License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/* ====================================================================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The Apache Software License, Version 1.1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Copyright (c) 2000 The Apache Software Foundation. All rights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reserved.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Redistribution and use in source and binary forms, with or without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modification, are permitted provided that the following conditions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are met: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1. Redistributions of source code must retain the above copyright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notice, this list of conditions and the following disclaimer.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2. Redistributions in binary form must reproduce the above copyright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notice, this list of conditions and the following disclaimer in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the documentation and/or other materials provided with the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distribution.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3. The end-user documentation included with the redistribution,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if any, must include the following acknowledgment: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"This product includes software developed by the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Apache Software Foundation (http://www.apache.org/)."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Alternately, this acknowledgment may appear in the software itself,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if and wherever such third-party acknowledgments normally appear.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4. The names "Apache" and "Apache Software Foundation" must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not be used to endorse or promote products derived from this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software without prior written permission. For written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permission, please contact apache@apache.org.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5. Products derived from this software may not be called "Apache",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nor may "Apache" appear in their name, without prior written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permission of the Apache Software Foundation.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lastRenderedPageBreak/>
        <w:t>* THIS SOFTWARE IS PROVIDED ``AS IS'' AND ANY EXPRESSED OR IMPLIED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WARRANTIES, INCLUDING, BUT NOT LIMITED TO, THE IMPLIED WARRANTIES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OF MERCHANTABILITY AND FITNESS FOR A PARTICULAR PURPOSE ARE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DISCLAIMED. IN NO EVENT SHALL THE APACHE SOFTWARE FOUNDATION OR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ITS CONTRIBUTORS BE LIABLE FOR ANY DIRECT, INDIRECT, INCIDENTAL,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SPECIAL, EXEMPLARY, OR CONSEQUENTIAL DAMAGES (INCLUDING, BUT NOT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LIMITED TO, PROCUREMENT OF SUBSTITUTE GOODS OR SERVICES; LOSS OF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USE, DATA, OR PROFITS; OR BUSINESS INTERRUPTION) HOWEVER CAUSED AND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ON ANY THEORY OF LIABILITY, WHETHER IN CONTRACT, STRICT LIABILITY,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OR TORT (INCLUDING NEGLIGENCE OR OTHERWISE) ARISING IN ANY WAY OUT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OF THE USE OF THIS SOFTWARE, EVEN IF ADVISED OF THE POSSIBILITY OF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SUCH DAMAGE.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====================================================================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This software consists of voluntary contributions made by many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individuals on behalf of the Apache Software Foundation. For more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information on the Apache Software Foundation, please see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&lt;http://www.apache.org/&gt;.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Portions of this software are based upon public domain software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originally written at the National Center for Supercomputing Applications,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 University of Illinois, Urbana-Champaign.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/>
        </w:rPr>
        <w:t>*/</w:t>
      </w:r>
    </w:p>
    <w:p w:rsidR="00546A20" w:rsidRPr="00D828AA" w:rsidRDefault="00546A20" w:rsidP="00546A20">
      <w:pPr>
        <w:rPr>
          <w:rFonts w:ascii="Meiryo UI" w:hAnsi="Meiryo UI"/>
        </w:rPr>
      </w:pP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 w:hint="eastAsia"/>
        </w:rPr>
        <w:t>「この製品にはApache Software Foundation（http://www.apache.org/）が</w:t>
      </w:r>
    </w:p>
    <w:p w:rsidR="00546A20" w:rsidRPr="00D828AA" w:rsidRDefault="00546A20" w:rsidP="00546A20">
      <w:pPr>
        <w:rPr>
          <w:rFonts w:ascii="Meiryo UI" w:hAnsi="Meiryo UI"/>
        </w:rPr>
      </w:pPr>
      <w:r w:rsidRPr="00D828AA">
        <w:rPr>
          <w:rFonts w:ascii="Meiryo UI" w:hAnsi="Meiryo UI" w:hint="eastAsia"/>
        </w:rPr>
        <w:t>開発したソフトウェアが含まれています。」</w:t>
      </w:r>
    </w:p>
    <w:sectPr w:rsidR="00546A20" w:rsidRPr="00D828AA" w:rsidSect="004D67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214" w:rsidRDefault="00D84214" w:rsidP="00777B39">
      <w:pPr>
        <w:ind w:left="220"/>
      </w:pPr>
      <w:r>
        <w:separator/>
      </w:r>
    </w:p>
    <w:p w:rsidR="00D84214" w:rsidRDefault="00D84214" w:rsidP="00777B39">
      <w:pPr>
        <w:ind w:left="220"/>
      </w:pPr>
    </w:p>
  </w:endnote>
  <w:endnote w:type="continuationSeparator" w:id="0">
    <w:p w:rsidR="00D84214" w:rsidRDefault="00D84214" w:rsidP="00777B39">
      <w:pPr>
        <w:ind w:left="220"/>
      </w:pPr>
      <w:r>
        <w:continuationSeparator/>
      </w:r>
    </w:p>
    <w:p w:rsidR="00D84214" w:rsidRDefault="00D84214" w:rsidP="00777B39">
      <w:pPr>
        <w:ind w:left="220"/>
      </w:pPr>
    </w:p>
  </w:endnote>
  <w:endnote w:type="continuationNotice" w:id="1">
    <w:p w:rsidR="00D84214" w:rsidRDefault="00D84214" w:rsidP="00777B39">
      <w:pPr>
        <w:ind w:left="220"/>
      </w:pPr>
    </w:p>
    <w:p w:rsidR="00D84214" w:rsidRDefault="00D84214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546" w:rsidRPr="00783546" w:rsidRDefault="00783546">
    <w:pPr>
      <w:pStyle w:val="afb"/>
      <w:rPr>
        <w:sz w:val="2"/>
        <w:szCs w:val="2"/>
      </w:rPr>
    </w:pPr>
    <w:r w:rsidRPr="00783546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546" w:rsidRPr="00783546" w:rsidRDefault="00783546">
    <w:pPr>
      <w:pStyle w:val="afb"/>
      <w:rPr>
        <w:sz w:val="2"/>
        <w:szCs w:val="2"/>
      </w:rPr>
    </w:pPr>
    <w:r w:rsidRPr="00783546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214" w:rsidRDefault="00D84214" w:rsidP="00777B39">
      <w:pPr>
        <w:ind w:left="220"/>
      </w:pPr>
      <w:r>
        <w:separator/>
      </w:r>
    </w:p>
    <w:p w:rsidR="00D84214" w:rsidRDefault="00D84214" w:rsidP="00777B39">
      <w:pPr>
        <w:ind w:left="220"/>
      </w:pPr>
    </w:p>
  </w:footnote>
  <w:footnote w:type="continuationSeparator" w:id="0">
    <w:p w:rsidR="00D84214" w:rsidRDefault="00D84214" w:rsidP="00777B39">
      <w:pPr>
        <w:ind w:left="220"/>
      </w:pPr>
      <w:r>
        <w:continuationSeparator/>
      </w:r>
    </w:p>
    <w:p w:rsidR="00D84214" w:rsidRDefault="00D84214" w:rsidP="00777B39">
      <w:pPr>
        <w:ind w:left="220"/>
      </w:pPr>
    </w:p>
  </w:footnote>
  <w:footnote w:type="continuationNotice" w:id="1">
    <w:p w:rsidR="00D84214" w:rsidRDefault="00D84214" w:rsidP="00777B39">
      <w:pPr>
        <w:ind w:left="220"/>
      </w:pPr>
    </w:p>
    <w:p w:rsidR="00D84214" w:rsidRDefault="00D84214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783546" w:rsidP="00783546">
    <w:pPr>
      <w:rPr>
        <w:rFonts w:hint="eastAsia"/>
      </w:rPr>
    </w:pPr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783546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53663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46A20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40D1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83546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406CA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828AA"/>
    <w:rsid w:val="00D84214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88E581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8663C-7D9F-44C5-9F59-FA8502C4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5</cp:revision>
  <cp:lastPrinted>2018-02-13T04:56:00Z</cp:lastPrinted>
  <dcterms:created xsi:type="dcterms:W3CDTF">2019-03-07T08:54:00Z</dcterms:created>
  <dcterms:modified xsi:type="dcterms:W3CDTF">2019-03-19T05:48:00Z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