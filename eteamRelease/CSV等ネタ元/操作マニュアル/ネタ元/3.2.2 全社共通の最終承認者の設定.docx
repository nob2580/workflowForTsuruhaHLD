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FF" w:rsidRPr="004937D2" w:rsidRDefault="00BC1E65" w:rsidP="00BC1E65">
      <w:pPr>
        <w:pStyle w:val="3"/>
      </w:pPr>
      <w:r w:rsidRPr="004937D2">
        <w:rPr>
          <w:rFonts w:hint="eastAsia"/>
        </w:rPr>
        <w:t>全社共通の最終承認者の設定</w:t>
      </w:r>
      <w:bookmarkStart w:id="0" w:name="_GoBack"/>
      <w:bookmarkEnd w:id="0"/>
    </w:p>
    <w:tbl>
      <w:tblPr>
        <w:tblW w:w="765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24"/>
        <w:gridCol w:w="425"/>
        <w:gridCol w:w="425"/>
        <w:gridCol w:w="425"/>
        <w:gridCol w:w="426"/>
        <w:gridCol w:w="425"/>
      </w:tblGrid>
      <w:tr w:rsidR="00FE3217" w:rsidRPr="004937D2" w:rsidTr="007B196E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FE3217" w:rsidRPr="004937D2" w:rsidRDefault="00FE3217" w:rsidP="007B196E">
            <w:pPr>
              <w:rPr>
                <w:rFonts w:ascii="Meiryo UI" w:hAnsi="Meiryo UI" w:cs="ＭＳ Ｐゴシック"/>
                <w:color w:val="000000"/>
              </w:rPr>
            </w:pPr>
            <w:r w:rsidRPr="004937D2">
              <w:rPr>
                <w:rFonts w:ascii="Meiryo UI" w:hAnsi="Meiryo UI" w:cs="ＭＳ Ｐゴシック" w:hint="eastAsia"/>
                <w:color w:val="000000"/>
              </w:rPr>
              <w:t>機能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FE3217" w:rsidRPr="004937D2" w:rsidRDefault="00FE3217" w:rsidP="007B196E">
            <w:pPr>
              <w:rPr>
                <w:rFonts w:ascii="Meiryo UI" w:hAnsi="Meiryo UI" w:cs="ＭＳ Ｐゴシック"/>
                <w:color w:val="000000"/>
              </w:rPr>
            </w:pPr>
            <w:r w:rsidRPr="004937D2">
              <w:rPr>
                <w:rFonts w:ascii="Meiryo UI" w:hAnsi="Meiryo UI" w:cs="ＭＳ Ｐゴシック" w:hint="eastAsia"/>
                <w:color w:val="000000"/>
              </w:rPr>
              <w:t>般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FE3217" w:rsidRPr="004937D2" w:rsidRDefault="00FE3217" w:rsidP="007B196E">
            <w:pPr>
              <w:rPr>
                <w:rFonts w:ascii="Meiryo UI" w:hAnsi="Meiryo UI" w:cs="ＭＳ Ｐゴシック"/>
                <w:color w:val="000000"/>
              </w:rPr>
            </w:pPr>
            <w:r w:rsidRPr="004937D2">
              <w:rPr>
                <w:rFonts w:ascii="Meiryo UI" w:hAnsi="Meiryo UI" w:cs="ＭＳ Ｐゴシック" w:hint="eastAsia"/>
                <w:color w:val="000000"/>
              </w:rPr>
              <w:t>シ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FE3217" w:rsidRPr="004937D2" w:rsidRDefault="00FE3217" w:rsidP="007B196E">
            <w:pPr>
              <w:rPr>
                <w:rFonts w:ascii="Meiryo UI" w:hAnsi="Meiryo UI" w:cs="ＭＳ Ｐゴシック"/>
                <w:color w:val="000000"/>
              </w:rPr>
            </w:pPr>
            <w:r w:rsidRPr="004937D2">
              <w:rPr>
                <w:rFonts w:ascii="Meiryo UI" w:hAnsi="Meiryo UI" w:cs="ＭＳ Ｐゴシック" w:hint="eastAsia"/>
                <w:color w:val="000000"/>
              </w:rPr>
              <w:t>設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FE3217" w:rsidRPr="004937D2" w:rsidRDefault="00FE3217" w:rsidP="007B196E">
            <w:pPr>
              <w:rPr>
                <w:rFonts w:ascii="Meiryo UI" w:hAnsi="Meiryo UI" w:cs="ＭＳ Ｐゴシック"/>
                <w:color w:val="000000"/>
              </w:rPr>
            </w:pPr>
            <w:r w:rsidRPr="004937D2">
              <w:rPr>
                <w:rFonts w:ascii="Meiryo UI" w:hAnsi="Meiryo UI" w:cs="ＭＳ Ｐゴシック" w:hint="eastAsia"/>
                <w:color w:val="000000"/>
              </w:rPr>
              <w:t>経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FE3217" w:rsidRPr="004937D2" w:rsidRDefault="00FE3217" w:rsidP="007B196E">
            <w:pPr>
              <w:rPr>
                <w:rFonts w:ascii="Meiryo UI" w:hAnsi="Meiryo UI" w:cs="ＭＳ Ｐゴシック"/>
                <w:color w:val="000000"/>
              </w:rPr>
            </w:pPr>
            <w:r w:rsidRPr="004937D2">
              <w:rPr>
                <w:rFonts w:ascii="Meiryo UI" w:hAnsi="Meiryo UI" w:cs="ＭＳ Ｐゴシック" w:hint="eastAsia"/>
                <w:color w:val="000000"/>
              </w:rPr>
              <w:t>W</w:t>
            </w:r>
          </w:p>
        </w:tc>
      </w:tr>
      <w:tr w:rsidR="00FE3217" w:rsidRPr="004937D2" w:rsidTr="007B196E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E3217" w:rsidRPr="004937D2" w:rsidRDefault="00FE3217" w:rsidP="00FE3217">
            <w:pPr>
              <w:rPr>
                <w:rFonts w:ascii="Meiryo UI" w:hAnsi="Meiryo UI"/>
              </w:rPr>
            </w:pPr>
            <w:r w:rsidRPr="004937D2">
              <w:rPr>
                <w:rFonts w:ascii="Meiryo UI" w:hAnsi="Meiryo UI" w:hint="eastAsia"/>
              </w:rPr>
              <w:t>(1)現状の最終承認者の一覧参照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E3217" w:rsidRPr="004937D2" w:rsidRDefault="00FE3217" w:rsidP="00FE3217">
            <w:pPr>
              <w:rPr>
                <w:rFonts w:ascii="Meiryo UI" w:hAnsi="Meiryo UI"/>
              </w:rPr>
            </w:pPr>
            <w:r w:rsidRPr="004937D2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E3217" w:rsidRPr="004937D2" w:rsidRDefault="00FE3217" w:rsidP="00FE3217">
            <w:pPr>
              <w:rPr>
                <w:rFonts w:ascii="Meiryo UI" w:hAnsi="Meiryo UI"/>
              </w:rPr>
            </w:pPr>
            <w:r w:rsidRPr="004937D2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E3217" w:rsidRPr="004937D2" w:rsidRDefault="00FE3217" w:rsidP="00FE3217">
            <w:pPr>
              <w:rPr>
                <w:rFonts w:ascii="Meiryo UI" w:hAnsi="Meiryo UI"/>
              </w:rPr>
            </w:pPr>
            <w:r w:rsidRPr="004937D2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E3217" w:rsidRPr="004937D2" w:rsidRDefault="00FE3217" w:rsidP="00FE3217">
            <w:pPr>
              <w:rPr>
                <w:rFonts w:ascii="Meiryo UI" w:hAnsi="Meiryo UI"/>
              </w:rPr>
            </w:pPr>
            <w:r w:rsidRPr="004937D2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E3217" w:rsidRPr="004937D2" w:rsidRDefault="00FE3217" w:rsidP="00FE3217">
            <w:pPr>
              <w:rPr>
                <w:rFonts w:ascii="Meiryo UI" w:hAnsi="Meiryo UI"/>
              </w:rPr>
            </w:pPr>
            <w:r w:rsidRPr="004937D2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  <w:tr w:rsidR="00FE3217" w:rsidRPr="004937D2" w:rsidTr="007B196E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E3217" w:rsidRPr="004937D2" w:rsidRDefault="00FE3217" w:rsidP="00FE3217">
            <w:pPr>
              <w:rPr>
                <w:rFonts w:ascii="Meiryo UI" w:hAnsi="Meiryo UI"/>
              </w:rPr>
            </w:pPr>
            <w:r w:rsidRPr="004937D2">
              <w:rPr>
                <w:rFonts w:ascii="Meiryo UI" w:hAnsi="Meiryo UI" w:hint="eastAsia"/>
              </w:rPr>
              <w:t>(2)最終承認者の追加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E3217" w:rsidRPr="004937D2" w:rsidRDefault="00FE3217" w:rsidP="00FE3217">
            <w:pPr>
              <w:rPr>
                <w:rFonts w:ascii="Meiryo UI" w:hAnsi="Meiryo UI"/>
              </w:rPr>
            </w:pPr>
            <w:r w:rsidRPr="004937D2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E3217" w:rsidRPr="004937D2" w:rsidRDefault="00FE3217" w:rsidP="00FE3217">
            <w:pPr>
              <w:rPr>
                <w:rFonts w:ascii="Meiryo UI" w:hAnsi="Meiryo UI"/>
              </w:rPr>
            </w:pPr>
            <w:r w:rsidRPr="004937D2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E3217" w:rsidRPr="004937D2" w:rsidRDefault="00FE3217" w:rsidP="00FE3217">
            <w:pPr>
              <w:rPr>
                <w:rFonts w:ascii="Meiryo UI" w:hAnsi="Meiryo UI"/>
              </w:rPr>
            </w:pPr>
            <w:r w:rsidRPr="004937D2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E3217" w:rsidRPr="004937D2" w:rsidRDefault="00FE3217" w:rsidP="00FE3217">
            <w:pPr>
              <w:rPr>
                <w:rFonts w:ascii="Meiryo UI" w:hAnsi="Meiryo UI"/>
              </w:rPr>
            </w:pPr>
            <w:r w:rsidRPr="004937D2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3217" w:rsidRPr="004937D2" w:rsidRDefault="00FE3217" w:rsidP="00FE3217">
            <w:pPr>
              <w:rPr>
                <w:rFonts w:ascii="Meiryo UI" w:hAnsi="Meiryo UI"/>
              </w:rPr>
            </w:pPr>
            <w:r w:rsidRPr="004937D2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  <w:tr w:rsidR="00FE3217" w:rsidRPr="004937D2" w:rsidTr="007B196E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E3217" w:rsidRPr="004937D2" w:rsidRDefault="00FE3217" w:rsidP="00FE3217">
            <w:pPr>
              <w:rPr>
                <w:rFonts w:ascii="Meiryo UI" w:hAnsi="Meiryo UI"/>
              </w:rPr>
            </w:pPr>
            <w:r w:rsidRPr="004937D2">
              <w:rPr>
                <w:rFonts w:ascii="Meiryo UI" w:hAnsi="Meiryo UI" w:hint="eastAsia"/>
              </w:rPr>
              <w:t>(3)最終承認者の変更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E3217" w:rsidRPr="004937D2" w:rsidRDefault="00FE3217" w:rsidP="00FE3217">
            <w:pPr>
              <w:rPr>
                <w:rFonts w:ascii="Meiryo UI" w:hAnsi="Meiryo UI"/>
              </w:rPr>
            </w:pPr>
            <w:r w:rsidRPr="004937D2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E3217" w:rsidRPr="004937D2" w:rsidRDefault="00FE3217" w:rsidP="00FE3217">
            <w:pPr>
              <w:rPr>
                <w:rFonts w:ascii="Meiryo UI" w:hAnsi="Meiryo UI"/>
              </w:rPr>
            </w:pPr>
            <w:r w:rsidRPr="004937D2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E3217" w:rsidRPr="004937D2" w:rsidRDefault="00FE3217" w:rsidP="00FE3217">
            <w:pPr>
              <w:rPr>
                <w:rFonts w:ascii="Meiryo UI" w:hAnsi="Meiryo UI"/>
              </w:rPr>
            </w:pPr>
            <w:r w:rsidRPr="004937D2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E3217" w:rsidRPr="004937D2" w:rsidRDefault="00FE3217" w:rsidP="00FE3217">
            <w:pPr>
              <w:rPr>
                <w:rFonts w:ascii="Meiryo UI" w:hAnsi="Meiryo UI"/>
              </w:rPr>
            </w:pPr>
            <w:r w:rsidRPr="004937D2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E3217" w:rsidRPr="004937D2" w:rsidRDefault="00FE3217" w:rsidP="00FE3217">
            <w:pPr>
              <w:rPr>
                <w:rFonts w:ascii="Meiryo UI" w:hAnsi="Meiryo UI"/>
              </w:rPr>
            </w:pPr>
            <w:r w:rsidRPr="004937D2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</w:tbl>
    <w:p w:rsidR="00FE3217" w:rsidRPr="004937D2" w:rsidRDefault="00FE3217" w:rsidP="00FE3217">
      <w:pPr>
        <w:rPr>
          <w:rFonts w:ascii="Meiryo UI" w:hAnsi="Meiryo UI"/>
          <w:lang w:val="ja-JP"/>
        </w:rPr>
      </w:pPr>
    </w:p>
    <w:p w:rsidR="00310C5F" w:rsidRPr="004937D2" w:rsidRDefault="00310C5F" w:rsidP="00FE3217">
      <w:pPr>
        <w:rPr>
          <w:rFonts w:ascii="Meiryo UI" w:hAnsi="Meiryo UI"/>
          <w:lang w:val="ja-JP"/>
        </w:rPr>
      </w:pPr>
      <w:r w:rsidRPr="004937D2">
        <w:rPr>
          <w:rFonts w:ascii="Meiryo UI" w:hAnsi="Meiryo UI" w:hint="eastAsia"/>
          <w:lang w:val="ja-JP"/>
        </w:rPr>
        <w:t>(1)現状の最終承認者の一覧参照</w:t>
      </w:r>
    </w:p>
    <w:p w:rsidR="00E617E8" w:rsidRPr="004937D2" w:rsidRDefault="00E617E8" w:rsidP="00E617E8">
      <w:pPr>
        <w:ind w:leftChars="100" w:left="220"/>
        <w:rPr>
          <w:rFonts w:ascii="Meiryo UI" w:hAnsi="Meiryo UI"/>
          <w:lang w:val="ja-JP"/>
        </w:rPr>
      </w:pPr>
      <w:r w:rsidRPr="004937D2">
        <w:rPr>
          <w:rFonts w:ascii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79D31979" wp14:editId="64B80A07">
            <wp:simplePos x="0" y="0"/>
            <wp:positionH relativeFrom="column">
              <wp:posOffset>167005</wp:posOffset>
            </wp:positionH>
            <wp:positionV relativeFrom="paragraph">
              <wp:posOffset>116840</wp:posOffset>
            </wp:positionV>
            <wp:extent cx="6506845" cy="2355850"/>
            <wp:effectExtent l="0" t="0" r="8255" b="6350"/>
            <wp:wrapNone/>
            <wp:docPr id="2" name="図 1">
              <a:extLst xmlns:a="http://schemas.openxmlformats.org/drawingml/2006/main">
                <a:ext uri="{FF2B5EF4-FFF2-40B4-BE49-F238E27FC236}">
                  <a16:creationId xmlns:a16="http://schemas.microsoft.com/office/drawing/2014/main" id="{6D4C2E1B-38AE-4223-A459-14F1D6D3B3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">
                      <a:extLst>
                        <a:ext uri="{FF2B5EF4-FFF2-40B4-BE49-F238E27FC236}">
                          <a16:creationId xmlns:a16="http://schemas.microsoft.com/office/drawing/2014/main" id="{6D4C2E1B-38AE-4223-A459-14F1D6D3B35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2" b="36474"/>
                    <a:stretch/>
                  </pic:blipFill>
                  <pic:spPr bwMode="auto">
                    <a:xfrm>
                      <a:off x="0" y="0"/>
                      <a:ext cx="6506845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617E8" w:rsidRPr="004937D2" w:rsidRDefault="00E617E8" w:rsidP="00E617E8">
      <w:pPr>
        <w:ind w:leftChars="100" w:left="220"/>
        <w:rPr>
          <w:rFonts w:ascii="Meiryo UI" w:hAnsi="Meiryo UI"/>
          <w:lang w:val="ja-JP"/>
        </w:rPr>
      </w:pPr>
    </w:p>
    <w:p w:rsidR="00E617E8" w:rsidRPr="004937D2" w:rsidRDefault="00E617E8" w:rsidP="00E617E8">
      <w:pPr>
        <w:ind w:leftChars="100" w:left="220"/>
        <w:rPr>
          <w:rFonts w:ascii="Meiryo UI" w:hAnsi="Meiryo UI"/>
          <w:lang w:val="ja-JP"/>
        </w:rPr>
      </w:pPr>
    </w:p>
    <w:p w:rsidR="00E617E8" w:rsidRPr="004937D2" w:rsidRDefault="00E617E8" w:rsidP="00E617E8">
      <w:pPr>
        <w:ind w:leftChars="100" w:left="220"/>
        <w:rPr>
          <w:rFonts w:ascii="Meiryo UI" w:hAnsi="Meiryo UI"/>
          <w:lang w:val="ja-JP"/>
        </w:rPr>
      </w:pPr>
    </w:p>
    <w:p w:rsidR="00E617E8" w:rsidRPr="004937D2" w:rsidRDefault="00E617E8" w:rsidP="00E617E8">
      <w:pPr>
        <w:ind w:leftChars="100" w:left="220"/>
        <w:rPr>
          <w:rFonts w:ascii="Meiryo UI" w:hAnsi="Meiryo UI"/>
          <w:lang w:val="ja-JP"/>
        </w:rPr>
      </w:pPr>
    </w:p>
    <w:p w:rsidR="00E617E8" w:rsidRPr="004937D2" w:rsidRDefault="00E617E8" w:rsidP="00E617E8">
      <w:pPr>
        <w:ind w:leftChars="100" w:left="220"/>
        <w:rPr>
          <w:rFonts w:ascii="Meiryo UI" w:hAnsi="Meiryo UI"/>
          <w:lang w:val="ja-JP"/>
        </w:rPr>
      </w:pPr>
    </w:p>
    <w:p w:rsidR="00E617E8" w:rsidRPr="004937D2" w:rsidRDefault="00E617E8" w:rsidP="00E617E8">
      <w:pPr>
        <w:ind w:leftChars="100" w:left="220"/>
        <w:rPr>
          <w:rFonts w:ascii="Meiryo UI" w:hAnsi="Meiryo UI"/>
          <w:lang w:val="ja-JP"/>
        </w:rPr>
      </w:pPr>
    </w:p>
    <w:p w:rsidR="00E617E8" w:rsidRPr="004937D2" w:rsidRDefault="00E617E8" w:rsidP="00E617E8">
      <w:pPr>
        <w:ind w:leftChars="100" w:left="220"/>
        <w:rPr>
          <w:rFonts w:ascii="Meiryo UI" w:hAnsi="Meiryo UI"/>
          <w:lang w:val="ja-JP"/>
        </w:rPr>
      </w:pPr>
    </w:p>
    <w:p w:rsidR="00E617E8" w:rsidRPr="004937D2" w:rsidRDefault="00E617E8" w:rsidP="00E617E8">
      <w:pPr>
        <w:ind w:leftChars="100" w:left="220"/>
        <w:rPr>
          <w:rFonts w:ascii="Meiryo UI" w:hAnsi="Meiryo UI"/>
          <w:lang w:val="ja-JP"/>
        </w:rPr>
      </w:pPr>
    </w:p>
    <w:p w:rsidR="00E617E8" w:rsidRDefault="00E617E8" w:rsidP="004937D2">
      <w:pPr>
        <w:ind w:leftChars="100" w:left="220"/>
        <w:rPr>
          <w:rFonts w:ascii="Meiryo UI" w:hAnsi="Meiryo UI"/>
          <w:lang w:val="ja-JP"/>
        </w:rPr>
      </w:pPr>
    </w:p>
    <w:p w:rsidR="004937D2" w:rsidRPr="004937D2" w:rsidRDefault="004937D2" w:rsidP="004937D2">
      <w:pPr>
        <w:ind w:leftChars="100" w:left="220"/>
        <w:rPr>
          <w:rFonts w:ascii="Meiryo UI" w:hAnsi="Meiryo UI"/>
          <w:lang w:val="ja-JP"/>
        </w:rPr>
      </w:pPr>
    </w:p>
    <w:p w:rsidR="00E617E8" w:rsidRPr="004937D2" w:rsidRDefault="00E617E8" w:rsidP="00E617E8">
      <w:pPr>
        <w:ind w:leftChars="100" w:left="220"/>
        <w:rPr>
          <w:rFonts w:ascii="Meiryo UI" w:hAnsi="Meiryo UI"/>
        </w:rPr>
      </w:pPr>
      <w:r w:rsidRPr="004937D2">
        <w:rPr>
          <w:rFonts w:ascii="Meiryo UI" w:hAnsi="Meiryo UI" w:hint="eastAsia"/>
        </w:rPr>
        <w:t>①メニュー画面で「最終承認者・注記文言設定」リンクをクリックしてください。</w:t>
      </w:r>
    </w:p>
    <w:p w:rsidR="00E617E8" w:rsidRPr="004937D2" w:rsidRDefault="00E617E8" w:rsidP="00E617E8">
      <w:pPr>
        <w:ind w:leftChars="100" w:left="220"/>
        <w:rPr>
          <w:rFonts w:ascii="Meiryo UI" w:hAnsi="Meiryo UI"/>
        </w:rPr>
      </w:pPr>
    </w:p>
    <w:p w:rsidR="00E617E8" w:rsidRPr="004937D2" w:rsidRDefault="00D23763" w:rsidP="00E617E8">
      <w:pPr>
        <w:ind w:leftChars="100" w:left="220"/>
        <w:rPr>
          <w:rFonts w:ascii="Meiryo UI" w:hAnsi="Meiryo UI"/>
          <w:lang w:val="ja-JP"/>
        </w:rPr>
      </w:pPr>
      <w:r w:rsidRPr="004937D2">
        <w:rPr>
          <w:rFonts w:ascii="Meiryo UI" w:hAnsi="Meiryo UI"/>
          <w:noProof/>
        </w:rPr>
        <w:drawing>
          <wp:anchor distT="0" distB="0" distL="114300" distR="114300" simplePos="0" relativeHeight="251660288" behindDoc="0" locked="0" layoutInCell="1" allowOverlap="1" wp14:anchorId="68CCF612" wp14:editId="1A08F552">
            <wp:simplePos x="0" y="0"/>
            <wp:positionH relativeFrom="column">
              <wp:posOffset>167005</wp:posOffset>
            </wp:positionH>
            <wp:positionV relativeFrom="paragraph">
              <wp:posOffset>45720</wp:posOffset>
            </wp:positionV>
            <wp:extent cx="5682615" cy="1720850"/>
            <wp:effectExtent l="0" t="0" r="0" b="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428E7A0-7ADA-485D-B68D-CF2308C963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E428E7A0-7ADA-485D-B68D-CF2308C963D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t="15302" b="48733"/>
                    <a:stretch/>
                  </pic:blipFill>
                  <pic:spPr bwMode="auto">
                    <a:xfrm>
                      <a:off x="0" y="0"/>
                      <a:ext cx="5682615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617E8" w:rsidRPr="004937D2" w:rsidRDefault="00E617E8" w:rsidP="00E617E8">
      <w:pPr>
        <w:ind w:leftChars="100" w:left="220"/>
        <w:rPr>
          <w:rFonts w:ascii="Meiryo UI" w:hAnsi="Meiryo UI"/>
          <w:lang w:val="ja-JP"/>
        </w:rPr>
      </w:pPr>
    </w:p>
    <w:p w:rsidR="00E617E8" w:rsidRPr="004937D2" w:rsidRDefault="00E617E8" w:rsidP="00E617E8">
      <w:pPr>
        <w:ind w:leftChars="100" w:left="220"/>
        <w:rPr>
          <w:rFonts w:ascii="Meiryo UI" w:hAnsi="Meiryo UI"/>
          <w:lang w:val="ja-JP"/>
        </w:rPr>
      </w:pPr>
    </w:p>
    <w:p w:rsidR="00E617E8" w:rsidRPr="004937D2" w:rsidRDefault="00E617E8" w:rsidP="00E617E8">
      <w:pPr>
        <w:ind w:leftChars="100" w:left="220"/>
        <w:rPr>
          <w:rFonts w:ascii="Meiryo UI" w:hAnsi="Meiryo UI"/>
          <w:lang w:val="ja-JP"/>
        </w:rPr>
      </w:pPr>
    </w:p>
    <w:p w:rsidR="00E617E8" w:rsidRPr="004937D2" w:rsidRDefault="00E617E8" w:rsidP="00E617E8">
      <w:pPr>
        <w:ind w:leftChars="100" w:left="220"/>
        <w:rPr>
          <w:rFonts w:ascii="Meiryo UI" w:hAnsi="Meiryo UI"/>
          <w:lang w:val="ja-JP"/>
        </w:rPr>
      </w:pPr>
    </w:p>
    <w:p w:rsidR="00E617E8" w:rsidRPr="004937D2" w:rsidRDefault="00E617E8" w:rsidP="00E617E8">
      <w:pPr>
        <w:ind w:leftChars="100" w:left="220"/>
        <w:rPr>
          <w:rFonts w:ascii="Meiryo UI" w:hAnsi="Meiryo UI"/>
          <w:lang w:val="ja-JP"/>
        </w:rPr>
      </w:pPr>
    </w:p>
    <w:p w:rsidR="00E617E8" w:rsidRPr="004937D2" w:rsidRDefault="00E617E8" w:rsidP="00E617E8">
      <w:pPr>
        <w:ind w:leftChars="100" w:left="220"/>
        <w:rPr>
          <w:rFonts w:ascii="Meiryo UI" w:hAnsi="Meiryo UI"/>
          <w:lang w:val="ja-JP"/>
        </w:rPr>
      </w:pPr>
    </w:p>
    <w:p w:rsidR="00E617E8" w:rsidRPr="004937D2" w:rsidRDefault="00E617E8" w:rsidP="00E617E8">
      <w:pPr>
        <w:ind w:leftChars="100" w:left="220"/>
        <w:rPr>
          <w:rFonts w:ascii="Meiryo UI" w:hAnsi="Meiryo UI"/>
          <w:lang w:val="ja-JP"/>
        </w:rPr>
      </w:pPr>
    </w:p>
    <w:p w:rsidR="00D23763" w:rsidRPr="004937D2" w:rsidRDefault="00D23763" w:rsidP="00D23763">
      <w:pPr>
        <w:ind w:leftChars="100" w:left="220"/>
        <w:rPr>
          <w:rFonts w:ascii="Meiryo UI" w:hAnsi="Meiryo UI"/>
          <w:lang w:val="ja-JP"/>
        </w:rPr>
      </w:pPr>
      <w:r w:rsidRPr="004937D2">
        <w:rPr>
          <w:rFonts w:ascii="Meiryo UI" w:hAnsi="Meiryo UI" w:hint="eastAsia"/>
          <w:lang w:val="ja-JP"/>
        </w:rPr>
        <w:t>②現状の最終承認者が表示されます。伝票種別ごとに設定を行います。</w:t>
      </w:r>
    </w:p>
    <w:p w:rsidR="00D23763" w:rsidRPr="004937D2" w:rsidRDefault="00D23763" w:rsidP="00D23763">
      <w:pPr>
        <w:ind w:leftChars="100" w:left="220"/>
        <w:rPr>
          <w:rFonts w:ascii="Meiryo UI" w:hAnsi="Meiryo UI"/>
          <w:lang w:val="ja-JP"/>
        </w:rPr>
      </w:pPr>
      <w:r w:rsidRPr="004937D2">
        <w:rPr>
          <w:rFonts w:ascii="Meiryo UI" w:hAnsi="Meiryo UI" w:hint="eastAsia"/>
          <w:lang w:val="ja-JP"/>
        </w:rPr>
        <w:t>③新しい最終承認者設定を追加する場合、「追加」ボタンを押してください。</w:t>
      </w:r>
    </w:p>
    <w:p w:rsidR="00D23763" w:rsidRPr="004937D2" w:rsidRDefault="00D23763" w:rsidP="00D23763">
      <w:pPr>
        <w:ind w:leftChars="200" w:left="440"/>
        <w:rPr>
          <w:rFonts w:ascii="Meiryo UI" w:hAnsi="Meiryo UI"/>
          <w:lang w:val="ja-JP"/>
        </w:rPr>
      </w:pPr>
      <w:r w:rsidRPr="004937D2">
        <w:rPr>
          <w:rFonts w:ascii="Meiryo UI" w:hAnsi="Meiryo UI" w:hint="eastAsia"/>
          <w:lang w:val="ja-JP"/>
        </w:rPr>
        <w:t>→(2)最終承認者の追加</w:t>
      </w:r>
    </w:p>
    <w:p w:rsidR="00D23763" w:rsidRPr="004937D2" w:rsidRDefault="00D23763" w:rsidP="00D23763">
      <w:pPr>
        <w:ind w:leftChars="100" w:left="220"/>
        <w:rPr>
          <w:rFonts w:ascii="Meiryo UI" w:hAnsi="Meiryo UI"/>
          <w:lang w:val="ja-JP"/>
        </w:rPr>
      </w:pPr>
      <w:r w:rsidRPr="004937D2">
        <w:rPr>
          <w:rFonts w:ascii="Meiryo UI" w:hAnsi="Meiryo UI" w:hint="eastAsia"/>
          <w:lang w:val="ja-JP"/>
        </w:rPr>
        <w:t>④既存の最終承認者を変更する場合、リンクをクリックしてください。</w:t>
      </w:r>
    </w:p>
    <w:p w:rsidR="005A609D" w:rsidRPr="004937D2" w:rsidRDefault="00D23763" w:rsidP="005A609D">
      <w:pPr>
        <w:ind w:leftChars="200" w:left="440"/>
        <w:rPr>
          <w:rFonts w:ascii="Meiryo UI" w:hAnsi="Meiryo UI"/>
          <w:lang w:val="ja-JP"/>
        </w:rPr>
      </w:pPr>
      <w:r w:rsidRPr="004937D2">
        <w:rPr>
          <w:rFonts w:ascii="Meiryo UI" w:hAnsi="Meiryo UI" w:hint="eastAsia"/>
          <w:lang w:val="ja-JP"/>
        </w:rPr>
        <w:t>→(3)最終承認者の変更</w:t>
      </w:r>
    </w:p>
    <w:p w:rsidR="00E617E8" w:rsidRPr="004937D2" w:rsidRDefault="005A609D" w:rsidP="005A609D">
      <w:pPr>
        <w:rPr>
          <w:rFonts w:ascii="Meiryo UI" w:hAnsi="Meiryo UI"/>
          <w:lang w:val="ja-JP"/>
        </w:rPr>
      </w:pPr>
      <w:r w:rsidRPr="004937D2">
        <w:rPr>
          <w:rFonts w:ascii="Meiryo UI" w:hAnsi="Meiryo UI"/>
          <w:lang w:val="ja-JP"/>
        </w:rPr>
        <w:br w:type="page"/>
      </w:r>
    </w:p>
    <w:p w:rsidR="00E617E8" w:rsidRPr="004937D2" w:rsidRDefault="005A609D" w:rsidP="005A609D">
      <w:pPr>
        <w:rPr>
          <w:rFonts w:ascii="Meiryo UI" w:hAnsi="Meiryo UI"/>
          <w:lang w:val="ja-JP"/>
        </w:rPr>
      </w:pPr>
      <w:r w:rsidRPr="004937D2">
        <w:rPr>
          <w:rFonts w:ascii="Meiryo UI" w:hAnsi="Meiryo UI" w:hint="eastAsia"/>
          <w:lang w:val="ja-JP"/>
        </w:rPr>
        <w:lastRenderedPageBreak/>
        <w:t>(2)最終承認者の追加</w:t>
      </w:r>
    </w:p>
    <w:p w:rsidR="00E617E8" w:rsidRPr="004937D2" w:rsidRDefault="00C14C38" w:rsidP="00E617E8">
      <w:pPr>
        <w:ind w:leftChars="100" w:left="220"/>
        <w:rPr>
          <w:rFonts w:ascii="Meiryo UI" w:hAnsi="Meiryo UI"/>
          <w:lang w:val="ja-JP"/>
        </w:rPr>
      </w:pPr>
      <w:r w:rsidRPr="004937D2">
        <w:rPr>
          <w:rFonts w:ascii="Meiryo UI" w:hAnsi="Meiryo UI"/>
          <w:noProof/>
        </w:rPr>
        <w:drawing>
          <wp:anchor distT="0" distB="0" distL="114300" distR="114300" simplePos="0" relativeHeight="251663360" behindDoc="0" locked="0" layoutInCell="1" allowOverlap="1" wp14:anchorId="400AA24D" wp14:editId="3063823A">
            <wp:simplePos x="0" y="0"/>
            <wp:positionH relativeFrom="column">
              <wp:posOffset>160655</wp:posOffset>
            </wp:positionH>
            <wp:positionV relativeFrom="paragraph">
              <wp:posOffset>24130</wp:posOffset>
            </wp:positionV>
            <wp:extent cx="5438331" cy="2527300"/>
            <wp:effectExtent l="19050" t="19050" r="10160" b="25400"/>
            <wp:wrapNone/>
            <wp:docPr id="30" name="図 29">
              <a:extLst xmlns:a="http://schemas.openxmlformats.org/drawingml/2006/main">
                <a:ext uri="{FF2B5EF4-FFF2-40B4-BE49-F238E27FC236}">
                  <a16:creationId xmlns:a16="http://schemas.microsoft.com/office/drawing/2014/main" id="{22A6C6EE-D68F-4F51-B634-2E15A65B6F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図 29">
                      <a:extLst>
                        <a:ext uri="{FF2B5EF4-FFF2-40B4-BE49-F238E27FC236}">
                          <a16:creationId xmlns:a16="http://schemas.microsoft.com/office/drawing/2014/main" id="{22A6C6EE-D68F-4F51-B634-2E15A65B6F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13310" b="15990"/>
                    <a:stretch/>
                  </pic:blipFill>
                  <pic:spPr bwMode="auto">
                    <a:xfrm>
                      <a:off x="0" y="0"/>
                      <a:ext cx="5441735" cy="25288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17E8" w:rsidRPr="004937D2" w:rsidRDefault="00E617E8" w:rsidP="00E617E8">
      <w:pPr>
        <w:ind w:leftChars="100" w:left="220"/>
        <w:rPr>
          <w:rFonts w:ascii="Meiryo UI" w:hAnsi="Meiryo UI"/>
          <w:lang w:val="ja-JP"/>
        </w:rPr>
      </w:pPr>
    </w:p>
    <w:p w:rsidR="00E617E8" w:rsidRPr="004937D2" w:rsidRDefault="00E617E8" w:rsidP="00E617E8">
      <w:pPr>
        <w:ind w:leftChars="100" w:left="220"/>
        <w:rPr>
          <w:rFonts w:ascii="Meiryo UI" w:hAnsi="Meiryo UI"/>
          <w:lang w:val="ja-JP"/>
        </w:rPr>
      </w:pPr>
    </w:p>
    <w:p w:rsidR="00E617E8" w:rsidRPr="004937D2" w:rsidRDefault="00E617E8" w:rsidP="00E617E8">
      <w:pPr>
        <w:ind w:leftChars="100" w:left="220"/>
        <w:rPr>
          <w:rFonts w:ascii="Meiryo UI" w:hAnsi="Meiryo UI"/>
          <w:lang w:val="ja-JP"/>
        </w:rPr>
      </w:pPr>
    </w:p>
    <w:p w:rsidR="00E617E8" w:rsidRPr="004937D2" w:rsidRDefault="00E617E8" w:rsidP="00E617E8">
      <w:pPr>
        <w:ind w:leftChars="100" w:left="220"/>
        <w:rPr>
          <w:rFonts w:ascii="Meiryo UI" w:hAnsi="Meiryo UI"/>
          <w:lang w:val="ja-JP"/>
        </w:rPr>
      </w:pPr>
    </w:p>
    <w:p w:rsidR="00E617E8" w:rsidRPr="004937D2" w:rsidRDefault="00E617E8" w:rsidP="00E617E8">
      <w:pPr>
        <w:ind w:leftChars="100" w:left="220"/>
        <w:rPr>
          <w:rFonts w:ascii="Meiryo UI" w:hAnsi="Meiryo UI"/>
          <w:lang w:val="ja-JP"/>
        </w:rPr>
      </w:pPr>
    </w:p>
    <w:p w:rsidR="00E617E8" w:rsidRPr="004937D2" w:rsidRDefault="00E617E8" w:rsidP="00E617E8">
      <w:pPr>
        <w:ind w:leftChars="100" w:left="220"/>
        <w:rPr>
          <w:rFonts w:ascii="Meiryo UI" w:hAnsi="Meiryo UI"/>
          <w:lang w:val="ja-JP"/>
        </w:rPr>
      </w:pPr>
    </w:p>
    <w:p w:rsidR="00E617E8" w:rsidRPr="004937D2" w:rsidRDefault="00E617E8" w:rsidP="00E617E8">
      <w:pPr>
        <w:ind w:leftChars="100" w:left="220"/>
        <w:rPr>
          <w:rFonts w:ascii="Meiryo UI" w:hAnsi="Meiryo UI"/>
          <w:lang w:val="ja-JP"/>
        </w:rPr>
      </w:pPr>
    </w:p>
    <w:p w:rsidR="00E617E8" w:rsidRPr="004937D2" w:rsidRDefault="00E617E8" w:rsidP="00E617E8">
      <w:pPr>
        <w:ind w:leftChars="100" w:left="220"/>
        <w:rPr>
          <w:rFonts w:ascii="Meiryo UI" w:hAnsi="Meiryo UI"/>
          <w:lang w:val="ja-JP"/>
        </w:rPr>
      </w:pPr>
    </w:p>
    <w:p w:rsidR="00E617E8" w:rsidRPr="004937D2" w:rsidRDefault="00E617E8" w:rsidP="00E617E8">
      <w:pPr>
        <w:ind w:leftChars="100" w:left="220"/>
        <w:rPr>
          <w:rFonts w:ascii="Meiryo UI" w:hAnsi="Meiryo UI"/>
          <w:lang w:val="ja-JP"/>
        </w:rPr>
      </w:pPr>
    </w:p>
    <w:p w:rsidR="004A09D7" w:rsidRPr="004937D2" w:rsidRDefault="004A09D7" w:rsidP="00803AD1">
      <w:pPr>
        <w:rPr>
          <w:rFonts w:ascii="Meiryo UI" w:hAnsi="Meiryo UI"/>
          <w:lang w:val="ja-JP"/>
        </w:rPr>
      </w:pPr>
    </w:p>
    <w:p w:rsidR="00C14C38" w:rsidRPr="004937D2" w:rsidRDefault="00C14C38" w:rsidP="00C14C38">
      <w:pPr>
        <w:ind w:leftChars="100" w:left="220"/>
        <w:rPr>
          <w:rFonts w:ascii="Meiryo UI" w:hAnsi="Meiryo UI"/>
          <w:lang w:val="ja-JP"/>
        </w:rPr>
      </w:pPr>
      <w:r w:rsidRPr="004937D2">
        <w:rPr>
          <w:rFonts w:ascii="Meiryo UI" w:hAnsi="Meiryo UI" w:hint="eastAsia"/>
          <w:lang w:val="ja-JP"/>
        </w:rPr>
        <w:t>①対象の伝票を選択してください。</w:t>
      </w:r>
    </w:p>
    <w:p w:rsidR="00C14C38" w:rsidRPr="004937D2" w:rsidRDefault="00C14C38" w:rsidP="00C14C38">
      <w:pPr>
        <w:ind w:leftChars="100" w:left="220"/>
        <w:rPr>
          <w:rFonts w:ascii="Meiryo UI" w:hAnsi="Meiryo UI"/>
          <w:lang w:val="ja-JP"/>
        </w:rPr>
      </w:pPr>
      <w:r w:rsidRPr="004937D2">
        <w:rPr>
          <w:rFonts w:ascii="Meiryo UI" w:hAnsi="Meiryo UI" w:hint="eastAsia"/>
          <w:lang w:val="ja-JP"/>
        </w:rPr>
        <w:t>②伝票に対して固定の最終承認者となる業務ロールを設定してください。</w:t>
      </w:r>
    </w:p>
    <w:p w:rsidR="00C14C38" w:rsidRPr="004937D2" w:rsidRDefault="00C14C38" w:rsidP="00C14C38">
      <w:pPr>
        <w:ind w:leftChars="200" w:left="440"/>
        <w:rPr>
          <w:rFonts w:ascii="Meiryo UI" w:hAnsi="Meiryo UI"/>
          <w:lang w:val="ja-JP"/>
        </w:rPr>
      </w:pPr>
      <w:r w:rsidRPr="004937D2">
        <w:rPr>
          <w:rFonts w:ascii="Meiryo UI" w:hAnsi="Meiryo UI" w:hint="eastAsia"/>
          <w:lang w:val="ja-JP"/>
        </w:rPr>
        <w:t>「+」ボタン、「-」ボタンで枠の増減、「業務ロール選択」ボタンで枠に業務ロールを当てはめます。</w:t>
      </w:r>
    </w:p>
    <w:p w:rsidR="00C14C38" w:rsidRPr="004937D2" w:rsidRDefault="00C14C38" w:rsidP="00C14C38">
      <w:pPr>
        <w:ind w:leftChars="100" w:left="220"/>
        <w:rPr>
          <w:rFonts w:ascii="Meiryo UI" w:hAnsi="Meiryo UI"/>
          <w:lang w:val="ja-JP"/>
        </w:rPr>
      </w:pPr>
      <w:r w:rsidRPr="004937D2">
        <w:rPr>
          <w:rFonts w:ascii="Meiryo UI" w:hAnsi="Meiryo UI" w:hint="eastAsia"/>
          <w:lang w:val="ja-JP"/>
        </w:rPr>
        <w:t>③注記文言を入力してください。</w:t>
      </w:r>
    </w:p>
    <w:p w:rsidR="00C14C38" w:rsidRPr="004937D2" w:rsidRDefault="00C14C38" w:rsidP="00C14C38">
      <w:pPr>
        <w:ind w:leftChars="100" w:left="220"/>
        <w:rPr>
          <w:rFonts w:ascii="Meiryo UI" w:hAnsi="Meiryo UI"/>
          <w:lang w:val="ja-JP"/>
        </w:rPr>
      </w:pPr>
      <w:r w:rsidRPr="004937D2">
        <w:rPr>
          <w:rFonts w:ascii="Meiryo UI" w:hAnsi="Meiryo UI" w:hint="eastAsia"/>
          <w:lang w:val="ja-JP"/>
        </w:rPr>
        <w:t>④有効期限を入力してください。</w:t>
      </w:r>
    </w:p>
    <w:p w:rsidR="004A09D7" w:rsidRPr="004937D2" w:rsidRDefault="00C14C38" w:rsidP="00C14C38">
      <w:pPr>
        <w:ind w:leftChars="100" w:left="220"/>
        <w:rPr>
          <w:rFonts w:ascii="Meiryo UI" w:hAnsi="Meiryo UI"/>
          <w:lang w:val="ja-JP"/>
        </w:rPr>
      </w:pPr>
      <w:r w:rsidRPr="004937D2">
        <w:rPr>
          <w:rFonts w:ascii="Meiryo UI" w:hAnsi="Meiryo UI" w:hint="eastAsia"/>
          <w:lang w:val="ja-JP"/>
        </w:rPr>
        <w:t>⑤登録ボタンを押してください。</w:t>
      </w:r>
    </w:p>
    <w:p w:rsidR="004A09D7" w:rsidRPr="004937D2" w:rsidRDefault="004A09D7" w:rsidP="00E617E8">
      <w:pPr>
        <w:ind w:leftChars="100" w:left="220"/>
        <w:rPr>
          <w:rFonts w:ascii="Meiryo UI" w:hAnsi="Meiryo UI"/>
          <w:lang w:val="ja-JP"/>
        </w:rPr>
      </w:pPr>
    </w:p>
    <w:p w:rsidR="004A09D7" w:rsidRPr="004937D2" w:rsidRDefault="00C523AB" w:rsidP="00C523AB">
      <w:pPr>
        <w:rPr>
          <w:rFonts w:ascii="Meiryo UI" w:hAnsi="Meiryo UI"/>
          <w:lang w:val="ja-JP"/>
        </w:rPr>
      </w:pPr>
      <w:r w:rsidRPr="004937D2">
        <w:rPr>
          <w:rFonts w:ascii="Meiryo UI" w:hAnsi="Meiryo UI" w:hint="eastAsia"/>
          <w:lang w:val="ja-JP"/>
        </w:rPr>
        <w:t>(3)最終承認者の変更</w:t>
      </w:r>
    </w:p>
    <w:p w:rsidR="004A09D7" w:rsidRPr="004937D2" w:rsidRDefault="002D0A68" w:rsidP="00E617E8">
      <w:pPr>
        <w:ind w:leftChars="100" w:left="220"/>
        <w:rPr>
          <w:rFonts w:ascii="Meiryo UI" w:hAnsi="Meiryo UI"/>
          <w:lang w:val="ja-JP"/>
        </w:rPr>
      </w:pPr>
      <w:r w:rsidRPr="004937D2">
        <w:rPr>
          <w:rFonts w:ascii="Meiryo UI" w:hAnsi="Meiryo UI"/>
          <w:noProof/>
        </w:rPr>
        <w:drawing>
          <wp:anchor distT="0" distB="0" distL="114300" distR="114300" simplePos="0" relativeHeight="251664384" behindDoc="0" locked="0" layoutInCell="1" allowOverlap="1" wp14:anchorId="23F4E591">
            <wp:simplePos x="0" y="0"/>
            <wp:positionH relativeFrom="page">
              <wp:posOffset>527050</wp:posOffset>
            </wp:positionH>
            <wp:positionV relativeFrom="paragraph">
              <wp:posOffset>21590</wp:posOffset>
            </wp:positionV>
            <wp:extent cx="5416550" cy="2535931"/>
            <wp:effectExtent l="19050" t="19050" r="12700" b="17145"/>
            <wp:wrapNone/>
            <wp:docPr id="1" name="図 27">
              <a:extLst xmlns:a="http://schemas.openxmlformats.org/drawingml/2006/main">
                <a:ext uri="{FF2B5EF4-FFF2-40B4-BE49-F238E27FC236}">
                  <a16:creationId xmlns:a16="http://schemas.microsoft.com/office/drawing/2014/main" id="{1976FEE6-6E6F-4714-98B2-57C9CF045C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図 27">
                      <a:extLst>
                        <a:ext uri="{FF2B5EF4-FFF2-40B4-BE49-F238E27FC236}">
                          <a16:creationId xmlns:a16="http://schemas.microsoft.com/office/drawing/2014/main" id="{1976FEE6-6E6F-4714-98B2-57C9CF045C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37" b="15576"/>
                    <a:stretch/>
                  </pic:blipFill>
                  <pic:spPr bwMode="auto">
                    <a:xfrm>
                      <a:off x="0" y="0"/>
                      <a:ext cx="5416550" cy="25359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0A68" w:rsidRPr="004937D2" w:rsidRDefault="002D0A68" w:rsidP="00E617E8">
      <w:pPr>
        <w:ind w:leftChars="100" w:left="220"/>
        <w:rPr>
          <w:rFonts w:ascii="Meiryo UI" w:hAnsi="Meiryo UI"/>
          <w:lang w:val="ja-JP"/>
        </w:rPr>
      </w:pPr>
    </w:p>
    <w:p w:rsidR="002D0A68" w:rsidRPr="004937D2" w:rsidRDefault="002D0A68" w:rsidP="00E617E8">
      <w:pPr>
        <w:ind w:leftChars="100" w:left="220"/>
        <w:rPr>
          <w:rFonts w:ascii="Meiryo UI" w:hAnsi="Meiryo UI"/>
          <w:lang w:val="ja-JP"/>
        </w:rPr>
      </w:pPr>
    </w:p>
    <w:p w:rsidR="002D0A68" w:rsidRPr="004937D2" w:rsidRDefault="002D0A68" w:rsidP="00E617E8">
      <w:pPr>
        <w:ind w:leftChars="100" w:left="220"/>
        <w:rPr>
          <w:rFonts w:ascii="Meiryo UI" w:hAnsi="Meiryo UI"/>
          <w:lang w:val="ja-JP"/>
        </w:rPr>
      </w:pPr>
    </w:p>
    <w:p w:rsidR="002D0A68" w:rsidRPr="004937D2" w:rsidRDefault="002D0A68" w:rsidP="00E617E8">
      <w:pPr>
        <w:ind w:leftChars="100" w:left="220"/>
        <w:rPr>
          <w:rFonts w:ascii="Meiryo UI" w:hAnsi="Meiryo UI"/>
          <w:lang w:val="ja-JP"/>
        </w:rPr>
      </w:pPr>
    </w:p>
    <w:p w:rsidR="002D0A68" w:rsidRPr="004937D2" w:rsidRDefault="002D0A68" w:rsidP="00E617E8">
      <w:pPr>
        <w:ind w:leftChars="100" w:left="220"/>
        <w:rPr>
          <w:rFonts w:ascii="Meiryo UI" w:hAnsi="Meiryo UI"/>
          <w:lang w:val="ja-JP"/>
        </w:rPr>
      </w:pPr>
    </w:p>
    <w:p w:rsidR="002D0A68" w:rsidRPr="004937D2" w:rsidRDefault="002D0A68" w:rsidP="00E617E8">
      <w:pPr>
        <w:ind w:leftChars="100" w:left="220"/>
        <w:rPr>
          <w:rFonts w:ascii="Meiryo UI" w:hAnsi="Meiryo UI"/>
          <w:lang w:val="ja-JP"/>
        </w:rPr>
      </w:pPr>
    </w:p>
    <w:p w:rsidR="002D0A68" w:rsidRPr="004937D2" w:rsidRDefault="002D0A68" w:rsidP="00E617E8">
      <w:pPr>
        <w:ind w:leftChars="100" w:left="220"/>
        <w:rPr>
          <w:rFonts w:ascii="Meiryo UI" w:hAnsi="Meiryo UI"/>
          <w:lang w:val="ja-JP"/>
        </w:rPr>
      </w:pPr>
    </w:p>
    <w:p w:rsidR="002D0A68" w:rsidRPr="004937D2" w:rsidRDefault="002D0A68" w:rsidP="00E617E8">
      <w:pPr>
        <w:ind w:leftChars="100" w:left="220"/>
        <w:rPr>
          <w:rFonts w:ascii="Meiryo UI" w:hAnsi="Meiryo UI"/>
          <w:lang w:val="ja-JP"/>
        </w:rPr>
      </w:pPr>
    </w:p>
    <w:p w:rsidR="002D0A68" w:rsidRPr="004937D2" w:rsidRDefault="002D0A68" w:rsidP="00E617E8">
      <w:pPr>
        <w:ind w:leftChars="100" w:left="220"/>
        <w:rPr>
          <w:rFonts w:ascii="Meiryo UI" w:hAnsi="Meiryo UI"/>
          <w:lang w:val="ja-JP"/>
        </w:rPr>
      </w:pPr>
    </w:p>
    <w:p w:rsidR="00803AD1" w:rsidRPr="004937D2" w:rsidRDefault="00803AD1" w:rsidP="00803AD1">
      <w:pPr>
        <w:ind w:leftChars="100" w:left="220"/>
        <w:rPr>
          <w:rFonts w:ascii="Meiryo UI" w:hAnsi="Meiryo UI"/>
          <w:lang w:val="ja-JP"/>
        </w:rPr>
      </w:pPr>
    </w:p>
    <w:p w:rsidR="00C523AB" w:rsidRPr="004937D2" w:rsidRDefault="00C523AB" w:rsidP="00C523AB">
      <w:pPr>
        <w:ind w:leftChars="100" w:left="220"/>
        <w:rPr>
          <w:rFonts w:ascii="Meiryo UI" w:hAnsi="Meiryo UI"/>
        </w:rPr>
      </w:pPr>
      <w:r w:rsidRPr="004937D2">
        <w:rPr>
          <w:rFonts w:ascii="Meiryo UI" w:hAnsi="Meiryo UI" w:hint="eastAsia"/>
        </w:rPr>
        <w:t>①伝票に対して固定の最終承認者となる業務ロールを変更する場合、設定し直してください。</w:t>
      </w:r>
    </w:p>
    <w:p w:rsidR="00C523AB" w:rsidRPr="004937D2" w:rsidRDefault="00C523AB" w:rsidP="00C523AB">
      <w:pPr>
        <w:ind w:leftChars="200" w:left="440"/>
        <w:rPr>
          <w:rFonts w:ascii="Meiryo UI" w:hAnsi="Meiryo UI"/>
        </w:rPr>
      </w:pPr>
      <w:r w:rsidRPr="004937D2">
        <w:rPr>
          <w:rFonts w:ascii="Meiryo UI" w:hAnsi="Meiryo UI" w:hint="eastAsia"/>
        </w:rPr>
        <w:t>「+」ボタン、「-」ボタンで枠の増減、「業務ロール選択」ボタンで枠に業務ロールを当てはめます。</w:t>
      </w:r>
    </w:p>
    <w:p w:rsidR="00C523AB" w:rsidRPr="004937D2" w:rsidRDefault="00C523AB" w:rsidP="00C523AB">
      <w:pPr>
        <w:ind w:leftChars="100" w:left="220"/>
        <w:rPr>
          <w:rFonts w:ascii="Meiryo UI" w:hAnsi="Meiryo UI"/>
        </w:rPr>
      </w:pPr>
      <w:r w:rsidRPr="004937D2">
        <w:rPr>
          <w:rFonts w:ascii="Meiryo UI" w:hAnsi="Meiryo UI" w:hint="eastAsia"/>
        </w:rPr>
        <w:t>②変更があれば、注記文言を入力し直してください。</w:t>
      </w:r>
    </w:p>
    <w:p w:rsidR="00C523AB" w:rsidRPr="004937D2" w:rsidRDefault="00C523AB" w:rsidP="00C523AB">
      <w:pPr>
        <w:ind w:leftChars="100" w:left="220"/>
        <w:rPr>
          <w:rFonts w:ascii="Meiryo UI" w:hAnsi="Meiryo UI"/>
        </w:rPr>
      </w:pPr>
      <w:r w:rsidRPr="004937D2">
        <w:rPr>
          <w:rFonts w:ascii="Meiryo UI" w:hAnsi="Meiryo UI" w:hint="eastAsia"/>
        </w:rPr>
        <w:t>③変更があれば、有効期限を入力し直してください。</w:t>
      </w:r>
    </w:p>
    <w:p w:rsidR="00C523AB" w:rsidRPr="004937D2" w:rsidRDefault="00C523AB" w:rsidP="00C523AB">
      <w:pPr>
        <w:ind w:leftChars="100" w:left="220"/>
        <w:rPr>
          <w:rFonts w:ascii="Meiryo UI" w:hAnsi="Meiryo UI"/>
        </w:rPr>
      </w:pPr>
      <w:r w:rsidRPr="004937D2">
        <w:rPr>
          <w:rFonts w:ascii="Meiryo UI" w:hAnsi="Meiryo UI" w:hint="eastAsia"/>
        </w:rPr>
        <w:t>④変更ボタンを押すと、変更内容が反映されます。</w:t>
      </w:r>
    </w:p>
    <w:p w:rsidR="00742D63" w:rsidRPr="004937D2" w:rsidRDefault="00C523AB" w:rsidP="00C523AB">
      <w:pPr>
        <w:ind w:leftChars="100" w:left="220"/>
        <w:rPr>
          <w:rFonts w:ascii="Meiryo UI" w:hAnsi="Meiryo UI"/>
        </w:rPr>
      </w:pPr>
      <w:r w:rsidRPr="004937D2">
        <w:rPr>
          <w:rFonts w:ascii="Meiryo UI" w:hAnsi="Meiryo UI" w:hint="eastAsia"/>
        </w:rPr>
        <w:t>⑤「削除」ボタンを押すと、この申請ルールが削除されます。</w:t>
      </w:r>
    </w:p>
    <w:p w:rsidR="004A09D7" w:rsidRPr="004937D2" w:rsidRDefault="00742D63" w:rsidP="00742D63">
      <w:pPr>
        <w:rPr>
          <w:rFonts w:ascii="Meiryo UI" w:hAnsi="Meiryo UI"/>
        </w:rPr>
      </w:pPr>
      <w:r w:rsidRPr="004937D2">
        <w:rPr>
          <w:rFonts w:ascii="Meiryo UI" w:hAnsi="Meiryo UI"/>
        </w:rPr>
        <w:br w:type="page"/>
      </w:r>
    </w:p>
    <w:p w:rsidR="001E6F78" w:rsidRPr="004937D2" w:rsidRDefault="001E6F78" w:rsidP="001E6F78">
      <w:pPr>
        <w:rPr>
          <w:rFonts w:ascii="Meiryo UI" w:hAnsi="Meiryo UI"/>
          <w:lang w:val="ja-JP"/>
        </w:rPr>
      </w:pPr>
      <w:r w:rsidRPr="004937D2">
        <w:rPr>
          <w:rFonts w:ascii="Meiryo UI" w:hAnsi="Meiryo UI" w:hint="eastAsia"/>
          <w:lang w:val="ja-JP"/>
        </w:rPr>
        <w:lastRenderedPageBreak/>
        <w:t>補足(1)設定の影響</w:t>
      </w:r>
    </w:p>
    <w:p w:rsidR="001E6F78" w:rsidRPr="004937D2" w:rsidRDefault="001E6F78" w:rsidP="001E6F78">
      <w:pPr>
        <w:ind w:leftChars="100" w:left="220"/>
        <w:rPr>
          <w:rFonts w:ascii="Meiryo UI" w:hAnsi="Meiryo UI"/>
          <w:lang w:val="ja-JP"/>
        </w:rPr>
      </w:pPr>
      <w:r w:rsidRPr="004937D2">
        <w:rPr>
          <w:rFonts w:ascii="Meiryo UI" w:hAnsi="Meiryo UI" w:hint="eastAsia"/>
          <w:lang w:val="ja-JP"/>
        </w:rPr>
        <w:t>当機能で設定した最終承認者（業務ロール）は、各種伝票の最終承認者に設定され、変更はできません。</w:t>
      </w:r>
    </w:p>
    <w:p w:rsidR="001E6F78" w:rsidRPr="004937D2" w:rsidRDefault="001E6F78" w:rsidP="001E6F78">
      <w:pPr>
        <w:ind w:leftChars="100" w:left="220"/>
        <w:rPr>
          <w:rFonts w:ascii="Meiryo UI" w:hAnsi="Meiryo UI"/>
          <w:lang w:val="ja-JP"/>
        </w:rPr>
      </w:pPr>
      <w:r w:rsidRPr="004937D2">
        <w:rPr>
          <w:rFonts w:ascii="Meiryo UI" w:hAnsi="Meiryo UI" w:hint="eastAsia"/>
          <w:lang w:val="ja-JP"/>
        </w:rPr>
        <w:t>伝票の起票時点で有効なルールが適用されます。</w:t>
      </w:r>
    </w:p>
    <w:p w:rsidR="004A09D7" w:rsidRPr="004937D2" w:rsidRDefault="001E6F78" w:rsidP="001E6F78">
      <w:pPr>
        <w:ind w:leftChars="100" w:left="220"/>
        <w:rPr>
          <w:rFonts w:ascii="Meiryo UI" w:hAnsi="Meiryo UI"/>
          <w:lang w:val="ja-JP"/>
        </w:rPr>
      </w:pPr>
      <w:r w:rsidRPr="004937D2">
        <w:rPr>
          <w:rFonts w:ascii="Meiryo UI" w:hAnsi="Meiryo UI" w:hint="eastAsia"/>
          <w:lang w:val="ja-JP"/>
        </w:rPr>
        <w:t>また、当機能で設定した注記文言は、承認ルートの登録画面に表示されます。</w:t>
      </w:r>
    </w:p>
    <w:p w:rsidR="00E617E8" w:rsidRPr="004937D2" w:rsidRDefault="0015247B" w:rsidP="0015247B">
      <w:pPr>
        <w:ind w:leftChars="100" w:left="220"/>
        <w:rPr>
          <w:rFonts w:ascii="Meiryo UI" w:hAnsi="Meiryo UI"/>
          <w:lang w:val="ja-JP"/>
        </w:rPr>
      </w:pPr>
      <w:r w:rsidRPr="004937D2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E1ADE2" wp14:editId="3365AF47">
                <wp:simplePos x="0" y="0"/>
                <wp:positionH relativeFrom="column">
                  <wp:posOffset>4881880</wp:posOffset>
                </wp:positionH>
                <wp:positionV relativeFrom="paragraph">
                  <wp:posOffset>2155825</wp:posOffset>
                </wp:positionV>
                <wp:extent cx="1330558" cy="304695"/>
                <wp:effectExtent l="0" t="304800" r="13970" b="19685"/>
                <wp:wrapNone/>
                <wp:docPr id="24" name="線吹き出し 1 (枠付き)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59A88E-1A10-4DA7-B0E4-4ABF63667AF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558" cy="304695"/>
                        </a:xfrm>
                        <a:prstGeom prst="borderCallout1">
                          <a:avLst>
                            <a:gd name="adj1" fmla="val 0"/>
                            <a:gd name="adj2" fmla="val 34888"/>
                            <a:gd name="adj3" fmla="val -99582"/>
                            <a:gd name="adj4" fmla="val 6978"/>
                          </a:avLst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F78" w:rsidRDefault="001E6F78" w:rsidP="001E6F78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メイリオ" w:eastAsia="メイリオ" w:hAnsi="メイリオ" w:cstheme="minorBidi" w:hint="eastAsia"/>
                                <w:color w:val="000000"/>
                                <w:sz w:val="18"/>
                                <w:szCs w:val="18"/>
                              </w:rPr>
                              <w:t>最終承認者（変更不可）</w:t>
                            </w:r>
                          </w:p>
                        </w:txbxContent>
                      </wps:txbx>
                      <wps:bodyPr vertOverflow="clip" wrap="none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E1ADE2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線吹き出し 1 (枠付き) 46" o:spid="_x0000_s1026" type="#_x0000_t47" style="position:absolute;left:0;text-align:left;margin-left:384.4pt;margin-top:169.75pt;width:104.75pt;height:24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" adj="1507,-21510,7536,0" fillcolor="window" strokecolor="#997339 [2409]" strokeweight="1pt">
                <v:textbox style="mso-fit-shape-to-text:t">
                  <w:txbxContent>
                    <w:p w:rsidR="001E6F78" w:rsidRDefault="001E6F78" w:rsidP="001E6F78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メイリオ" w:eastAsia="メイリオ" w:hAnsi="メイリオ" w:cstheme="minorBidi" w:hint="eastAsia"/>
                          <w:color w:val="000000"/>
                          <w:sz w:val="18"/>
                          <w:szCs w:val="18"/>
                          <w:eastAsianLayout w:id="1933201921"/>
                        </w:rPr>
                        <w:t>最終承認者（</w:t>
                      </w:r>
                      <w:r>
                        <w:rPr>
                          <w:rFonts w:ascii="メイリオ" w:eastAsia="メイリオ" w:hAnsi="メイリオ" w:cstheme="minorBidi" w:hint="eastAsia"/>
                          <w:color w:val="000000"/>
                          <w:sz w:val="18"/>
                          <w:szCs w:val="18"/>
                          <w:eastAsianLayout w:id="1933201921"/>
                        </w:rPr>
                        <w:t>変更不可）</w:t>
                      </w:r>
                    </w:p>
                  </w:txbxContent>
                </v:textbox>
              </v:shape>
            </w:pict>
          </mc:Fallback>
        </mc:AlternateContent>
      </w:r>
      <w:r w:rsidRPr="004937D2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9E1759" wp14:editId="5854419B">
                <wp:simplePos x="0" y="0"/>
                <wp:positionH relativeFrom="column">
                  <wp:posOffset>5025390</wp:posOffset>
                </wp:positionH>
                <wp:positionV relativeFrom="paragraph">
                  <wp:posOffset>1012190</wp:posOffset>
                </wp:positionV>
                <wp:extent cx="588645" cy="304165"/>
                <wp:effectExtent l="0" t="209550" r="13970" b="19685"/>
                <wp:wrapNone/>
                <wp:docPr id="23" name="線吹き出し 1 (枠付き)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6B2322-A09F-4620-BEE3-089E0C5F9C9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304165"/>
                        </a:xfrm>
                        <a:prstGeom prst="borderCallout1">
                          <a:avLst>
                            <a:gd name="adj1" fmla="val -5219"/>
                            <a:gd name="adj2" fmla="val 30091"/>
                            <a:gd name="adj3" fmla="val -63048"/>
                            <a:gd name="adj4" fmla="val 0"/>
                          </a:avLst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F78" w:rsidRDefault="001E6F78" w:rsidP="001E6F78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メイリオ" w:eastAsia="メイリオ" w:hAnsi="メイリオ" w:cstheme="minorBidi" w:hint="eastAsia"/>
                                <w:color w:val="000000"/>
                                <w:sz w:val="18"/>
                                <w:szCs w:val="18"/>
                              </w:rPr>
                              <w:t>注記文言</w:t>
                            </w:r>
                          </w:p>
                        </w:txbxContent>
                      </wps:txbx>
                      <wps:bodyPr vertOverflow="clip" wrap="none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E1759" id="線吹き出し 1 (枠付き) 45" o:spid="_x0000_s1027" type="#_x0000_t47" style="position:absolute;left:0;text-align:left;margin-left:395.7pt;margin-top:79.7pt;width:46.35pt;height:23.9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" adj="0,-13618,6500,-1127" fillcolor="window" strokecolor="#997339 [2409]" strokeweight="1pt">
                <v:textbox style="mso-fit-shape-to-text:t">
                  <w:txbxContent>
                    <w:p w:rsidR="001E6F78" w:rsidRDefault="001E6F78" w:rsidP="001E6F78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メイリオ" w:eastAsia="メイリオ" w:hAnsi="メイリオ" w:cstheme="minorBidi" w:hint="eastAsia"/>
                          <w:color w:val="000000"/>
                          <w:sz w:val="18"/>
                          <w:szCs w:val="18"/>
                          <w:eastAsianLayout w:id="1933201920"/>
                        </w:rPr>
                        <w:t>注記文言</w:t>
                      </w:r>
                    </w:p>
                  </w:txbxContent>
                </v:textbox>
              </v:shape>
            </w:pict>
          </mc:Fallback>
        </mc:AlternateContent>
      </w:r>
      <w:r w:rsidRPr="004937D2">
        <w:rPr>
          <w:rFonts w:ascii="Meiryo UI" w:hAnsi="Meiryo U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6A7CCB" wp14:editId="12F190FF">
                <wp:simplePos x="0" y="0"/>
                <wp:positionH relativeFrom="column">
                  <wp:posOffset>2980055</wp:posOffset>
                </wp:positionH>
                <wp:positionV relativeFrom="paragraph">
                  <wp:posOffset>1638300</wp:posOffset>
                </wp:positionV>
                <wp:extent cx="3485324" cy="192434"/>
                <wp:effectExtent l="0" t="0" r="20320" b="17145"/>
                <wp:wrapNone/>
                <wp:docPr id="8" name="正方形/長方形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0EE3256-9C54-4B6A-AF0C-02FF9B86E47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5324" cy="192434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vertOverflow="clip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7250A" id="正方形/長方形 7" o:spid="_x0000_s1026" style="position:absolute;left:0;text-align:left;margin-left:234.65pt;margin-top:129pt;width:274.45pt;height:15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" filled="f" strokecolor="#c19859 [3209]" strokeweight="1pt"/>
            </w:pict>
          </mc:Fallback>
        </mc:AlternateContent>
      </w:r>
      <w:r w:rsidR="001E6F78" w:rsidRPr="004937D2">
        <w:rPr>
          <w:rFonts w:ascii="Meiryo UI" w:hAnsi="Meiryo UI"/>
          <w:noProof/>
        </w:rPr>
        <w:drawing>
          <wp:inline distT="0" distB="0" distL="0" distR="0" wp14:anchorId="52DE7C04" wp14:editId="46DD542C">
            <wp:extent cx="6631305" cy="2978150"/>
            <wp:effectExtent l="0" t="0" r="0" b="0"/>
            <wp:docPr id="3" name="図 2">
              <a:extLst xmlns:a="http://schemas.openxmlformats.org/drawingml/2006/main">
                <a:ext uri="{FF2B5EF4-FFF2-40B4-BE49-F238E27FC236}">
                  <a16:creationId xmlns:a16="http://schemas.microsoft.com/office/drawing/2014/main" id="{8F001E63-E2AC-4197-8982-F40DFA6C36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2">
                      <a:extLst>
                        <a:ext uri="{FF2B5EF4-FFF2-40B4-BE49-F238E27FC236}">
                          <a16:creationId xmlns:a16="http://schemas.microsoft.com/office/drawing/2014/main" id="{8F001E63-E2AC-4197-8982-F40DFA6C36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 cstate="print"/>
                    <a:srcRect l="1633" t="14193" r="1024" b="10820"/>
                    <a:stretch/>
                  </pic:blipFill>
                  <pic:spPr bwMode="auto">
                    <a:xfrm>
                      <a:off x="0" y="0"/>
                      <a:ext cx="6632160" cy="2978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37D2" w:rsidRPr="004937D2" w:rsidRDefault="004937D2">
      <w:pPr>
        <w:ind w:leftChars="100" w:left="220"/>
        <w:rPr>
          <w:rFonts w:ascii="Meiryo UI" w:hAnsi="Meiryo UI"/>
          <w:lang w:val="ja-JP"/>
        </w:rPr>
      </w:pPr>
    </w:p>
    <w:sectPr w:rsidR="004937D2" w:rsidRPr="004937D2" w:rsidSect="004D67E6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1A2" w:rsidRDefault="003251A2" w:rsidP="00777B39">
      <w:pPr>
        <w:ind w:left="220"/>
      </w:pPr>
      <w:r>
        <w:separator/>
      </w:r>
    </w:p>
    <w:p w:rsidR="003251A2" w:rsidRDefault="003251A2" w:rsidP="00777B39">
      <w:pPr>
        <w:ind w:left="220"/>
      </w:pPr>
    </w:p>
  </w:endnote>
  <w:endnote w:type="continuationSeparator" w:id="0">
    <w:p w:rsidR="003251A2" w:rsidRDefault="003251A2" w:rsidP="00777B39">
      <w:pPr>
        <w:ind w:left="220"/>
      </w:pPr>
      <w:r>
        <w:continuationSeparator/>
      </w:r>
    </w:p>
    <w:p w:rsidR="003251A2" w:rsidRDefault="003251A2" w:rsidP="00777B39">
      <w:pPr>
        <w:ind w:left="220"/>
      </w:pPr>
    </w:p>
  </w:endnote>
  <w:endnote w:type="continuationNotice" w:id="1">
    <w:p w:rsidR="003251A2" w:rsidRDefault="003251A2" w:rsidP="00777B39">
      <w:pPr>
        <w:ind w:left="220"/>
      </w:pPr>
    </w:p>
    <w:p w:rsidR="003251A2" w:rsidRDefault="003251A2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0FD" w:rsidRPr="004720FD" w:rsidRDefault="004720FD">
    <w:pPr>
      <w:pStyle w:val="afb"/>
      <w:rPr>
        <w:sz w:val="2"/>
        <w:szCs w:val="2"/>
      </w:rPr>
    </w:pPr>
    <w:r w:rsidRPr="004720FD">
      <w:rPr>
        <w:rFonts w:hint="eastAsia"/>
        <w:sz w:val="2"/>
        <w:szCs w:val="2"/>
      </w:rPr>
      <w:t xml:space="preserve">　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0FD" w:rsidRPr="004720FD" w:rsidRDefault="004720FD">
    <w:pPr>
      <w:pStyle w:val="afb"/>
      <w:rPr>
        <w:sz w:val="2"/>
        <w:szCs w:val="2"/>
      </w:rPr>
    </w:pPr>
    <w:r w:rsidRPr="004720FD">
      <w:rPr>
        <w:rFonts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1A2" w:rsidRDefault="003251A2" w:rsidP="00777B39">
      <w:pPr>
        <w:ind w:left="220"/>
      </w:pPr>
      <w:r>
        <w:separator/>
      </w:r>
    </w:p>
    <w:p w:rsidR="003251A2" w:rsidRDefault="003251A2" w:rsidP="00777B39">
      <w:pPr>
        <w:ind w:left="220"/>
      </w:pPr>
    </w:p>
  </w:footnote>
  <w:footnote w:type="continuationSeparator" w:id="0">
    <w:p w:rsidR="003251A2" w:rsidRDefault="003251A2" w:rsidP="00777B39">
      <w:pPr>
        <w:ind w:left="220"/>
      </w:pPr>
      <w:r>
        <w:continuationSeparator/>
      </w:r>
    </w:p>
    <w:p w:rsidR="003251A2" w:rsidRDefault="003251A2" w:rsidP="00777B39">
      <w:pPr>
        <w:ind w:left="220"/>
      </w:pPr>
    </w:p>
  </w:footnote>
  <w:footnote w:type="continuationNotice" w:id="1">
    <w:p w:rsidR="003251A2" w:rsidRDefault="003251A2" w:rsidP="00777B39">
      <w:pPr>
        <w:ind w:left="220"/>
      </w:pPr>
    </w:p>
    <w:p w:rsidR="003251A2" w:rsidRDefault="003251A2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Default="004720FD" w:rsidP="004720FD">
    <w:pPr>
      <w:rPr>
        <w:rFonts w:hint="eastAsia"/>
      </w:rPr>
    </w:pPr>
    <w:r w:rsidRPr="00B855E1">
      <w:rPr>
        <w:rFonts w:ascii="Meiryo UI" w:hAnsi="Meiryo UI"/>
      </w:rPr>
      <w:t>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EF" w:rsidRDefault="004720FD">
    <w:pPr>
      <w:pStyle w:val="af9"/>
    </w:pPr>
    <w:r w:rsidRPr="00B855E1">
      <w:rPr>
        <w:rFonts w:ascii="Meiryo UI" w:hAnsi="Meiryo UI"/>
      </w:rPr>
      <w:t>HEADER</w:t>
    </w:r>
    <w:r w:rsidR="00C72BEF">
      <w:ptab w:relativeTo="margin" w:alignment="center" w:leader="none"/>
    </w:r>
    <w:r w:rsidR="00C72BE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7"/>
  </w:num>
  <w:num w:numId="17">
    <w:abstractNumId w:val="12"/>
  </w:num>
  <w:num w:numId="18">
    <w:abstractNumId w:val="3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  <w:num w:numId="23">
    <w:abstractNumId w:val="13"/>
  </w:num>
  <w:num w:numId="24">
    <w:abstractNumId w:val="14"/>
  </w:num>
  <w:num w:numId="25">
    <w:abstractNumId w:val="11"/>
  </w:num>
  <w:num w:numId="26">
    <w:abstractNumId w:val="19"/>
  </w:num>
  <w:num w:numId="27">
    <w:abstractNumId w:val="18"/>
  </w:num>
  <w:num w:numId="28">
    <w:abstractNumId w:val="16"/>
  </w:num>
  <w:num w:numId="29">
    <w:abstractNumId w:val="10"/>
  </w:num>
  <w:num w:numId="30">
    <w:abstractNumId w:val="1"/>
  </w:num>
  <w:num w:numId="31">
    <w:abstractNumId w:val="1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63BFF"/>
    <w:rsid w:val="00074C13"/>
    <w:rsid w:val="0007798B"/>
    <w:rsid w:val="00091F81"/>
    <w:rsid w:val="000945EC"/>
    <w:rsid w:val="000B6A30"/>
    <w:rsid w:val="000C475E"/>
    <w:rsid w:val="000C6E6C"/>
    <w:rsid w:val="000D4CF7"/>
    <w:rsid w:val="000D6BF9"/>
    <w:rsid w:val="000F23CA"/>
    <w:rsid w:val="000F3025"/>
    <w:rsid w:val="00104E01"/>
    <w:rsid w:val="001104B4"/>
    <w:rsid w:val="001128EE"/>
    <w:rsid w:val="00117DCF"/>
    <w:rsid w:val="00124C5A"/>
    <w:rsid w:val="00140B2D"/>
    <w:rsid w:val="00144928"/>
    <w:rsid w:val="00151C39"/>
    <w:rsid w:val="0015247B"/>
    <w:rsid w:val="001572C9"/>
    <w:rsid w:val="00166230"/>
    <w:rsid w:val="001901FF"/>
    <w:rsid w:val="001932AF"/>
    <w:rsid w:val="00194CB4"/>
    <w:rsid w:val="00194F81"/>
    <w:rsid w:val="001B1ED5"/>
    <w:rsid w:val="001B2FBC"/>
    <w:rsid w:val="001C1536"/>
    <w:rsid w:val="001C1596"/>
    <w:rsid w:val="001E6F78"/>
    <w:rsid w:val="00232880"/>
    <w:rsid w:val="002346FD"/>
    <w:rsid w:val="00244F9A"/>
    <w:rsid w:val="002822FE"/>
    <w:rsid w:val="002972F6"/>
    <w:rsid w:val="002A3C73"/>
    <w:rsid w:val="002B7A93"/>
    <w:rsid w:val="002D0A68"/>
    <w:rsid w:val="002D226C"/>
    <w:rsid w:val="002F325A"/>
    <w:rsid w:val="002F5CC3"/>
    <w:rsid w:val="003025FA"/>
    <w:rsid w:val="00310C5F"/>
    <w:rsid w:val="003251A2"/>
    <w:rsid w:val="00333140"/>
    <w:rsid w:val="0033501D"/>
    <w:rsid w:val="00346BDF"/>
    <w:rsid w:val="003477CB"/>
    <w:rsid w:val="00362CA7"/>
    <w:rsid w:val="00394532"/>
    <w:rsid w:val="003C7ABB"/>
    <w:rsid w:val="003D343A"/>
    <w:rsid w:val="003D6899"/>
    <w:rsid w:val="0041445A"/>
    <w:rsid w:val="00417971"/>
    <w:rsid w:val="00446E75"/>
    <w:rsid w:val="00451908"/>
    <w:rsid w:val="004671EC"/>
    <w:rsid w:val="00471777"/>
    <w:rsid w:val="004720FD"/>
    <w:rsid w:val="004820D1"/>
    <w:rsid w:val="004937D2"/>
    <w:rsid w:val="004A09D7"/>
    <w:rsid w:val="004C71B1"/>
    <w:rsid w:val="004D67E6"/>
    <w:rsid w:val="004D7053"/>
    <w:rsid w:val="004D741F"/>
    <w:rsid w:val="004E7CD5"/>
    <w:rsid w:val="004F136A"/>
    <w:rsid w:val="0053743C"/>
    <w:rsid w:val="00574619"/>
    <w:rsid w:val="005818A0"/>
    <w:rsid w:val="00591FF6"/>
    <w:rsid w:val="005A609D"/>
    <w:rsid w:val="005A7E17"/>
    <w:rsid w:val="005B1516"/>
    <w:rsid w:val="005C178C"/>
    <w:rsid w:val="005D151F"/>
    <w:rsid w:val="005F0996"/>
    <w:rsid w:val="005F3BDB"/>
    <w:rsid w:val="00613B5D"/>
    <w:rsid w:val="00616CA6"/>
    <w:rsid w:val="00623043"/>
    <w:rsid w:val="00623F4A"/>
    <w:rsid w:val="00635A1A"/>
    <w:rsid w:val="00644C1D"/>
    <w:rsid w:val="00653932"/>
    <w:rsid w:val="00654468"/>
    <w:rsid w:val="006719F8"/>
    <w:rsid w:val="006729A5"/>
    <w:rsid w:val="00676B95"/>
    <w:rsid w:val="0068192D"/>
    <w:rsid w:val="0069018D"/>
    <w:rsid w:val="00691CDD"/>
    <w:rsid w:val="006948C6"/>
    <w:rsid w:val="006A652E"/>
    <w:rsid w:val="006B5C56"/>
    <w:rsid w:val="006C7030"/>
    <w:rsid w:val="006D2C42"/>
    <w:rsid w:val="006D391B"/>
    <w:rsid w:val="006E1EB4"/>
    <w:rsid w:val="006F24A1"/>
    <w:rsid w:val="006F633F"/>
    <w:rsid w:val="00711C28"/>
    <w:rsid w:val="00724A1D"/>
    <w:rsid w:val="00724FA4"/>
    <w:rsid w:val="00735645"/>
    <w:rsid w:val="00742D63"/>
    <w:rsid w:val="0074785B"/>
    <w:rsid w:val="007556FA"/>
    <w:rsid w:val="00757A22"/>
    <w:rsid w:val="00777B39"/>
    <w:rsid w:val="007C1CAC"/>
    <w:rsid w:val="007C57E7"/>
    <w:rsid w:val="007D406C"/>
    <w:rsid w:val="007E09C0"/>
    <w:rsid w:val="007F535F"/>
    <w:rsid w:val="007F563F"/>
    <w:rsid w:val="008032F1"/>
    <w:rsid w:val="00803AD1"/>
    <w:rsid w:val="00812B66"/>
    <w:rsid w:val="00832FBE"/>
    <w:rsid w:val="00833A6C"/>
    <w:rsid w:val="0085100A"/>
    <w:rsid w:val="00863A80"/>
    <w:rsid w:val="00870D2F"/>
    <w:rsid w:val="00883840"/>
    <w:rsid w:val="0088428E"/>
    <w:rsid w:val="00886860"/>
    <w:rsid w:val="008954AF"/>
    <w:rsid w:val="008A3796"/>
    <w:rsid w:val="008A4329"/>
    <w:rsid w:val="008B14A7"/>
    <w:rsid w:val="008C4CE1"/>
    <w:rsid w:val="008D0626"/>
    <w:rsid w:val="008F56A2"/>
    <w:rsid w:val="008F659C"/>
    <w:rsid w:val="00905AF6"/>
    <w:rsid w:val="00913F1D"/>
    <w:rsid w:val="00916C8B"/>
    <w:rsid w:val="009256A0"/>
    <w:rsid w:val="009343F2"/>
    <w:rsid w:val="009432A6"/>
    <w:rsid w:val="00982D13"/>
    <w:rsid w:val="00986DAA"/>
    <w:rsid w:val="009A64A7"/>
    <w:rsid w:val="009B3DDE"/>
    <w:rsid w:val="009B647A"/>
    <w:rsid w:val="009B6B2F"/>
    <w:rsid w:val="009B6C07"/>
    <w:rsid w:val="009C6FBE"/>
    <w:rsid w:val="009E5751"/>
    <w:rsid w:val="009E5AAE"/>
    <w:rsid w:val="009F607E"/>
    <w:rsid w:val="00A0761A"/>
    <w:rsid w:val="00A10948"/>
    <w:rsid w:val="00A5076B"/>
    <w:rsid w:val="00A66F59"/>
    <w:rsid w:val="00A73D77"/>
    <w:rsid w:val="00A8445A"/>
    <w:rsid w:val="00AA1721"/>
    <w:rsid w:val="00AD5241"/>
    <w:rsid w:val="00AD5B27"/>
    <w:rsid w:val="00AE1901"/>
    <w:rsid w:val="00B05988"/>
    <w:rsid w:val="00B11D29"/>
    <w:rsid w:val="00B44F6D"/>
    <w:rsid w:val="00B50DEB"/>
    <w:rsid w:val="00B63E0E"/>
    <w:rsid w:val="00B77CC6"/>
    <w:rsid w:val="00B842D7"/>
    <w:rsid w:val="00B872B8"/>
    <w:rsid w:val="00B90F80"/>
    <w:rsid w:val="00B9602D"/>
    <w:rsid w:val="00B96BEA"/>
    <w:rsid w:val="00BB2B2B"/>
    <w:rsid w:val="00BB6C0C"/>
    <w:rsid w:val="00BC1E65"/>
    <w:rsid w:val="00BC1F85"/>
    <w:rsid w:val="00BD1F35"/>
    <w:rsid w:val="00BF31F4"/>
    <w:rsid w:val="00C0015A"/>
    <w:rsid w:val="00C10AFF"/>
    <w:rsid w:val="00C14C38"/>
    <w:rsid w:val="00C22076"/>
    <w:rsid w:val="00C23764"/>
    <w:rsid w:val="00C24C55"/>
    <w:rsid w:val="00C51C7C"/>
    <w:rsid w:val="00C523AB"/>
    <w:rsid w:val="00C5240F"/>
    <w:rsid w:val="00C63F8E"/>
    <w:rsid w:val="00C722C5"/>
    <w:rsid w:val="00C72BEF"/>
    <w:rsid w:val="00C74CC0"/>
    <w:rsid w:val="00C872F1"/>
    <w:rsid w:val="00C94CAD"/>
    <w:rsid w:val="00CA0FEE"/>
    <w:rsid w:val="00CD451F"/>
    <w:rsid w:val="00CE6728"/>
    <w:rsid w:val="00D06DD3"/>
    <w:rsid w:val="00D07590"/>
    <w:rsid w:val="00D23763"/>
    <w:rsid w:val="00D26208"/>
    <w:rsid w:val="00D309C3"/>
    <w:rsid w:val="00D4512B"/>
    <w:rsid w:val="00D50476"/>
    <w:rsid w:val="00D51EDA"/>
    <w:rsid w:val="00D64813"/>
    <w:rsid w:val="00D900AD"/>
    <w:rsid w:val="00DA0876"/>
    <w:rsid w:val="00DA3034"/>
    <w:rsid w:val="00DA3A34"/>
    <w:rsid w:val="00DB0325"/>
    <w:rsid w:val="00DB57DA"/>
    <w:rsid w:val="00DC471B"/>
    <w:rsid w:val="00DC7C26"/>
    <w:rsid w:val="00DF6C55"/>
    <w:rsid w:val="00E0212D"/>
    <w:rsid w:val="00E1190C"/>
    <w:rsid w:val="00E53760"/>
    <w:rsid w:val="00E556DE"/>
    <w:rsid w:val="00E607AE"/>
    <w:rsid w:val="00E60BA0"/>
    <w:rsid w:val="00E617E8"/>
    <w:rsid w:val="00E661EF"/>
    <w:rsid w:val="00E70A6A"/>
    <w:rsid w:val="00EC3E47"/>
    <w:rsid w:val="00EE09F6"/>
    <w:rsid w:val="00EE5859"/>
    <w:rsid w:val="00EF34E1"/>
    <w:rsid w:val="00EF4BA0"/>
    <w:rsid w:val="00F07171"/>
    <w:rsid w:val="00F214E7"/>
    <w:rsid w:val="00F309CB"/>
    <w:rsid w:val="00F40326"/>
    <w:rsid w:val="00F406A2"/>
    <w:rsid w:val="00F5439D"/>
    <w:rsid w:val="00F543E8"/>
    <w:rsid w:val="00F60603"/>
    <w:rsid w:val="00F60DE0"/>
    <w:rsid w:val="00F615FA"/>
    <w:rsid w:val="00F643BE"/>
    <w:rsid w:val="00F653D5"/>
    <w:rsid w:val="00F756A4"/>
    <w:rsid w:val="00F8764A"/>
    <w:rsid w:val="00F90234"/>
    <w:rsid w:val="00F90351"/>
    <w:rsid w:val="00F95275"/>
    <w:rsid w:val="00F96F77"/>
    <w:rsid w:val="00F97345"/>
    <w:rsid w:val="00FD7B6D"/>
    <w:rsid w:val="00FE2874"/>
    <w:rsid w:val="00FE3217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B16316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783134-7F8F-485C-9157-363B47F03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19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石田 崚</cp:lastModifiedBy>
  <cp:revision>19</cp:revision>
  <cp:lastPrinted>2018-02-13T04:56:00Z</cp:lastPrinted>
  <dcterms:created xsi:type="dcterms:W3CDTF">2019-03-06T11:31:00Z</dcterms:created>
  <dcterms:modified xsi:type="dcterms:W3CDTF">2019-03-19T05:01:00Z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