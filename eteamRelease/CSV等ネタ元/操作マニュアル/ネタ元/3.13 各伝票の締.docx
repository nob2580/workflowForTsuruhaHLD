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836C9D" w:rsidRDefault="00E2734D" w:rsidP="00E2734D">
      <w:pPr>
        <w:pStyle w:val="2"/>
      </w:pPr>
      <w:r w:rsidRPr="00836C9D">
        <w:rPr>
          <w:rFonts w:hint="eastAsia"/>
        </w:rPr>
        <w:t>各伝票の締</w:t>
      </w:r>
      <w:bookmarkStart w:id="0" w:name="_GoBack"/>
      <w:bookmarkEnd w:id="0"/>
    </w:p>
    <w:tbl>
      <w:tblPr>
        <w:tblW w:w="76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74"/>
      </w:tblGrid>
      <w:tr w:rsidR="005134D7" w:rsidRPr="00836C9D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5134D7" w:rsidRPr="00836C9D" w:rsidRDefault="005134D7" w:rsidP="008E6D4A">
            <w:pPr>
              <w:rPr>
                <w:rFonts w:ascii="Meiryo UI" w:hAnsi="Meiryo UI" w:cs="ＭＳ Ｐゴシック"/>
                <w:color w:val="000000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5134D7" w:rsidRPr="00836C9D" w:rsidRDefault="005134D7" w:rsidP="008E6D4A">
            <w:pPr>
              <w:rPr>
                <w:rFonts w:ascii="Meiryo UI" w:hAnsi="Meiryo UI" w:cs="ＭＳ Ｐゴシック"/>
                <w:color w:val="000000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5134D7" w:rsidRPr="00836C9D" w:rsidRDefault="005134D7" w:rsidP="008E6D4A">
            <w:pPr>
              <w:rPr>
                <w:rFonts w:ascii="Meiryo UI" w:hAnsi="Meiryo UI" w:cs="ＭＳ Ｐゴシック"/>
                <w:color w:val="000000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5134D7" w:rsidRPr="00836C9D" w:rsidRDefault="005134D7" w:rsidP="008E6D4A">
            <w:pPr>
              <w:rPr>
                <w:rFonts w:ascii="Meiryo UI" w:hAnsi="Meiryo UI" w:cs="ＭＳ Ｐゴシック"/>
                <w:color w:val="000000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134D7" w:rsidRPr="00836C9D" w:rsidRDefault="005134D7" w:rsidP="008E6D4A">
            <w:pPr>
              <w:rPr>
                <w:rFonts w:ascii="Meiryo UI" w:hAnsi="Meiryo UI" w:cs="ＭＳ Ｐゴシック"/>
                <w:color w:val="000000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5134D7" w:rsidRPr="00836C9D" w:rsidRDefault="005134D7" w:rsidP="008E6D4A">
            <w:pPr>
              <w:rPr>
                <w:rFonts w:ascii="Meiryo UI" w:hAnsi="Meiryo UI" w:cs="ＭＳ Ｐゴシック"/>
                <w:color w:val="000000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5134D7" w:rsidRPr="00836C9D" w:rsidTr="008E6D4A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hint="eastAsia"/>
              </w:rPr>
              <w:t>(1)請求書払い申請締日の追加、解除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5134D7" w:rsidRPr="00836C9D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hint="eastAsia"/>
              </w:rPr>
              <w:t>(2)自動引落伝票締日の追加、解除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5134D7" w:rsidRPr="00836C9D" w:rsidTr="008E6D4A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hint="eastAsia"/>
              </w:rPr>
              <w:t>(3)経費立替精算締日の追加、解除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5134D7" w:rsidRPr="00836C9D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hint="eastAsia"/>
              </w:rPr>
              <w:t>(4)出張旅費精算締日の追加、解除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5134D7" w:rsidRPr="00836C9D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hint="eastAsia"/>
              </w:rPr>
              <w:t>(5)海外出張旅費精算締日の追加、解除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5134D7" w:rsidRPr="00836C9D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hint="eastAsia"/>
              </w:rPr>
              <w:t>(6)交通費精算締日の追加、解除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34D7" w:rsidRPr="00836C9D" w:rsidRDefault="005134D7" w:rsidP="005134D7">
            <w:pPr>
              <w:rPr>
                <w:rFonts w:ascii="Meiryo UI" w:hAnsi="Meiryo UI"/>
              </w:rPr>
            </w:pPr>
            <w:r w:rsidRPr="00836C9D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5134D7" w:rsidRPr="00836C9D" w:rsidRDefault="005134D7" w:rsidP="005134D7">
      <w:pPr>
        <w:rPr>
          <w:rFonts w:ascii="Meiryo UI" w:hAnsi="Meiryo UI"/>
          <w:lang w:val="ja-JP"/>
        </w:rPr>
      </w:pPr>
    </w:p>
    <w:p w:rsidR="00667ABF" w:rsidRPr="00836C9D" w:rsidRDefault="00667ABF" w:rsidP="00667ABF">
      <w:pPr>
        <w:rPr>
          <w:rFonts w:ascii="Meiryo UI" w:hAnsi="Meiryo UI"/>
          <w:lang w:val="ja-JP"/>
        </w:rPr>
      </w:pPr>
      <w:r w:rsidRPr="00836C9D">
        <w:rPr>
          <w:rFonts w:ascii="Meiryo UI" w:hAnsi="Meiryo UI" w:hint="eastAsia"/>
          <w:lang w:val="ja-JP"/>
        </w:rPr>
        <w:t>(1)請求書払い申請締日の追加、解除</w:t>
      </w:r>
    </w:p>
    <w:p w:rsidR="00667ABF" w:rsidRPr="00836C9D" w:rsidRDefault="00667ABF" w:rsidP="00667ABF">
      <w:pPr>
        <w:ind w:leftChars="100" w:left="220"/>
        <w:rPr>
          <w:rFonts w:ascii="Meiryo UI" w:hAnsi="Meiryo UI"/>
          <w:lang w:val="ja-JP"/>
        </w:rPr>
      </w:pPr>
      <w:r w:rsidRPr="00836C9D">
        <w:rPr>
          <w:rFonts w:ascii="Meiryo UI" w:hAnsi="Meiryo UI" w:hint="eastAsia"/>
          <w:lang w:val="ja-JP"/>
        </w:rPr>
        <w:t>会社設定「会社設定請求書払い申請（申請者の計上日制限）」が"する"の場合のみ、「請求書払い申請締」メニューを</w:t>
      </w:r>
    </w:p>
    <w:p w:rsidR="00667ABF" w:rsidRPr="00836C9D" w:rsidRDefault="00836C9D" w:rsidP="00667ABF">
      <w:pPr>
        <w:ind w:leftChars="100" w:left="220"/>
        <w:rPr>
          <w:rFonts w:ascii="Meiryo UI" w:hAnsi="Meiryo UI"/>
          <w:lang w:val="ja-JP"/>
        </w:rPr>
      </w:pPr>
      <w:r w:rsidRPr="00836C9D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6F77D160" wp14:editId="62A8535F">
            <wp:simplePos x="0" y="0"/>
            <wp:positionH relativeFrom="column">
              <wp:posOffset>141605</wp:posOffset>
            </wp:positionH>
            <wp:positionV relativeFrom="paragraph">
              <wp:posOffset>232410</wp:posOffset>
            </wp:positionV>
            <wp:extent cx="4819650" cy="1615581"/>
            <wp:effectExtent l="0" t="0" r="0" b="381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D18DFCCA-3E7C-4075-98E5-6D266BC066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D18DFCCA-3E7C-4075-98E5-6D266BC066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56" b="25033"/>
                    <a:stretch/>
                  </pic:blipFill>
                  <pic:spPr bwMode="auto">
                    <a:xfrm>
                      <a:off x="0" y="0"/>
                      <a:ext cx="4851946" cy="162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ABF" w:rsidRPr="00836C9D">
        <w:rPr>
          <w:rFonts w:ascii="Meiryo UI" w:hAnsi="Meiryo UI" w:hint="eastAsia"/>
          <w:lang w:val="ja-JP"/>
        </w:rPr>
        <w:t>表示します。</w:t>
      </w:r>
    </w:p>
    <w:p w:rsidR="00667ABF" w:rsidRPr="00836C9D" w:rsidRDefault="00667ABF" w:rsidP="00667ABF">
      <w:pPr>
        <w:ind w:leftChars="100" w:left="220"/>
        <w:rPr>
          <w:rFonts w:ascii="Meiryo UI" w:hAnsi="Meiryo UI"/>
          <w:lang w:val="ja-JP"/>
        </w:rPr>
      </w:pPr>
    </w:p>
    <w:p w:rsidR="00667ABF" w:rsidRPr="00836C9D" w:rsidRDefault="00667ABF" w:rsidP="00667ABF">
      <w:pPr>
        <w:ind w:leftChars="100" w:left="220"/>
        <w:rPr>
          <w:rFonts w:ascii="Meiryo UI" w:hAnsi="Meiryo UI"/>
          <w:lang w:val="ja-JP"/>
        </w:rPr>
      </w:pPr>
    </w:p>
    <w:p w:rsidR="00667ABF" w:rsidRPr="00836C9D" w:rsidRDefault="00667ABF" w:rsidP="00667ABF">
      <w:pPr>
        <w:ind w:leftChars="100" w:left="220"/>
        <w:rPr>
          <w:rFonts w:ascii="Meiryo UI" w:hAnsi="Meiryo UI"/>
          <w:lang w:val="ja-JP"/>
        </w:rPr>
      </w:pPr>
    </w:p>
    <w:p w:rsidR="00667ABF" w:rsidRPr="00836C9D" w:rsidRDefault="00667ABF" w:rsidP="00667ABF">
      <w:pPr>
        <w:ind w:leftChars="100" w:left="220"/>
        <w:rPr>
          <w:rFonts w:ascii="Meiryo UI" w:hAnsi="Meiryo UI"/>
          <w:lang w:val="ja-JP"/>
        </w:rPr>
      </w:pPr>
    </w:p>
    <w:p w:rsidR="00667ABF" w:rsidRPr="00836C9D" w:rsidRDefault="00667ABF" w:rsidP="00667ABF">
      <w:pPr>
        <w:ind w:leftChars="100" w:left="220"/>
        <w:rPr>
          <w:rFonts w:ascii="Meiryo UI" w:hAnsi="Meiryo UI"/>
          <w:lang w:val="ja-JP"/>
        </w:rPr>
      </w:pPr>
    </w:p>
    <w:p w:rsidR="00667ABF" w:rsidRPr="00836C9D" w:rsidRDefault="00667ABF" w:rsidP="00667ABF">
      <w:pPr>
        <w:ind w:leftChars="100" w:left="220"/>
        <w:rPr>
          <w:rFonts w:ascii="Meiryo UI" w:hAnsi="Meiryo UI"/>
          <w:lang w:val="ja-JP"/>
        </w:rPr>
      </w:pPr>
    </w:p>
    <w:p w:rsidR="008D4E00" w:rsidRPr="00836C9D" w:rsidRDefault="008D4E00" w:rsidP="00836C9D">
      <w:pPr>
        <w:ind w:leftChars="100" w:left="220"/>
        <w:rPr>
          <w:rFonts w:ascii="Meiryo UI" w:hAnsi="Meiryo UI"/>
          <w:lang w:val="ja-JP"/>
        </w:rPr>
      </w:pPr>
    </w:p>
    <w:p w:rsidR="008D4E00" w:rsidRPr="00836C9D" w:rsidRDefault="008D4E00" w:rsidP="008D4E00">
      <w:pPr>
        <w:ind w:leftChars="100" w:left="220"/>
        <w:rPr>
          <w:rFonts w:ascii="Meiryo UI" w:hAnsi="Meiryo UI"/>
        </w:rPr>
      </w:pPr>
      <w:r w:rsidRPr="00836C9D">
        <w:rPr>
          <w:rFonts w:ascii="Meiryo UI" w:hAnsi="Meiryo UI" w:hint="eastAsia"/>
        </w:rPr>
        <w:t>①メニュー画面で「請求書払い申請締」リンクをクリックしてください。</w:t>
      </w:r>
    </w:p>
    <w:p w:rsidR="00667ABF" w:rsidRPr="00836C9D" w:rsidRDefault="00667ABF" w:rsidP="00667ABF">
      <w:pPr>
        <w:ind w:leftChars="100" w:left="220"/>
        <w:rPr>
          <w:rFonts w:ascii="Meiryo UI" w:hAnsi="Meiryo UI"/>
        </w:rPr>
      </w:pPr>
    </w:p>
    <w:p w:rsidR="00667ABF" w:rsidRPr="00836C9D" w:rsidRDefault="008D4E00" w:rsidP="00667ABF">
      <w:pPr>
        <w:ind w:leftChars="100" w:left="220"/>
        <w:rPr>
          <w:rFonts w:ascii="Meiryo UI" w:hAnsi="Meiryo UI"/>
          <w:lang w:val="ja-JP"/>
        </w:rPr>
      </w:pPr>
      <w:r w:rsidRPr="00836C9D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262343A4" wp14:editId="776CCF34">
            <wp:simplePos x="0" y="0"/>
            <wp:positionH relativeFrom="column">
              <wp:posOffset>154306</wp:posOffset>
            </wp:positionH>
            <wp:positionV relativeFrom="paragraph">
              <wp:posOffset>72390</wp:posOffset>
            </wp:positionV>
            <wp:extent cx="4425950" cy="1315599"/>
            <wp:effectExtent l="0" t="0" r="0" b="0"/>
            <wp:wrapNone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42858B9-7259-4ED4-B364-EA96453C3A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FF2B5EF4-FFF2-40B4-BE49-F238E27FC236}">
                          <a16:creationId xmlns:a16="http://schemas.microsoft.com/office/drawing/2014/main" id="{E42858B9-7259-4ED4-B364-EA96453C3A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15455" b="34493"/>
                    <a:stretch/>
                  </pic:blipFill>
                  <pic:spPr bwMode="auto">
                    <a:xfrm>
                      <a:off x="0" y="0"/>
                      <a:ext cx="4538096" cy="1348934"/>
                    </a:xfrm>
                    <a:prstGeom prst="rect">
                      <a:avLst/>
                    </a:prstGeom>
                    <a:noFill/>
                    <a:ln w="1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ABF" w:rsidRPr="00836C9D" w:rsidRDefault="00667ABF" w:rsidP="00667ABF">
      <w:pPr>
        <w:ind w:leftChars="100" w:left="220"/>
        <w:rPr>
          <w:rFonts w:ascii="Meiryo UI" w:hAnsi="Meiryo UI"/>
          <w:lang w:val="ja-JP"/>
        </w:rPr>
      </w:pPr>
    </w:p>
    <w:p w:rsidR="00667ABF" w:rsidRPr="00836C9D" w:rsidRDefault="00667ABF" w:rsidP="00667ABF">
      <w:pPr>
        <w:ind w:leftChars="100" w:left="220"/>
        <w:rPr>
          <w:rFonts w:ascii="Meiryo UI" w:hAnsi="Meiryo UI"/>
          <w:lang w:val="ja-JP"/>
        </w:rPr>
      </w:pPr>
    </w:p>
    <w:p w:rsidR="00667ABF" w:rsidRPr="00836C9D" w:rsidRDefault="00667ABF" w:rsidP="00667ABF">
      <w:pPr>
        <w:ind w:leftChars="100" w:left="220"/>
        <w:rPr>
          <w:rFonts w:ascii="Meiryo UI" w:hAnsi="Meiryo UI"/>
          <w:lang w:val="ja-JP"/>
        </w:rPr>
      </w:pPr>
    </w:p>
    <w:p w:rsidR="00667ABF" w:rsidRPr="00836C9D" w:rsidRDefault="00667ABF" w:rsidP="00667ABF">
      <w:pPr>
        <w:ind w:leftChars="100" w:left="220"/>
        <w:rPr>
          <w:rFonts w:ascii="Meiryo UI" w:hAnsi="Meiryo UI"/>
          <w:lang w:val="ja-JP"/>
        </w:rPr>
      </w:pPr>
    </w:p>
    <w:p w:rsidR="00836C9D" w:rsidRPr="00836C9D" w:rsidRDefault="00836C9D" w:rsidP="001D1F44">
      <w:pPr>
        <w:rPr>
          <w:rFonts w:ascii="Meiryo UI" w:hAnsi="Meiryo UI"/>
          <w:lang w:val="ja-JP"/>
        </w:rPr>
      </w:pPr>
    </w:p>
    <w:p w:rsidR="008D4E00" w:rsidRPr="00836C9D" w:rsidRDefault="008D4E00" w:rsidP="008D4E00">
      <w:pPr>
        <w:ind w:leftChars="100" w:left="220"/>
        <w:rPr>
          <w:rFonts w:ascii="Meiryo UI" w:hAnsi="Meiryo UI"/>
          <w:lang w:val="ja-JP"/>
        </w:rPr>
      </w:pPr>
      <w:r w:rsidRPr="00836C9D">
        <w:rPr>
          <w:rFonts w:ascii="Meiryo UI" w:hAnsi="Meiryo UI" w:hint="eastAsia"/>
          <w:lang w:val="ja-JP"/>
        </w:rPr>
        <w:t>②締め日を入力し、締処理ボタンをクリックしてください。</w:t>
      </w:r>
    </w:p>
    <w:p w:rsidR="00667ABF" w:rsidRPr="00836C9D" w:rsidRDefault="008D4E00" w:rsidP="008D4E00">
      <w:pPr>
        <w:ind w:leftChars="100" w:left="220"/>
        <w:rPr>
          <w:rFonts w:ascii="Meiryo UI" w:hAnsi="Meiryo UI"/>
          <w:lang w:val="ja-JP"/>
        </w:rPr>
      </w:pPr>
      <w:r w:rsidRPr="00836C9D">
        <w:rPr>
          <w:rFonts w:ascii="Meiryo UI" w:hAnsi="Meiryo UI" w:hint="eastAsia"/>
          <w:lang w:val="ja-JP"/>
        </w:rPr>
        <w:t>③締め日を解除したい場合は、対象の締め日の横にある締解除ボタンをクリックしてください。</w:t>
      </w:r>
    </w:p>
    <w:p w:rsidR="008D4E00" w:rsidRPr="00836C9D" w:rsidRDefault="008D4E00" w:rsidP="00667ABF">
      <w:pPr>
        <w:ind w:leftChars="100" w:left="220"/>
        <w:rPr>
          <w:rFonts w:ascii="Meiryo UI" w:hAnsi="Meiryo UI"/>
          <w:lang w:val="ja-JP"/>
        </w:rPr>
      </w:pPr>
    </w:p>
    <w:p w:rsidR="008D4E00" w:rsidRPr="00836C9D" w:rsidRDefault="008D4E00" w:rsidP="00B81C0E">
      <w:pPr>
        <w:rPr>
          <w:rFonts w:ascii="Meiryo UI" w:hAnsi="Meiryo UI"/>
          <w:lang w:val="ja-JP"/>
        </w:rPr>
      </w:pPr>
      <w:r w:rsidRPr="00836C9D">
        <w:rPr>
          <w:rFonts w:ascii="Meiryo UI" w:hAnsi="Meiryo UI" w:hint="eastAsia"/>
          <w:lang w:val="ja-JP"/>
        </w:rPr>
        <w:t>※以下の伝票の締日の追加、削除も同様の手順で行います。</w:t>
      </w:r>
    </w:p>
    <w:p w:rsidR="00B81C0E" w:rsidRPr="00836C9D" w:rsidRDefault="00B81C0E" w:rsidP="00B81C0E">
      <w:pPr>
        <w:rPr>
          <w:rFonts w:ascii="Meiryo UI" w:hAnsi="Meiryo UI"/>
        </w:rPr>
      </w:pPr>
      <w:r w:rsidRPr="00836C9D">
        <w:rPr>
          <w:rFonts w:ascii="Meiryo UI" w:hAnsi="Meiryo UI" w:hint="eastAsia"/>
        </w:rPr>
        <w:t>(2)自動引落伝票締日の追加、解除</w:t>
      </w:r>
    </w:p>
    <w:p w:rsidR="00B81C0E" w:rsidRDefault="00B81C0E" w:rsidP="00B81C0E">
      <w:pPr>
        <w:rPr>
          <w:rFonts w:ascii="Meiryo UI" w:hAnsi="Meiryo UI"/>
        </w:rPr>
      </w:pPr>
      <w:r w:rsidRPr="00836C9D">
        <w:rPr>
          <w:rFonts w:ascii="Meiryo UI" w:hAnsi="Meiryo UI" w:hint="eastAsia"/>
        </w:rPr>
        <w:t>(3)経費立替精算締日の追加、解除</w:t>
      </w:r>
    </w:p>
    <w:p w:rsidR="008D4E00" w:rsidRPr="00836C9D" w:rsidRDefault="00B81C0E" w:rsidP="00B81C0E">
      <w:pPr>
        <w:rPr>
          <w:rFonts w:ascii="Meiryo UI" w:hAnsi="Meiryo UI"/>
          <w:lang w:val="ja-JP"/>
        </w:rPr>
      </w:pPr>
      <w:r w:rsidRPr="00836C9D">
        <w:rPr>
          <w:rFonts w:ascii="Meiryo UI" w:hAnsi="Meiryo UI" w:hint="eastAsia"/>
        </w:rPr>
        <w:t>(4)出張旅費精算締日の追加、解除</w:t>
      </w:r>
    </w:p>
    <w:p w:rsidR="008D4E00" w:rsidRPr="00836C9D" w:rsidRDefault="00B81C0E" w:rsidP="00B81C0E">
      <w:pPr>
        <w:rPr>
          <w:rFonts w:ascii="Meiryo UI" w:hAnsi="Meiryo UI"/>
          <w:lang w:val="ja-JP"/>
        </w:rPr>
      </w:pPr>
      <w:r w:rsidRPr="00836C9D">
        <w:rPr>
          <w:rFonts w:ascii="Meiryo UI" w:hAnsi="Meiryo UI" w:hint="eastAsia"/>
        </w:rPr>
        <w:t>(5)海外出張旅費精算締日の追加、解除</w:t>
      </w:r>
    </w:p>
    <w:p w:rsidR="001D1F44" w:rsidRPr="00836C9D" w:rsidRDefault="00B81C0E" w:rsidP="00B81C0E">
      <w:pPr>
        <w:rPr>
          <w:rFonts w:ascii="Meiryo UI" w:hAnsi="Meiryo UI"/>
          <w:lang w:val="ja-JP"/>
        </w:rPr>
      </w:pPr>
      <w:r w:rsidRPr="00836C9D">
        <w:rPr>
          <w:rFonts w:ascii="Meiryo UI" w:hAnsi="Meiryo UI" w:hint="eastAsia"/>
        </w:rPr>
        <w:t>(6)交通費精算締日の追加、解除</w:t>
      </w:r>
    </w:p>
    <w:sectPr w:rsidR="001D1F44" w:rsidRPr="00836C9D" w:rsidSect="004D67E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100" w:rsidRDefault="00377100" w:rsidP="00777B39">
      <w:pPr>
        <w:ind w:left="220"/>
      </w:pPr>
      <w:r>
        <w:separator/>
      </w:r>
    </w:p>
    <w:p w:rsidR="00377100" w:rsidRDefault="00377100" w:rsidP="00777B39">
      <w:pPr>
        <w:ind w:left="220"/>
      </w:pPr>
    </w:p>
  </w:endnote>
  <w:endnote w:type="continuationSeparator" w:id="0">
    <w:p w:rsidR="00377100" w:rsidRDefault="00377100" w:rsidP="00777B39">
      <w:pPr>
        <w:ind w:left="220"/>
      </w:pPr>
      <w:r>
        <w:continuationSeparator/>
      </w:r>
    </w:p>
    <w:p w:rsidR="00377100" w:rsidRDefault="00377100" w:rsidP="00777B39">
      <w:pPr>
        <w:ind w:left="220"/>
      </w:pPr>
    </w:p>
  </w:endnote>
  <w:endnote w:type="continuationNotice" w:id="1">
    <w:p w:rsidR="00377100" w:rsidRDefault="00377100" w:rsidP="00777B39">
      <w:pPr>
        <w:ind w:left="220"/>
      </w:pPr>
    </w:p>
    <w:p w:rsidR="00377100" w:rsidRDefault="00377100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623F4A" w:rsidRDefault="00623F4A" w:rsidP="00777B39">
    <w:pPr>
      <w:pStyle w:val="afb"/>
      <w:rPr>
        <w:color w:val="A6A6A6" w:themeColor="background1" w:themeShade="A6"/>
      </w:rPr>
    </w:pPr>
    <w:r w:rsidRPr="00623F4A">
      <w:rPr>
        <w:rFonts w:hint="eastAsia"/>
        <w:color w:val="A6A6A6" w:themeColor="background1" w:themeShade="A6"/>
      </w:rPr>
      <w:t>スマート諸届　操作マニュアル</w:t>
    </w:r>
    <w:r w:rsidR="0085100A" w:rsidRPr="00623F4A">
      <w:rPr>
        <w:color w:val="A6A6A6" w:themeColor="background1" w:themeShade="A6"/>
      </w:rPr>
      <w:ptab w:relativeTo="margin" w:alignment="center" w:leader="none"/>
    </w:r>
    <w:r w:rsidR="0085100A" w:rsidRPr="00623F4A">
      <w:rPr>
        <w:color w:val="A6A6A6" w:themeColor="background1" w:themeShade="A6"/>
        <w:lang w:val="ja-JP"/>
      </w:rPr>
      <w:t xml:space="preserve"> </w:t>
    </w:r>
    <w:r w:rsidR="0085100A" w:rsidRPr="00623F4A">
      <w:rPr>
        <w:color w:val="A6A6A6" w:themeColor="background1" w:themeShade="A6"/>
      </w:rPr>
      <w:fldChar w:fldCharType="begin"/>
    </w:r>
    <w:r w:rsidR="0085100A" w:rsidRPr="00623F4A">
      <w:rPr>
        <w:color w:val="A6A6A6" w:themeColor="background1" w:themeShade="A6"/>
      </w:rPr>
      <w:instrText>PAGE  \* Arabic  \* MERGEFORMAT</w:instrText>
    </w:r>
    <w:r w:rsidR="0085100A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9</w:t>
    </w:r>
    <w:r w:rsidR="0085100A" w:rsidRPr="00623F4A">
      <w:rPr>
        <w:color w:val="A6A6A6" w:themeColor="background1" w:themeShade="A6"/>
      </w:rPr>
      <w:fldChar w:fldCharType="end"/>
    </w:r>
    <w:r w:rsidR="0085100A" w:rsidRPr="00623F4A">
      <w:rPr>
        <w:color w:val="A6A6A6" w:themeColor="background1" w:themeShade="A6"/>
        <w:lang w:val="ja-JP"/>
      </w:rPr>
      <w:t xml:space="preserve"> / </w:t>
    </w:r>
    <w:r w:rsidR="00417971" w:rsidRPr="00623F4A">
      <w:rPr>
        <w:color w:val="A6A6A6" w:themeColor="background1" w:themeShade="A6"/>
      </w:rPr>
      <w:fldChar w:fldCharType="begin"/>
    </w:r>
    <w:r w:rsidR="00417971" w:rsidRPr="00623F4A">
      <w:rPr>
        <w:color w:val="A6A6A6" w:themeColor="background1" w:themeShade="A6"/>
      </w:rPr>
      <w:instrText>NUMPAGES  \* Arabic  \* MERGEFORMAT</w:instrText>
    </w:r>
    <w:r w:rsidR="00417971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16</w:t>
    </w:r>
    <w:r w:rsidR="00417971" w:rsidRPr="00623F4A">
      <w:rPr>
        <w:noProof/>
        <w:color w:val="A6A6A6" w:themeColor="background1" w:themeShade="A6"/>
        <w:lang w:val="ja-JP"/>
      </w:rPr>
      <w:fldChar w:fldCharType="end"/>
    </w:r>
    <w:r w:rsidR="0085100A" w:rsidRPr="00623F4A">
      <w:rPr>
        <w:color w:val="A6A6A6" w:themeColor="background1" w:themeShade="A6"/>
      </w:rPr>
      <w:ptab w:relativeTo="margin" w:alignment="right" w:leader="none"/>
    </w:r>
    <w:r w:rsidR="0085100A" w:rsidRPr="00623F4A">
      <w:rPr>
        <w:rFonts w:hint="eastAsia"/>
        <w:color w:val="A6A6A6" w:themeColor="background1" w:themeShade="A6"/>
      </w:rPr>
      <w:t>©</w:t>
    </w:r>
    <w:r w:rsidR="0085100A" w:rsidRPr="00623F4A">
      <w:rPr>
        <w:color w:val="A6A6A6" w:themeColor="background1" w:themeShade="A6"/>
      </w:rPr>
      <w:t>Tokyo System Research Corp. 2017</w:t>
    </w:r>
  </w:p>
  <w:p w:rsidR="0085100A" w:rsidRDefault="0085100A" w:rsidP="00777B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Pr="0015480A" w:rsidRDefault="0015480A">
    <w:pPr>
      <w:pStyle w:val="afb"/>
      <w:rPr>
        <w:sz w:val="2"/>
        <w:szCs w:val="2"/>
      </w:rPr>
    </w:pPr>
    <w:r w:rsidRPr="0015480A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100" w:rsidRDefault="00377100" w:rsidP="00777B39">
      <w:pPr>
        <w:ind w:left="220"/>
      </w:pPr>
      <w:r>
        <w:separator/>
      </w:r>
    </w:p>
    <w:p w:rsidR="00377100" w:rsidRDefault="00377100" w:rsidP="00777B39">
      <w:pPr>
        <w:ind w:left="220"/>
      </w:pPr>
    </w:p>
  </w:footnote>
  <w:footnote w:type="continuationSeparator" w:id="0">
    <w:p w:rsidR="00377100" w:rsidRDefault="00377100" w:rsidP="00777B39">
      <w:pPr>
        <w:ind w:left="220"/>
      </w:pPr>
      <w:r>
        <w:continuationSeparator/>
      </w:r>
    </w:p>
    <w:p w:rsidR="00377100" w:rsidRDefault="00377100" w:rsidP="00777B39">
      <w:pPr>
        <w:ind w:left="220"/>
      </w:pPr>
    </w:p>
  </w:footnote>
  <w:footnote w:type="continuationNotice" w:id="1">
    <w:p w:rsidR="00377100" w:rsidRDefault="00377100" w:rsidP="00777B39">
      <w:pPr>
        <w:ind w:left="220"/>
      </w:pPr>
    </w:p>
    <w:p w:rsidR="00377100" w:rsidRDefault="00377100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15480A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A0F58"/>
    <w:rsid w:val="000B6A30"/>
    <w:rsid w:val="000C475E"/>
    <w:rsid w:val="000C6E6C"/>
    <w:rsid w:val="000D4CF7"/>
    <w:rsid w:val="000D6BF9"/>
    <w:rsid w:val="000E0A1B"/>
    <w:rsid w:val="000F0A46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480A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1D1F44"/>
    <w:rsid w:val="0023288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77100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134D7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67ABF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36C9D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D4E00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557E4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1C0E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2E93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A4202"/>
    <w:rsid w:val="00DB0325"/>
    <w:rsid w:val="00DB57DA"/>
    <w:rsid w:val="00DC471B"/>
    <w:rsid w:val="00DC7C26"/>
    <w:rsid w:val="00DF6C55"/>
    <w:rsid w:val="00E0212D"/>
    <w:rsid w:val="00E1190C"/>
    <w:rsid w:val="00E2734D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57C47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0E2F49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120EE-8E93-4419-BF32-15A0B179C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14</cp:revision>
  <cp:lastPrinted>2018-02-13T04:56:00Z</cp:lastPrinted>
  <dcterms:created xsi:type="dcterms:W3CDTF">2019-03-07T07:08:00Z</dcterms:created>
  <dcterms:modified xsi:type="dcterms:W3CDTF">2019-11-15T11:24:00Z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