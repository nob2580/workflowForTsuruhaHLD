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1123C3" w:rsidRDefault="00B51AC0" w:rsidP="00AD14A5">
      <w:pPr>
        <w:pStyle w:val="3"/>
      </w:pPr>
      <w:r w:rsidRPr="001123C3">
        <w:rPr>
          <w:rFonts w:hint="eastAsia"/>
        </w:rPr>
        <w:t>業務ロールの管理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B5390C" w:rsidRPr="001123C3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5390C" w:rsidRPr="001123C3" w:rsidRDefault="00B5390C" w:rsidP="007B196E">
            <w:pPr>
              <w:rPr>
                <w:rFonts w:ascii="Meiryo UI" w:hAnsi="Meiryo UI" w:cs="ＭＳ Ｐゴシック"/>
                <w:color w:val="000000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5390C" w:rsidRPr="001123C3" w:rsidRDefault="00B5390C" w:rsidP="007B196E">
            <w:pPr>
              <w:rPr>
                <w:rFonts w:ascii="Meiryo UI" w:hAnsi="Meiryo UI" w:cs="ＭＳ Ｐゴシック"/>
                <w:color w:val="000000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5390C" w:rsidRPr="001123C3" w:rsidRDefault="00B5390C" w:rsidP="007B196E">
            <w:pPr>
              <w:rPr>
                <w:rFonts w:ascii="Meiryo UI" w:hAnsi="Meiryo UI" w:cs="ＭＳ Ｐゴシック"/>
                <w:color w:val="000000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5390C" w:rsidRPr="001123C3" w:rsidRDefault="00B5390C" w:rsidP="007B196E">
            <w:pPr>
              <w:rPr>
                <w:rFonts w:ascii="Meiryo UI" w:hAnsi="Meiryo UI" w:cs="ＭＳ Ｐゴシック"/>
                <w:color w:val="000000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5390C" w:rsidRPr="001123C3" w:rsidRDefault="00B5390C" w:rsidP="007B196E">
            <w:pPr>
              <w:rPr>
                <w:rFonts w:ascii="Meiryo UI" w:hAnsi="Meiryo UI" w:cs="ＭＳ Ｐゴシック"/>
                <w:color w:val="000000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5390C" w:rsidRPr="001123C3" w:rsidRDefault="00B5390C" w:rsidP="007B196E">
            <w:pPr>
              <w:rPr>
                <w:rFonts w:ascii="Meiryo UI" w:hAnsi="Meiryo UI" w:cs="ＭＳ Ｐゴシック"/>
                <w:color w:val="000000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B5390C" w:rsidRPr="001123C3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hint="eastAsia"/>
              </w:rPr>
              <w:t>(1)現状の業務ロールの一覧参照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B5390C" w:rsidRPr="001123C3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hint="eastAsia"/>
              </w:rPr>
              <w:t>(2)業務ロールの追加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B5390C" w:rsidRPr="001123C3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hint="eastAsia"/>
              </w:rPr>
              <w:t>(3)業務ロールの変更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390C" w:rsidRPr="001123C3" w:rsidRDefault="00B5390C" w:rsidP="00B5390C">
            <w:pPr>
              <w:rPr>
                <w:rFonts w:ascii="Meiryo UI" w:hAnsi="Meiryo UI"/>
              </w:rPr>
            </w:pPr>
            <w:r w:rsidRPr="001123C3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B5390C" w:rsidRPr="001123C3" w:rsidRDefault="00B5390C" w:rsidP="00B5390C">
      <w:pPr>
        <w:rPr>
          <w:rFonts w:ascii="Meiryo UI" w:hAnsi="Meiryo UI"/>
          <w:lang w:val="ja-JP"/>
        </w:rPr>
      </w:pPr>
    </w:p>
    <w:p w:rsidR="00E650E2" w:rsidRPr="001123C3" w:rsidRDefault="00E650E2" w:rsidP="00B5390C">
      <w:pPr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(1)現状の業務ロールの一覧参照</w:t>
      </w: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6B5A2D9" wp14:editId="61354808">
            <wp:simplePos x="0" y="0"/>
            <wp:positionH relativeFrom="column">
              <wp:posOffset>147955</wp:posOffset>
            </wp:positionH>
            <wp:positionV relativeFrom="paragraph">
              <wp:posOffset>123190</wp:posOffset>
            </wp:positionV>
            <wp:extent cx="5454650" cy="2082800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B788FE4-830E-41D1-8FB9-53D5E34700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B788FE4-830E-41D1-8FB9-53D5E34700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7" b="41677"/>
                    <a:stretch/>
                  </pic:blipFill>
                  <pic:spPr bwMode="auto">
                    <a:xfrm>
                      <a:off x="0" y="0"/>
                      <a:ext cx="54546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Default="00E650E2" w:rsidP="001123C3">
      <w:pPr>
        <w:ind w:leftChars="100" w:left="220"/>
        <w:rPr>
          <w:rFonts w:ascii="Meiryo UI" w:hAnsi="Meiryo UI"/>
          <w:lang w:val="ja-JP"/>
        </w:rPr>
      </w:pPr>
    </w:p>
    <w:p w:rsidR="001123C3" w:rsidRPr="001123C3" w:rsidRDefault="001123C3" w:rsidP="001123C3">
      <w:pPr>
        <w:ind w:leftChars="100" w:left="220"/>
        <w:rPr>
          <w:rFonts w:ascii="Meiryo UI" w:hAnsi="Meiryo UI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</w:rPr>
      </w:pPr>
      <w:r w:rsidRPr="001123C3">
        <w:rPr>
          <w:rFonts w:ascii="Meiryo UI" w:hAnsi="Meiryo UI" w:hint="eastAsia"/>
        </w:rPr>
        <w:t>①メニュー画面で「業務ロール管理」リンクをクリックしてください。</w:t>
      </w:r>
    </w:p>
    <w:p w:rsidR="00E650E2" w:rsidRPr="001123C3" w:rsidRDefault="00E650E2" w:rsidP="00E650E2">
      <w:pPr>
        <w:ind w:leftChars="100" w:left="220"/>
        <w:rPr>
          <w:rFonts w:ascii="Meiryo UI" w:hAnsi="Meiryo UI"/>
        </w:rPr>
      </w:pPr>
    </w:p>
    <w:p w:rsidR="00E650E2" w:rsidRPr="001123C3" w:rsidRDefault="00D766A0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62BD381" wp14:editId="3A5DF087">
            <wp:simplePos x="0" y="0"/>
            <wp:positionH relativeFrom="column">
              <wp:posOffset>147955</wp:posOffset>
            </wp:positionH>
            <wp:positionV relativeFrom="paragraph">
              <wp:posOffset>6985</wp:posOffset>
            </wp:positionV>
            <wp:extent cx="5717540" cy="1403350"/>
            <wp:effectExtent l="0" t="0" r="0" b="6350"/>
            <wp:wrapNone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1C6EBE5B-9863-4EF1-B754-725D0064A2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1C6EBE5B-9863-4EF1-B754-725D0064A2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/>
                    <a:srcRect t="20097" b="46042"/>
                    <a:stretch/>
                  </pic:blipFill>
                  <pic:spPr bwMode="auto">
                    <a:xfrm>
                      <a:off x="0" y="0"/>
                      <a:ext cx="571754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1123C3">
      <w:pPr>
        <w:ind w:leftChars="100" w:left="220"/>
        <w:rPr>
          <w:rFonts w:ascii="Meiryo UI" w:hAnsi="Meiryo UI"/>
          <w:lang w:val="ja-JP"/>
        </w:rPr>
      </w:pPr>
    </w:p>
    <w:p w:rsidR="00D766A0" w:rsidRPr="001123C3" w:rsidRDefault="00D766A0" w:rsidP="00D766A0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②現状の業務ロールが表示されます。表示順は上下の矢印ボタンで変更可能です。</w:t>
      </w:r>
    </w:p>
    <w:p w:rsidR="00D766A0" w:rsidRPr="001123C3" w:rsidRDefault="00D766A0" w:rsidP="00D766A0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③新しい業務ロールを追加する場合、「追加」ボタンを押してください。</w:t>
      </w:r>
    </w:p>
    <w:p w:rsidR="00D766A0" w:rsidRPr="001123C3" w:rsidRDefault="00D766A0" w:rsidP="00D766A0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→(2)業務ロールの追加</w:t>
      </w:r>
    </w:p>
    <w:p w:rsidR="00D766A0" w:rsidRPr="001123C3" w:rsidRDefault="00D766A0" w:rsidP="00D766A0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④既存の業務ロールを変更する場合、リンクをクリックしてください。</w:t>
      </w:r>
    </w:p>
    <w:p w:rsidR="00C757F5" w:rsidRPr="001123C3" w:rsidRDefault="00D766A0" w:rsidP="00D766A0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→(3)業務ロールの変更</w:t>
      </w:r>
    </w:p>
    <w:p w:rsidR="00C757F5" w:rsidRPr="001123C3" w:rsidRDefault="00C757F5" w:rsidP="00C757F5">
      <w:pPr>
        <w:rPr>
          <w:rFonts w:ascii="Meiryo UI" w:hAnsi="Meiryo UI"/>
          <w:lang w:val="ja-JP"/>
        </w:rPr>
      </w:pPr>
      <w:r w:rsidRPr="001123C3">
        <w:rPr>
          <w:rFonts w:ascii="Meiryo UI" w:hAnsi="Meiryo UI"/>
          <w:lang w:val="ja-JP"/>
        </w:rPr>
        <w:br w:type="page"/>
      </w:r>
    </w:p>
    <w:p w:rsidR="00C757F5" w:rsidRPr="001123C3" w:rsidRDefault="00C757F5" w:rsidP="00C757F5">
      <w:pPr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lastRenderedPageBreak/>
        <w:t>(2)業務ロールの追加</w:t>
      </w:r>
      <w:r w:rsidRPr="001123C3">
        <w:rPr>
          <w:rFonts w:ascii="Meiryo UI" w:hAnsi="Meiryo UI" w:hint="eastAsia"/>
          <w:lang w:val="ja-JP"/>
        </w:rPr>
        <w:tab/>
      </w:r>
    </w:p>
    <w:p w:rsidR="00E650E2" w:rsidRPr="001123C3" w:rsidRDefault="00C757F5" w:rsidP="00C757F5">
      <w:pPr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→(1)現状の業務ロールの一覧参照から</w:t>
      </w:r>
      <w:r w:rsidRPr="001123C3">
        <w:rPr>
          <w:rFonts w:ascii="Meiryo UI" w:hAnsi="Meiryo UI" w:hint="eastAsia"/>
          <w:lang w:val="ja-JP"/>
        </w:rPr>
        <w:tab/>
      </w:r>
    </w:p>
    <w:p w:rsidR="00E650E2" w:rsidRPr="001123C3" w:rsidRDefault="002B265B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7498B942" wp14:editId="0B86BE85">
            <wp:simplePos x="0" y="0"/>
            <wp:positionH relativeFrom="column">
              <wp:posOffset>167005</wp:posOffset>
            </wp:positionH>
            <wp:positionV relativeFrom="paragraph">
              <wp:posOffset>3175</wp:posOffset>
            </wp:positionV>
            <wp:extent cx="5681980" cy="1593850"/>
            <wp:effectExtent l="0" t="0" r="0" b="635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4E7D83E-EC3D-4A26-9F3A-68C4D6AEA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84E7D83E-EC3D-4A26-9F3A-68C4D6AEA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21230" b="40748"/>
                    <a:stretch/>
                  </pic:blipFill>
                  <pic:spPr bwMode="auto">
                    <a:xfrm>
                      <a:off x="0" y="0"/>
                      <a:ext cx="568198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E650E2" w:rsidRPr="001123C3" w:rsidRDefault="00E650E2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681DC5">
      <w:pPr>
        <w:ind w:leftChars="100" w:left="220"/>
        <w:rPr>
          <w:rFonts w:ascii="Meiryo UI" w:hAnsi="Meiryo UI"/>
          <w:lang w:val="ja-JP"/>
        </w:rPr>
      </w:pPr>
    </w:p>
    <w:p w:rsidR="002B265B" w:rsidRPr="001123C3" w:rsidRDefault="002B265B" w:rsidP="002B265B">
      <w:pPr>
        <w:ind w:leftChars="100" w:left="220"/>
        <w:rPr>
          <w:rFonts w:ascii="Meiryo UI" w:hAnsi="Meiryo UI"/>
        </w:rPr>
      </w:pPr>
      <w:r w:rsidRPr="001123C3">
        <w:rPr>
          <w:rFonts w:ascii="Meiryo UI" w:hAnsi="Meiryo UI" w:hint="eastAsia"/>
        </w:rPr>
        <w:t>①業務ロール名を入力してください。</w:t>
      </w:r>
    </w:p>
    <w:p w:rsidR="002B265B" w:rsidRPr="001123C3" w:rsidRDefault="002B265B" w:rsidP="002B265B">
      <w:pPr>
        <w:ind w:leftChars="100" w:left="220"/>
        <w:rPr>
          <w:rFonts w:ascii="Meiryo UI" w:hAnsi="Meiryo UI"/>
        </w:rPr>
      </w:pPr>
      <w:r w:rsidRPr="001123C3">
        <w:rPr>
          <w:rFonts w:ascii="Meiryo UI" w:hAnsi="Meiryo UI" w:hint="eastAsia"/>
        </w:rPr>
        <w:t>②業務ロールに対する権限を設定してください。</w:t>
      </w:r>
    </w:p>
    <w:p w:rsidR="002B265B" w:rsidRPr="001123C3" w:rsidRDefault="002B265B" w:rsidP="002B265B">
      <w:pPr>
        <w:ind w:leftChars="100" w:left="220"/>
        <w:rPr>
          <w:rFonts w:ascii="Meiryo UI" w:hAnsi="Meiryo UI"/>
        </w:rPr>
      </w:pPr>
      <w:r w:rsidRPr="001123C3">
        <w:rPr>
          <w:rFonts w:ascii="Meiryo UI" w:hAnsi="Meiryo UI" w:hint="eastAsia"/>
        </w:rPr>
        <w:t>③登録ボタンを押してください。</w:t>
      </w:r>
    </w:p>
    <w:p w:rsidR="00C757F5" w:rsidRPr="001123C3" w:rsidRDefault="00C757F5" w:rsidP="00E650E2">
      <w:pPr>
        <w:ind w:leftChars="100" w:left="220"/>
        <w:rPr>
          <w:rFonts w:ascii="Meiryo UI" w:hAnsi="Meiryo UI"/>
        </w:rPr>
      </w:pPr>
    </w:p>
    <w:p w:rsidR="00B62E8C" w:rsidRPr="001123C3" w:rsidRDefault="00B62E8C" w:rsidP="00B62E8C">
      <w:pPr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(3)業務ロールの変更</w:t>
      </w:r>
      <w:r w:rsidRPr="001123C3">
        <w:rPr>
          <w:rFonts w:ascii="Meiryo UI" w:hAnsi="Meiryo UI" w:hint="eastAsia"/>
          <w:lang w:val="ja-JP"/>
        </w:rPr>
        <w:tab/>
      </w:r>
    </w:p>
    <w:p w:rsidR="00C757F5" w:rsidRPr="001123C3" w:rsidRDefault="00681DC5" w:rsidP="00B62E8C">
      <w:pPr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6C64D164" wp14:editId="278A9BC6">
            <wp:simplePos x="0" y="0"/>
            <wp:positionH relativeFrom="column">
              <wp:posOffset>154305</wp:posOffset>
            </wp:positionH>
            <wp:positionV relativeFrom="paragraph">
              <wp:posOffset>232410</wp:posOffset>
            </wp:positionV>
            <wp:extent cx="5681980" cy="1587500"/>
            <wp:effectExtent l="0" t="0" r="0" b="0"/>
            <wp:wrapNone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C28C036-F397-413C-9CDB-E38B923233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>
                      <a:extLst>
                        <a:ext uri="{FF2B5EF4-FFF2-40B4-BE49-F238E27FC236}">
                          <a16:creationId xmlns:a16="http://schemas.microsoft.com/office/drawing/2014/main" id="{AC28C036-F397-413C-9CDB-E38B923233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21078" b="41051"/>
                    <a:stretch/>
                  </pic:blipFill>
                  <pic:spPr bwMode="auto">
                    <a:xfrm>
                      <a:off x="0" y="0"/>
                      <a:ext cx="568198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2E8C" w:rsidRPr="001123C3">
        <w:rPr>
          <w:rFonts w:ascii="Meiryo UI" w:hAnsi="Meiryo UI" w:hint="eastAsia"/>
          <w:lang w:val="ja-JP"/>
        </w:rPr>
        <w:t>→(1)現状の業務ロールの一覧参照から</w:t>
      </w:r>
      <w:r w:rsidR="00B62E8C" w:rsidRPr="001123C3">
        <w:rPr>
          <w:rFonts w:ascii="Meiryo UI" w:hAnsi="Meiryo UI" w:hint="eastAsia"/>
          <w:lang w:val="ja-JP"/>
        </w:rPr>
        <w:tab/>
      </w: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681DC5">
      <w:pPr>
        <w:ind w:leftChars="100" w:left="220"/>
        <w:rPr>
          <w:rFonts w:ascii="Meiryo UI" w:hAnsi="Meiryo UI"/>
          <w:lang w:val="ja-JP"/>
        </w:rPr>
      </w:pP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①業務ロールを変更する場合、入力内容を変更してください。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②業務ロールに対する権限を変更する場合、チェックボックスを選択し直してください。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③「削除」ボタンを押すと、業務ロールが削除されます。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④「変更」ボタンを押すと、変更内容が反映されます。</w:t>
      </w:r>
    </w:p>
    <w:p w:rsidR="002C2412" w:rsidRPr="001123C3" w:rsidRDefault="002C2412" w:rsidP="002C2412">
      <w:pPr>
        <w:rPr>
          <w:rFonts w:ascii="Meiryo UI" w:hAnsi="Meiryo UI"/>
          <w:lang w:val="ja-JP"/>
        </w:rPr>
      </w:pPr>
      <w:r w:rsidRPr="001123C3">
        <w:rPr>
          <w:rFonts w:ascii="Meiryo UI" w:hAnsi="Meiryo UI"/>
          <w:lang w:val="ja-JP"/>
        </w:rPr>
        <w:br w:type="page"/>
      </w:r>
    </w:p>
    <w:p w:rsidR="002C2412" w:rsidRPr="001123C3" w:rsidRDefault="002C2412" w:rsidP="002C2412">
      <w:pPr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lastRenderedPageBreak/>
        <w:t>補足(1)業務ロールの目的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目的①業務上の権限において承認行為を行う</w:t>
      </w:r>
    </w:p>
    <w:p w:rsidR="002C2412" w:rsidRPr="001123C3" w:rsidRDefault="002C2412" w:rsidP="002C2412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特定のユーザーや役職ではなく「経理担当」「人事担当」等の業務上の権限において承認行為を行う必要がある場合、</w:t>
      </w:r>
    </w:p>
    <w:p w:rsidR="002C2412" w:rsidRPr="001123C3" w:rsidRDefault="002C2412" w:rsidP="002C2412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業務ロールを作成して、実際の担当者にその業務ロールを付与します。</w:t>
      </w:r>
    </w:p>
    <w:p w:rsidR="002C2412" w:rsidRPr="001123C3" w:rsidRDefault="002C2412" w:rsidP="002C2412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承認を行う業務ロールには「ワークフロー」の権限を付ける必要があります。</w:t>
      </w:r>
    </w:p>
    <w:p w:rsidR="002C2412" w:rsidRPr="001123C3" w:rsidRDefault="002C2412" w:rsidP="002C2412">
      <w:pPr>
        <w:rPr>
          <w:rFonts w:ascii="Meiryo UI" w:hAnsi="Meiryo UI"/>
          <w:lang w:val="ja-JP"/>
        </w:rPr>
      </w:pP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目的②ユーザーに管理権限を与える場合</w:t>
      </w:r>
    </w:p>
    <w:p w:rsidR="002C2412" w:rsidRPr="001123C3" w:rsidRDefault="002C2412" w:rsidP="002C2412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ユーザーに業務ロールを付与することで、</w:t>
      </w:r>
    </w:p>
    <w:p w:rsidR="002C2412" w:rsidRPr="001123C3" w:rsidRDefault="002C2412" w:rsidP="002C2412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そのユーザーはログイン時に一般ユーザー・業務ロールの選択を行うことができるようになります。</w:t>
      </w:r>
    </w:p>
    <w:p w:rsidR="002C2412" w:rsidRPr="001123C3" w:rsidRDefault="002C2412" w:rsidP="002C2412">
      <w:pPr>
        <w:ind w:leftChars="200" w:left="44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ログイン時に業務ロールを選択すると管理機能を使用することができます。</w:t>
      </w:r>
    </w:p>
    <w:p w:rsidR="002C2412" w:rsidRPr="001123C3" w:rsidRDefault="002C2412" w:rsidP="002C2412">
      <w:pPr>
        <w:rPr>
          <w:rFonts w:ascii="Meiryo UI" w:hAnsi="Meiryo UI"/>
          <w:lang w:val="ja-JP"/>
        </w:rPr>
      </w:pPr>
    </w:p>
    <w:p w:rsidR="002C2412" w:rsidRPr="001123C3" w:rsidRDefault="002C2412" w:rsidP="002C2412">
      <w:pPr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補足(2)ユーザーと業務ロール、権限の関係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業務ロールに対して権限が設定されます。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業務ロールでログインした場合、その業務ロールに与えられた権限内の操作が可能となります。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権限は、「会社設定」、「経理処理」、「ワークフロー」の３種類です。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各権限でどの操作ができるのかは、当マニュアルの各項のマトリックスに記載されています。</w:t>
      </w:r>
    </w:p>
    <w:p w:rsidR="002C2412" w:rsidRPr="001123C3" w:rsidRDefault="002C2412" w:rsidP="002C241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 w:hint="eastAsia"/>
          <w:lang w:val="ja-JP"/>
        </w:rPr>
        <w:t>また、デフォルトで用意された「システム管理」の業務ロールはほぼ全ての操作が可能です。</w:t>
      </w:r>
    </w:p>
    <w:p w:rsidR="002C2412" w:rsidRPr="001123C3" w:rsidRDefault="002C2412" w:rsidP="002C2412">
      <w:pPr>
        <w:rPr>
          <w:rFonts w:ascii="Meiryo UI" w:hAnsi="Meiryo UI"/>
          <w:lang w:val="ja-JP"/>
        </w:rPr>
      </w:pPr>
    </w:p>
    <w:p w:rsidR="00C757F5" w:rsidRPr="001123C3" w:rsidRDefault="00C370FF" w:rsidP="002C2412">
      <w:pPr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4E1479" wp14:editId="18744724">
                <wp:simplePos x="0" y="0"/>
                <wp:positionH relativeFrom="column">
                  <wp:posOffset>5226050</wp:posOffset>
                </wp:positionH>
                <wp:positionV relativeFrom="paragraph">
                  <wp:posOffset>1905</wp:posOffset>
                </wp:positionV>
                <wp:extent cx="19050" cy="4216400"/>
                <wp:effectExtent l="0" t="0" r="19050" b="31750"/>
                <wp:wrapNone/>
                <wp:docPr id="31" name="直線コネクタ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1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D5BD9" id="直線コネクタ 18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.15pt" to="413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" strokecolor="#0070c0" strokeweight=".5pt">
                <v:stroke dashstyle="dash" joinstyle="miter"/>
              </v:line>
            </w:pict>
          </mc:Fallback>
        </mc:AlternateContent>
      </w:r>
      <w:r w:rsidR="00094BC6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AD297" wp14:editId="78FE411A">
                <wp:simplePos x="0" y="0"/>
                <wp:positionH relativeFrom="column">
                  <wp:posOffset>3424555</wp:posOffset>
                </wp:positionH>
                <wp:positionV relativeFrom="paragraph">
                  <wp:posOffset>17780</wp:posOffset>
                </wp:positionV>
                <wp:extent cx="19050" cy="4216400"/>
                <wp:effectExtent l="0" t="0" r="19050" b="31750"/>
                <wp:wrapNone/>
                <wp:docPr id="19" name="直線コネクタ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BDF413-772F-4237-B96D-05AFFF94E4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21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E8C3F" id="直線コネクタ 1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1.4pt" to="271.1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" strokecolor="#0070c0" strokeweight=".5pt">
                <v:stroke dashstyle="dash" joinstyle="miter"/>
              </v:line>
            </w:pict>
          </mc:Fallback>
        </mc:AlternateContent>
      </w:r>
      <w:r w:rsidR="002C2412" w:rsidRPr="001123C3">
        <w:rPr>
          <w:rFonts w:ascii="Meiryo UI" w:hAnsi="Meiryo UI" w:hint="eastAsia"/>
          <w:lang w:val="ja-JP"/>
        </w:rPr>
        <w:t>補足(3)業務ロールの例</w:t>
      </w:r>
    </w:p>
    <w:p w:rsidR="00C757F5" w:rsidRPr="001123C3" w:rsidRDefault="00685786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6B783A" wp14:editId="515F36BE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349500" cy="787400"/>
                <wp:effectExtent l="0" t="0" r="222250" b="12700"/>
                <wp:wrapNone/>
                <wp:docPr id="38" name="線吹き出し 1 (枠付き)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73C7F6-009D-41FA-A5C5-204D86C06F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787400"/>
                        </a:xfrm>
                        <a:prstGeom prst="borderCallout1">
                          <a:avLst>
                            <a:gd name="adj1" fmla="val 61074"/>
                            <a:gd name="adj2" fmla="val 100139"/>
                            <a:gd name="adj3" fmla="val 85770"/>
                            <a:gd name="adj4" fmla="val 108333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786" w:rsidRPr="005D1535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必ず伝票の承認者に含まれ</w:t>
                            </w: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br/>
                              <w:t>支払日の登録や経理面のチェックを行う人。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B783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54" o:spid="_x0000_s1026" type="#_x0000_t47" style="position:absolute;left:0;text-align:left;margin-left:0;margin-top:5.75pt;width:185pt;height:62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" adj="23400,18526,21630,13192" fillcolor="window" strokecolor="red" strokeweight="1pt">
                <v:textbox>
                  <w:txbxContent>
                    <w:p w:rsidR="00685786" w:rsidRPr="005D1535" w:rsidRDefault="00685786" w:rsidP="0068578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t>必ず伝票の承認者に含まれ</w:t>
                      </w: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br/>
                        <w:t>支払日の登録や経理面のチェックを行う人。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AD6CC" wp14:editId="760964CB">
                <wp:simplePos x="0" y="0"/>
                <wp:positionH relativeFrom="column">
                  <wp:posOffset>9121775</wp:posOffset>
                </wp:positionH>
                <wp:positionV relativeFrom="paragraph">
                  <wp:posOffset>-3910965</wp:posOffset>
                </wp:positionV>
                <wp:extent cx="626265" cy="255459"/>
                <wp:effectExtent l="0" t="0" r="13970" b="11430"/>
                <wp:wrapNone/>
                <wp:docPr id="9" name="角丸四角形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641D12-F353-484F-B67B-4CA7E2032D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65" cy="25545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経理処理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AD6CC" id="角丸四角形 22" o:spid="_x0000_s1027" style="position:absolute;left:0;text-align:left;margin-left:718.25pt;margin-top:-307.95pt;width:49.3pt;height:20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経理処理</w:t>
                      </w:r>
                    </w:p>
                  </w:txbxContent>
                </v:textbox>
              </v:roundrect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D377A" wp14:editId="616CA439">
                <wp:simplePos x="0" y="0"/>
                <wp:positionH relativeFrom="column">
                  <wp:posOffset>9248775</wp:posOffset>
                </wp:positionH>
                <wp:positionV relativeFrom="paragraph">
                  <wp:posOffset>-3104515</wp:posOffset>
                </wp:positionV>
                <wp:extent cx="779602" cy="261809"/>
                <wp:effectExtent l="0" t="0" r="13970" b="24130"/>
                <wp:wrapNone/>
                <wp:docPr id="10" name="角丸四角形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0571C2-F554-4C6A-9BB3-F6872BB893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02" cy="2618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ワークフロー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D377A" id="角丸四角形 23" o:spid="_x0000_s1028" style="position:absolute;left:0;text-align:left;margin-left:728.25pt;margin-top:-244.45pt;width:61.4pt;height:20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ワークフロー</w:t>
                      </w:r>
                    </w:p>
                  </w:txbxContent>
                </v:textbox>
              </v:roundrect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833C16" wp14:editId="31787DFE">
                <wp:simplePos x="0" y="0"/>
                <wp:positionH relativeFrom="column">
                  <wp:posOffset>9468485</wp:posOffset>
                </wp:positionH>
                <wp:positionV relativeFrom="paragraph">
                  <wp:posOffset>-141605</wp:posOffset>
                </wp:positionV>
                <wp:extent cx="626265" cy="261809"/>
                <wp:effectExtent l="0" t="0" r="13970" b="24130"/>
                <wp:wrapNone/>
                <wp:docPr id="12" name="角丸四角形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E2DB39-93B6-4EE5-84D8-3B1DE1DD2E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65" cy="2618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会社設定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33C16" id="角丸四角形 25" o:spid="_x0000_s1029" style="position:absolute;left:0;text-align:left;margin-left:745.55pt;margin-top:-11.15pt;width:49.3pt;height:20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会社設定</w:t>
                      </w:r>
                    </w:p>
                  </w:txbxContent>
                </v:textbox>
              </v:roundrect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68416" wp14:editId="1A0CD2C3">
                <wp:simplePos x="0" y="0"/>
                <wp:positionH relativeFrom="column">
                  <wp:posOffset>9285605</wp:posOffset>
                </wp:positionH>
                <wp:positionV relativeFrom="paragraph">
                  <wp:posOffset>-1481455</wp:posOffset>
                </wp:positionV>
                <wp:extent cx="779603" cy="261809"/>
                <wp:effectExtent l="0" t="0" r="13970" b="24130"/>
                <wp:wrapNone/>
                <wp:docPr id="14" name="角丸四角形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5394E-01DB-4A7D-BE5B-9C79F56FE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603" cy="2618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ワークフロー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68416" id="角丸四角形 27" o:spid="_x0000_s1030" style="position:absolute;left:0;text-align:left;margin-left:731.15pt;margin-top:-116.65pt;width:61.4pt;height:20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b/>
                          <w:bCs/>
                          <w:color w:val="000000"/>
                          <w:sz w:val="18"/>
                          <w:szCs w:val="18"/>
                        </w:rPr>
                        <w:t>ワークフロー</w:t>
                      </w:r>
                    </w:p>
                  </w:txbxContent>
                </v:textbox>
              </v:roundrect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5FD1CD" wp14:editId="4D148079">
                <wp:simplePos x="0" y="0"/>
                <wp:positionH relativeFrom="column">
                  <wp:posOffset>8710295</wp:posOffset>
                </wp:positionH>
                <wp:positionV relativeFrom="paragraph">
                  <wp:posOffset>-5346065</wp:posOffset>
                </wp:positionV>
                <wp:extent cx="0" cy="3130550"/>
                <wp:effectExtent l="0" t="0" r="38100" b="31750"/>
                <wp:wrapNone/>
                <wp:docPr id="20" name="直線コネクタ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319D8F-E871-495F-9CCD-F7C15D87E2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5CC0" id="直線コネクタ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85pt,-420.95pt" to="685.85pt,-1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" strokecolor="#f07f09 [3204]" strokeweight=".5pt">
                <v:stroke dashstyle="dash" joinstyle="miter"/>
              </v:line>
            </w:pict>
          </mc:Fallback>
        </mc:AlternateContent>
      </w:r>
    </w:p>
    <w:p w:rsidR="00C757F5" w:rsidRPr="001123C3" w:rsidRDefault="00C370FF" w:rsidP="00C370FF">
      <w:pPr>
        <w:tabs>
          <w:tab w:val="left" w:pos="4220"/>
          <w:tab w:val="left" w:pos="6150"/>
          <w:tab w:val="left" w:pos="8870"/>
        </w:tabs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lang w:val="ja-JP"/>
        </w:rPr>
        <w:tab/>
      </w:r>
      <w:r w:rsidRPr="001123C3">
        <w:rPr>
          <w:rFonts w:ascii="Meiryo UI" w:hAnsi="Meiryo UI" w:hint="eastAsia"/>
          <w:lang w:val="ja-JP"/>
        </w:rPr>
        <w:t>ユーザー</w:t>
      </w:r>
      <w:r w:rsidRPr="001123C3">
        <w:rPr>
          <w:rFonts w:ascii="Meiryo UI" w:hAnsi="Meiryo UI"/>
          <w:lang w:val="ja-JP"/>
        </w:rPr>
        <w:tab/>
      </w:r>
      <w:r w:rsidRPr="001123C3">
        <w:rPr>
          <w:rFonts w:ascii="Meiryo UI" w:hAnsi="Meiryo UI" w:hint="eastAsia"/>
          <w:lang w:val="ja-JP"/>
        </w:rPr>
        <w:t>業務ロール</w:t>
      </w:r>
      <w:r w:rsidRPr="001123C3">
        <w:rPr>
          <w:rFonts w:ascii="Meiryo UI" w:hAnsi="Meiryo UI"/>
          <w:lang w:val="ja-JP"/>
        </w:rPr>
        <w:tab/>
      </w:r>
      <w:r w:rsidRPr="001123C3">
        <w:rPr>
          <w:rFonts w:ascii="Meiryo UI" w:hAnsi="Meiryo UI" w:hint="eastAsia"/>
          <w:lang w:val="ja-JP"/>
        </w:rPr>
        <w:t>権限</w:t>
      </w:r>
    </w:p>
    <w:p w:rsidR="00C757F5" w:rsidRPr="001123C3" w:rsidRDefault="00094BC6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0DDF79" wp14:editId="0942E58D">
                <wp:simplePos x="0" y="0"/>
                <wp:positionH relativeFrom="column">
                  <wp:posOffset>2148205</wp:posOffset>
                </wp:positionH>
                <wp:positionV relativeFrom="paragraph">
                  <wp:posOffset>5080</wp:posOffset>
                </wp:positionV>
                <wp:extent cx="3968750" cy="6350"/>
                <wp:effectExtent l="0" t="0" r="31750" b="31750"/>
                <wp:wrapNone/>
                <wp:docPr id="21" name="直線コネクタ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2DDFC9-F582-439F-8BF2-FA6D031D13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0AB0F" id="直線コネクタ 2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.4pt" to="481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" strokecolor="#0070c0" strokeweight=".5pt">
                <v:stroke dashstyle="dash" joinstyle="miter"/>
              </v:line>
            </w:pict>
          </mc:Fallback>
        </mc:AlternateContent>
      </w:r>
    </w:p>
    <w:p w:rsidR="00C757F5" w:rsidRPr="001123C3" w:rsidRDefault="00BE4BBC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B45D8D" wp14:editId="15E0259D">
                <wp:simplePos x="0" y="0"/>
                <wp:positionH relativeFrom="column">
                  <wp:posOffset>5456555</wp:posOffset>
                </wp:positionH>
                <wp:positionV relativeFrom="paragraph">
                  <wp:posOffset>6350</wp:posOffset>
                </wp:positionV>
                <wp:extent cx="882650" cy="255270"/>
                <wp:effectExtent l="0" t="0" r="12700" b="27305"/>
                <wp:wrapNone/>
                <wp:docPr id="1" name="角丸四角形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552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E8" w:rsidRPr="005D1535" w:rsidRDefault="00B775E8" w:rsidP="00B775E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経理処理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B45D8D" id="_x0000_s1031" style="position:absolute;left:0;text-align:left;margin-left:429.65pt;margin-top:.5pt;width:69.5pt;height:20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B775E8" w:rsidRPr="005D1535" w:rsidRDefault="00B775E8" w:rsidP="00B775E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経理処理</w:t>
                      </w:r>
                    </w:p>
                  </w:txbxContent>
                </v:textbox>
              </v:roundrect>
            </w:pict>
          </mc:Fallback>
        </mc:AlternateContent>
      </w:r>
      <w:r w:rsidR="00685786" w:rsidRPr="001123C3">
        <w:rPr>
          <w:rFonts w:ascii="Meiryo UI" w:hAnsi="Meiryo UI"/>
          <w:noProof/>
        </w:rPr>
        <w:drawing>
          <wp:anchor distT="0" distB="0" distL="114300" distR="114300" simplePos="0" relativeHeight="251710464" behindDoc="0" locked="0" layoutInCell="1" allowOverlap="1" wp14:anchorId="132507E8" wp14:editId="5663D03F">
            <wp:simplePos x="0" y="0"/>
            <wp:positionH relativeFrom="column">
              <wp:posOffset>2649855</wp:posOffset>
            </wp:positionH>
            <wp:positionV relativeFrom="paragraph">
              <wp:posOffset>5715</wp:posOffset>
            </wp:positionV>
            <wp:extent cx="312539" cy="531468"/>
            <wp:effectExtent l="0" t="0" r="0" b="2540"/>
            <wp:wrapNone/>
            <wp:docPr id="7" name="Picture 15" descr="http://pixabay.com/static/uploads/photo/2012/04/18/00/46/head-36327_640.png">
              <a:extLst xmlns:a="http://schemas.openxmlformats.org/drawingml/2006/main">
                <a:ext uri="{FF2B5EF4-FFF2-40B4-BE49-F238E27FC236}">
                  <a16:creationId xmlns:a16="http://schemas.microsoft.com/office/drawing/2014/main" id="{8EDEDA77-8BEF-46AF-BDEB-CCB6AA4D4B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http://pixabay.com/static/uploads/photo/2012/04/18/00/46/head-36327_640.png">
                      <a:extLst>
                        <a:ext uri="{FF2B5EF4-FFF2-40B4-BE49-F238E27FC236}">
                          <a16:creationId xmlns:a16="http://schemas.microsoft.com/office/drawing/2014/main" id="{8EDEDA77-8BEF-46AF-BDEB-CCB6AA4D4B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9" cy="531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57F5" w:rsidRPr="001123C3" w:rsidRDefault="00BE4BBC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69587" wp14:editId="2BA32DCB">
                <wp:simplePos x="0" y="0"/>
                <wp:positionH relativeFrom="column">
                  <wp:posOffset>4675505</wp:posOffset>
                </wp:positionH>
                <wp:positionV relativeFrom="paragraph">
                  <wp:posOffset>227330</wp:posOffset>
                </wp:positionV>
                <wp:extent cx="1231900" cy="145415"/>
                <wp:effectExtent l="0" t="0" r="25400" b="26035"/>
                <wp:wrapNone/>
                <wp:docPr id="30" name="直線コネクタ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E638C" id="直線コネクタ 21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17.9pt" to="465.1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" strokecolor="#c19859 [3209]" strokeweight=".5pt">
                <v:stroke joinstyle="miter"/>
              </v:line>
            </w:pict>
          </mc:Fallback>
        </mc:AlternateContent>
      </w:r>
      <w:r w:rsidR="00FF4C7F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EDABF8" wp14:editId="39EB361D">
                <wp:simplePos x="0" y="0"/>
                <wp:positionH relativeFrom="column">
                  <wp:posOffset>4726305</wp:posOffset>
                </wp:positionH>
                <wp:positionV relativeFrom="paragraph">
                  <wp:posOffset>6349</wp:posOffset>
                </wp:positionV>
                <wp:extent cx="742950" cy="172085"/>
                <wp:effectExtent l="0" t="0" r="19050" b="37465"/>
                <wp:wrapNone/>
                <wp:docPr id="17" name="直線コネクタ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0B8B3" id="直線コネクタ 21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.5pt" to="430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" strokecolor="#c19859 [3209]" strokeweight=".5pt">
                <v:stroke joinstyle="miter"/>
              </v:line>
            </w:pict>
          </mc:Fallback>
        </mc:AlternateContent>
      </w:r>
      <w:r w:rsidR="00FF4C7F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1FE44" wp14:editId="36459C31">
                <wp:simplePos x="0" y="0"/>
                <wp:positionH relativeFrom="margin">
                  <wp:posOffset>2948305</wp:posOffset>
                </wp:positionH>
                <wp:positionV relativeFrom="paragraph">
                  <wp:posOffset>165100</wp:posOffset>
                </wp:positionV>
                <wp:extent cx="1041400" cy="0"/>
                <wp:effectExtent l="0" t="0" r="0" b="0"/>
                <wp:wrapNone/>
                <wp:docPr id="22" name="直線コネクタ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5359F0-A35D-4D40-AAF0-6B66911301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3564" id="直線コネクタ 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5pt,13pt" to="314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" strokecolor="#c19859 [3209]" strokeweight=".5pt">
                <v:stroke joinstyle="miter"/>
                <w10:wrap anchorx="margin"/>
              </v:line>
            </w:pict>
          </mc:Fallback>
        </mc:AlternateContent>
      </w:r>
      <w:r w:rsidR="00685786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79405" wp14:editId="4E38D9D3">
                <wp:simplePos x="0" y="0"/>
                <wp:positionH relativeFrom="column">
                  <wp:posOffset>3907155</wp:posOffset>
                </wp:positionH>
                <wp:positionV relativeFrom="paragraph">
                  <wp:posOffset>6350</wp:posOffset>
                </wp:positionV>
                <wp:extent cx="838200" cy="255459"/>
                <wp:effectExtent l="0" t="0" r="19050" b="14605"/>
                <wp:wrapNone/>
                <wp:docPr id="8" name="角丸四角形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C711D-615A-4484-9839-278FF644D3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545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Pr="005D1535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経理担当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F79405" id="角丸四角形 21" o:spid="_x0000_s1032" style="position:absolute;left:0;text-align:left;margin-left:307.65pt;margin-top:.5pt;width:66pt;height:20.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Pr="005D1535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経理担当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57F5" w:rsidRPr="001123C3" w:rsidRDefault="005D1535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581FA" wp14:editId="530FB853">
                <wp:simplePos x="0" y="0"/>
                <wp:positionH relativeFrom="column">
                  <wp:posOffset>5907405</wp:posOffset>
                </wp:positionH>
                <wp:positionV relativeFrom="paragraph">
                  <wp:posOffset>7620</wp:posOffset>
                </wp:positionV>
                <wp:extent cx="952500" cy="261809"/>
                <wp:effectExtent l="0" t="0" r="19050" b="14605"/>
                <wp:wrapNone/>
                <wp:docPr id="6" name="角丸四角形 2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18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E8" w:rsidRPr="005D1535" w:rsidRDefault="00B775E8" w:rsidP="00B775E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ワークフロー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1581FA" id="_x0000_s1033" style="position:absolute;left:0;text-align:left;margin-left:465.15pt;margin-top:.6pt;width:75pt;height:20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B775E8" w:rsidRPr="005D1535" w:rsidRDefault="00B775E8" w:rsidP="00B775E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ワークフロー</w:t>
                      </w:r>
                    </w:p>
                  </w:txbxContent>
                </v:textbox>
              </v:roundrect>
            </w:pict>
          </mc:Fallback>
        </mc:AlternateContent>
      </w:r>
    </w:p>
    <w:p w:rsidR="00C757F5" w:rsidRPr="001123C3" w:rsidRDefault="00685786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616BD7" wp14:editId="4CC3FCED">
                <wp:simplePos x="0" y="0"/>
                <wp:positionH relativeFrom="column">
                  <wp:posOffset>69215</wp:posOffset>
                </wp:positionH>
                <wp:positionV relativeFrom="paragraph">
                  <wp:posOffset>57785</wp:posOffset>
                </wp:positionV>
                <wp:extent cx="1972761" cy="1081268"/>
                <wp:effectExtent l="0" t="0" r="427990" b="24130"/>
                <wp:wrapNone/>
                <wp:docPr id="39" name="線吹き出し 1 (枠付き)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F0D613-E3EC-4603-863E-36C5646DA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61" cy="1081268"/>
                        </a:xfrm>
                        <a:prstGeom prst="borderCallout1">
                          <a:avLst>
                            <a:gd name="adj1" fmla="val 54240"/>
                            <a:gd name="adj2" fmla="val 99976"/>
                            <a:gd name="adj3" fmla="val 87013"/>
                            <a:gd name="adj4" fmla="val 119752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786" w:rsidRPr="005D1535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必ず伝票の最終承認者となり</w:t>
                            </w: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br/>
                              <w:t>伝票の管理を行う人。</w:t>
                            </w: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br/>
                              <w:t>承認された伝票の領収書等は</w:t>
                            </w: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br/>
                              <w:t>現物で保管する人。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16BD7" id="線吹き出し 1 (枠付き) 55" o:spid="_x0000_s1034" type="#_x0000_t47" style="position:absolute;left:0;text-align:left;margin-left:5.45pt;margin-top:4.55pt;width:155.35pt;height:8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" adj="25866,18795,21595,11716" fillcolor="window" strokecolor="red" strokeweight="1pt">
                <v:textbox>
                  <w:txbxContent>
                    <w:p w:rsidR="00685786" w:rsidRPr="005D1535" w:rsidRDefault="00685786" w:rsidP="0068578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t>必ず伝票の最終承認者となり</w:t>
                      </w: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br/>
                        <w:t>伝票の管理を行う人。</w:t>
                      </w: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br/>
                        <w:t>承認された伝票の領収書等は</w:t>
                      </w: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br/>
                        <w:t>現物で保管する人。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C757F5" w:rsidRPr="001123C3" w:rsidRDefault="00C757F5" w:rsidP="00E650E2">
      <w:pPr>
        <w:ind w:leftChars="100" w:left="220"/>
        <w:rPr>
          <w:rFonts w:ascii="Meiryo UI" w:hAnsi="Meiryo UI"/>
          <w:lang w:val="ja-JP"/>
        </w:rPr>
      </w:pPr>
    </w:p>
    <w:p w:rsidR="00FF4C7F" w:rsidRPr="001123C3" w:rsidRDefault="00B775E8" w:rsidP="00E650E2">
      <w:pPr>
        <w:ind w:leftChars="100" w:left="220"/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ACD06" wp14:editId="1D1F1C26">
                <wp:simplePos x="0" y="0"/>
                <wp:positionH relativeFrom="column">
                  <wp:posOffset>6009005</wp:posOffset>
                </wp:positionH>
                <wp:positionV relativeFrom="paragraph">
                  <wp:posOffset>1624330</wp:posOffset>
                </wp:positionV>
                <wp:extent cx="825500" cy="261620"/>
                <wp:effectExtent l="0" t="0" r="12700" b="14605"/>
                <wp:wrapNone/>
                <wp:docPr id="15" name="角丸四角形 2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61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E8" w:rsidRPr="005D1535" w:rsidRDefault="00B775E8" w:rsidP="00B775E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会社設定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3ACD06" id="_x0000_s1035" style="position:absolute;left:0;text-align:left;margin-left:473.15pt;margin-top:127.9pt;width:65pt;height:2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B775E8" w:rsidRPr="005D1535" w:rsidRDefault="00B775E8" w:rsidP="00B775E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会社設定</w:t>
                      </w:r>
                    </w:p>
                  </w:txbxContent>
                </v:textbox>
              </v:roundrect>
            </w:pict>
          </mc:Fallback>
        </mc:AlternateContent>
      </w:r>
      <w:r w:rsidR="00685786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7A0513" wp14:editId="1FE50EE1">
                <wp:simplePos x="0" y="0"/>
                <wp:positionH relativeFrom="column">
                  <wp:posOffset>3888105</wp:posOffset>
                </wp:positionH>
                <wp:positionV relativeFrom="paragraph">
                  <wp:posOffset>1637030</wp:posOffset>
                </wp:positionV>
                <wp:extent cx="1009650" cy="261809"/>
                <wp:effectExtent l="0" t="0" r="19050" b="14605"/>
                <wp:wrapNone/>
                <wp:docPr id="11" name="角丸四角形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E634A2-6A81-4D46-AEF2-AD79EB0BA9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18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Pr="005D1535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システム担当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7A0513" id="角丸四角形 24" o:spid="_x0000_s1036" style="position:absolute;left:0;text-align:left;margin-left:306.15pt;margin-top:128.9pt;width:79.5pt;height:20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Pr="005D1535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システム担当</w:t>
                      </w:r>
                    </w:p>
                  </w:txbxContent>
                </v:textbox>
              </v:roundrect>
            </w:pict>
          </mc:Fallback>
        </mc:AlternateContent>
      </w:r>
      <w:r w:rsidR="00685786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F2D11" wp14:editId="15CAEB23">
                <wp:simplePos x="0" y="0"/>
                <wp:positionH relativeFrom="column">
                  <wp:posOffset>493395</wp:posOffset>
                </wp:positionH>
                <wp:positionV relativeFrom="paragraph">
                  <wp:posOffset>1308100</wp:posOffset>
                </wp:positionV>
                <wp:extent cx="1634265" cy="623240"/>
                <wp:effectExtent l="0" t="0" r="404495" b="24765"/>
                <wp:wrapNone/>
                <wp:docPr id="40" name="線吹き出し 1 (枠付き)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659ED8-5F56-4686-A7B4-5D1C94C59C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65" cy="623240"/>
                        </a:xfrm>
                        <a:prstGeom prst="borderCallout1">
                          <a:avLst>
                            <a:gd name="adj1" fmla="val 24430"/>
                            <a:gd name="adj2" fmla="val 100263"/>
                            <a:gd name="adj3" fmla="val 81311"/>
                            <a:gd name="adj4" fmla="val 122364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786" w:rsidRPr="005D1535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部門やユーザーの管理、</w:t>
                            </w:r>
                            <w:r w:rsidRPr="005D1535">
                              <w:rPr>
                                <w:rFonts w:ascii="Meiryo UI" w:eastAsia="Meiryo UI" w:hAnsi="Meiryo UI" w:cstheme="minorBidi" w:hint="eastAsia"/>
                                <w:color w:val="000000"/>
                                <w:sz w:val="22"/>
                                <w:szCs w:val="22"/>
                              </w:rPr>
                              <w:br/>
                              <w:t>システムの設定を行う人。</w:t>
                            </w:r>
                          </w:p>
                        </w:txbxContent>
                      </wps:txbx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F2D11" id="線吹き出し 1 (枠付き) 56" o:spid="_x0000_s1038" type="#_x0000_t47" style="position:absolute;left:0;text-align:left;margin-left:38.85pt;margin-top:103pt;width:128.7pt;height:4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" adj="26431,17563,21657,5277" fillcolor="window" strokecolor="red" strokeweight="1pt">
                <v:textbox>
                  <w:txbxContent>
                    <w:p w:rsidR="00685786" w:rsidRPr="005D1535" w:rsidRDefault="00685786" w:rsidP="00685786">
                      <w:pPr>
                        <w:pStyle w:val="Web"/>
                        <w:spacing w:before="0" w:beforeAutospacing="0" w:after="0" w:afterAutospacing="0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t>部門やユーザーの管理、</w:t>
                      </w:r>
                      <w:r w:rsidRPr="005D1535">
                        <w:rPr>
                          <w:rFonts w:ascii="Meiryo UI" w:eastAsia="Meiryo UI" w:hAnsi="Meiryo UI" w:cstheme="minorBidi" w:hint="eastAsia"/>
                          <w:color w:val="000000"/>
                          <w:sz w:val="22"/>
                          <w:szCs w:val="22"/>
                        </w:rPr>
                        <w:br/>
                        <w:t>システムの設定を行う人。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85786" w:rsidRPr="001123C3">
        <w:rPr>
          <w:rFonts w:ascii="Meiryo UI" w:hAnsi="Meiryo UI"/>
          <w:noProof/>
        </w:rPr>
        <w:drawing>
          <wp:anchor distT="0" distB="0" distL="114300" distR="114300" simplePos="0" relativeHeight="251712512" behindDoc="0" locked="0" layoutInCell="1" allowOverlap="1" wp14:anchorId="4F8C7443" wp14:editId="3949701F">
            <wp:simplePos x="0" y="0"/>
            <wp:positionH relativeFrom="column">
              <wp:posOffset>2599055</wp:posOffset>
            </wp:positionH>
            <wp:positionV relativeFrom="paragraph">
              <wp:posOffset>1564640</wp:posOffset>
            </wp:positionV>
            <wp:extent cx="312539" cy="525118"/>
            <wp:effectExtent l="0" t="0" r="0" b="8890"/>
            <wp:wrapNone/>
            <wp:docPr id="25" name="Picture 15" descr="http://pixabay.com/static/uploads/photo/2012/04/18/00/46/head-36327_640.png">
              <a:extLst xmlns:a="http://schemas.openxmlformats.org/drawingml/2006/main">
                <a:ext uri="{FF2B5EF4-FFF2-40B4-BE49-F238E27FC236}">
                  <a16:creationId xmlns:a16="http://schemas.microsoft.com/office/drawing/2014/main" id="{58A2B281-2AE7-4CF2-BC26-0848200F8A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 descr="http://pixabay.com/static/uploads/photo/2012/04/18/00/46/head-36327_640.png">
                      <a:extLst>
                        <a:ext uri="{FF2B5EF4-FFF2-40B4-BE49-F238E27FC236}">
                          <a16:creationId xmlns:a16="http://schemas.microsoft.com/office/drawing/2014/main" id="{58A2B281-2AE7-4CF2-BC26-0848200F8A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9" cy="525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85786" w:rsidRPr="001123C3">
        <w:rPr>
          <w:rFonts w:ascii="Meiryo UI" w:hAnsi="Meiryo UI"/>
          <w:noProof/>
        </w:rPr>
        <w:drawing>
          <wp:anchor distT="0" distB="0" distL="114300" distR="114300" simplePos="0" relativeHeight="251711488" behindDoc="0" locked="0" layoutInCell="1" allowOverlap="1" wp14:anchorId="7D0DD1E4" wp14:editId="26918FE1">
            <wp:simplePos x="0" y="0"/>
            <wp:positionH relativeFrom="column">
              <wp:posOffset>2623185</wp:posOffset>
            </wp:positionH>
            <wp:positionV relativeFrom="paragraph">
              <wp:posOffset>274320</wp:posOffset>
            </wp:positionV>
            <wp:extent cx="312539" cy="525118"/>
            <wp:effectExtent l="0" t="0" r="0" b="8890"/>
            <wp:wrapNone/>
            <wp:docPr id="23" name="Picture 15" descr="http://pixabay.com/static/uploads/photo/2012/04/18/00/46/head-36327_640.png">
              <a:extLst xmlns:a="http://schemas.openxmlformats.org/drawingml/2006/main">
                <a:ext uri="{FF2B5EF4-FFF2-40B4-BE49-F238E27FC236}">
                  <a16:creationId xmlns:a16="http://schemas.microsoft.com/office/drawing/2014/main" id="{6CB77464-1875-4D26-9810-624E0E0B71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 descr="http://pixabay.com/static/uploads/photo/2012/04/18/00/46/head-36327_640.png">
                      <a:extLst>
                        <a:ext uri="{FF2B5EF4-FFF2-40B4-BE49-F238E27FC236}">
                          <a16:creationId xmlns:a16="http://schemas.microsoft.com/office/drawing/2014/main" id="{6CB77464-1875-4D26-9810-624E0E0B71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39" cy="525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4C7F" w:rsidRPr="001123C3" w:rsidRDefault="00FF4C7F" w:rsidP="00FF4C7F">
      <w:pPr>
        <w:rPr>
          <w:rFonts w:ascii="Meiryo UI" w:hAnsi="Meiryo UI"/>
          <w:lang w:val="ja-JP"/>
        </w:rPr>
      </w:pPr>
    </w:p>
    <w:p w:rsidR="00FF4C7F" w:rsidRPr="001123C3" w:rsidRDefault="00BE4BBC" w:rsidP="00FF4C7F">
      <w:pPr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C3406C" wp14:editId="4D87A908">
                <wp:simplePos x="0" y="0"/>
                <wp:positionH relativeFrom="margin">
                  <wp:posOffset>5915660</wp:posOffset>
                </wp:positionH>
                <wp:positionV relativeFrom="paragraph">
                  <wp:posOffset>1270</wp:posOffset>
                </wp:positionV>
                <wp:extent cx="965200" cy="261809"/>
                <wp:effectExtent l="0" t="0" r="25400" b="14605"/>
                <wp:wrapNone/>
                <wp:docPr id="16" name="角丸四角形 2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6180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5E8" w:rsidRPr="005D1535" w:rsidRDefault="00B775E8" w:rsidP="00B775E8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ワークフロー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C3406C" id="_x0000_s1038" style="position:absolute;margin-left:465.8pt;margin-top:.1pt;width:76pt;height:20.6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B775E8" w:rsidRPr="005D1535" w:rsidRDefault="00B775E8" w:rsidP="00B775E8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ワークフロー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5A49FD" wp14:editId="28D53711">
                <wp:simplePos x="0" y="0"/>
                <wp:positionH relativeFrom="margin">
                  <wp:posOffset>4942205</wp:posOffset>
                </wp:positionH>
                <wp:positionV relativeFrom="paragraph">
                  <wp:posOffset>202565</wp:posOffset>
                </wp:positionV>
                <wp:extent cx="1041400" cy="0"/>
                <wp:effectExtent l="0" t="0" r="0" b="0"/>
                <wp:wrapNone/>
                <wp:docPr id="27" name="直線コネクタ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8AAF9" id="直線コネクタ 21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15pt,15.95pt" to="471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" strokecolor="#c19859 [3209]" strokeweight=".5pt">
                <v:stroke joinstyle="miter"/>
                <w10:wrap anchorx="margin"/>
              </v:line>
            </w:pict>
          </mc:Fallback>
        </mc:AlternateContent>
      </w: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5A49FD" wp14:editId="28D53711">
                <wp:simplePos x="0" y="0"/>
                <wp:positionH relativeFrom="margin">
                  <wp:posOffset>2878455</wp:posOffset>
                </wp:positionH>
                <wp:positionV relativeFrom="paragraph">
                  <wp:posOffset>191770</wp:posOffset>
                </wp:positionV>
                <wp:extent cx="1041400" cy="0"/>
                <wp:effectExtent l="0" t="0" r="0" b="0"/>
                <wp:wrapNone/>
                <wp:docPr id="18" name="直線コネクタ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AEC9" id="直線コネクタ 21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65pt,15.1pt" to="308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" strokecolor="#c19859 [3209]" strokeweight=".5pt">
                <v:stroke joinstyle="miter"/>
                <w10:wrap anchorx="margin"/>
              </v:line>
            </w:pict>
          </mc:Fallback>
        </mc:AlternateContent>
      </w:r>
      <w:r w:rsidR="005D1535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E66E34" wp14:editId="76865236">
                <wp:simplePos x="0" y="0"/>
                <wp:positionH relativeFrom="column">
                  <wp:posOffset>3850005</wp:posOffset>
                </wp:positionH>
                <wp:positionV relativeFrom="paragraph">
                  <wp:posOffset>16510</wp:posOffset>
                </wp:positionV>
                <wp:extent cx="1085850" cy="261620"/>
                <wp:effectExtent l="0" t="0" r="19050" b="27305"/>
                <wp:wrapNone/>
                <wp:docPr id="13" name="角丸四角形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5BF417-27E3-4D10-8827-71C2C493D1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1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86" w:rsidRPr="005D1535" w:rsidRDefault="00685786" w:rsidP="00685786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="Meiryo UI" w:eastAsia="Meiryo UI" w:hAnsi="Meiryo UI"/>
                                <w:sz w:val="22"/>
                                <w:szCs w:val="22"/>
                              </w:rPr>
                            </w:pPr>
                            <w:r w:rsidRPr="005D1535">
                              <w:rPr>
                                <w:rFonts w:ascii="Meiryo UI" w:eastAsia="Meiryo UI" w:hAnsi="Meiryo UI" w:cstheme="minorBid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伝票保管担当</w:t>
                            </w:r>
                          </w:p>
                        </w:txbxContent>
                      </wps:txbx>
                      <wps:bodyPr vertOverflow="clip"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66E34" id="角丸四角形 26" o:spid="_x0000_s1039" style="position:absolute;margin-left:303.15pt;margin-top:1.3pt;width:85.5pt;height:20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" fillcolor="#d5ba90 [2169]" strokecolor="#c19859 [3209]" strokeweight=".5pt">
                <v:fill color2="#ccab78 [2617]" rotate="t" colors="0 #dec9af;.5 #d8bfa1;1 #d5b791" focus="100%" type="gradient">
                  <o:fill v:ext="view" type="gradientUnscaled"/>
                </v:fill>
                <v:stroke joinstyle="miter"/>
                <v:textbox style="mso-fit-shape-to-text:t">
                  <w:txbxContent>
                    <w:p w:rsidR="00685786" w:rsidRPr="005D1535" w:rsidRDefault="00685786" w:rsidP="00685786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="Meiryo UI" w:eastAsia="Meiryo UI" w:hAnsi="Meiryo UI"/>
                          <w:sz w:val="22"/>
                          <w:szCs w:val="22"/>
                        </w:rPr>
                      </w:pPr>
                      <w:r w:rsidRPr="005D1535">
                        <w:rPr>
                          <w:rFonts w:ascii="Meiryo UI" w:eastAsia="Meiryo UI" w:hAnsi="Meiryo UI" w:cstheme="minorBidi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伝票保管担当</w:t>
                      </w:r>
                    </w:p>
                  </w:txbxContent>
                </v:textbox>
              </v:roundrect>
            </w:pict>
          </mc:Fallback>
        </mc:AlternateContent>
      </w:r>
    </w:p>
    <w:p w:rsidR="00FF4C7F" w:rsidRPr="001123C3" w:rsidRDefault="00FF4C7F" w:rsidP="00FF4C7F">
      <w:pPr>
        <w:rPr>
          <w:rFonts w:ascii="Meiryo UI" w:hAnsi="Meiryo UI"/>
          <w:lang w:val="ja-JP"/>
        </w:rPr>
      </w:pPr>
    </w:p>
    <w:p w:rsidR="00C757F5" w:rsidRPr="001123C3" w:rsidRDefault="00BE4BBC" w:rsidP="00FF4C7F">
      <w:pPr>
        <w:tabs>
          <w:tab w:val="left" w:pos="7280"/>
        </w:tabs>
        <w:rPr>
          <w:rFonts w:ascii="Meiryo UI" w:hAnsi="Meiryo UI"/>
          <w:lang w:val="ja-JP"/>
        </w:rPr>
      </w:pPr>
      <w:r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A49FD" wp14:editId="28D53711">
                <wp:simplePos x="0" y="0"/>
                <wp:positionH relativeFrom="margin">
                  <wp:posOffset>2821305</wp:posOffset>
                </wp:positionH>
                <wp:positionV relativeFrom="paragraph">
                  <wp:posOffset>898525</wp:posOffset>
                </wp:positionV>
                <wp:extent cx="1098550" cy="0"/>
                <wp:effectExtent l="0" t="0" r="0" b="0"/>
                <wp:wrapNone/>
                <wp:docPr id="24" name="直線コネクタ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EFC8F" id="直線コネクタ 2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15pt,70.75pt" to="308.6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" strokecolor="#c19859 [3209]" strokeweight=".5pt">
                <v:stroke joinstyle="miter"/>
                <w10:wrap anchorx="margin"/>
              </v:line>
            </w:pict>
          </mc:Fallback>
        </mc:AlternateContent>
      </w:r>
      <w:r w:rsidR="00FF4C7F" w:rsidRPr="001123C3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A49FD" wp14:editId="28D53711">
                <wp:simplePos x="0" y="0"/>
                <wp:positionH relativeFrom="margin">
                  <wp:posOffset>4866005</wp:posOffset>
                </wp:positionH>
                <wp:positionV relativeFrom="paragraph">
                  <wp:posOffset>884555</wp:posOffset>
                </wp:positionV>
                <wp:extent cx="1168400" cy="6350"/>
                <wp:effectExtent l="0" t="0" r="31750" b="31750"/>
                <wp:wrapNone/>
                <wp:docPr id="29" name="直線コネクタ 2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7F7B" id="直線コネクタ 2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5pt,69.65pt" to="475.1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" strokecolor="#c19859 [3209]" strokeweight=".5pt">
                <v:stroke joinstyle="miter"/>
                <w10:wrap anchorx="margin"/>
              </v:line>
            </w:pict>
          </mc:Fallback>
        </mc:AlternateContent>
      </w:r>
    </w:p>
    <w:sectPr w:rsidR="00C757F5" w:rsidRPr="001123C3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547" w:rsidRDefault="00D50547" w:rsidP="00777B39">
      <w:pPr>
        <w:ind w:left="220"/>
      </w:pPr>
      <w:r>
        <w:separator/>
      </w:r>
    </w:p>
    <w:p w:rsidR="00D50547" w:rsidRDefault="00D50547" w:rsidP="00777B39">
      <w:pPr>
        <w:ind w:left="220"/>
      </w:pPr>
    </w:p>
  </w:endnote>
  <w:endnote w:type="continuationSeparator" w:id="0">
    <w:p w:rsidR="00D50547" w:rsidRDefault="00D50547" w:rsidP="00777B39">
      <w:pPr>
        <w:ind w:left="220"/>
      </w:pPr>
      <w:r>
        <w:continuationSeparator/>
      </w:r>
    </w:p>
    <w:p w:rsidR="00D50547" w:rsidRDefault="00D50547" w:rsidP="00777B39">
      <w:pPr>
        <w:ind w:left="220"/>
      </w:pPr>
    </w:p>
  </w:endnote>
  <w:endnote w:type="continuationNotice" w:id="1">
    <w:p w:rsidR="00D50547" w:rsidRDefault="00D50547" w:rsidP="00777B39">
      <w:pPr>
        <w:ind w:left="220"/>
      </w:pPr>
    </w:p>
    <w:p w:rsidR="00D50547" w:rsidRDefault="00D50547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F50" w:rsidRPr="003C7F50" w:rsidRDefault="003C7F50">
    <w:pPr>
      <w:pStyle w:val="afb"/>
      <w:rPr>
        <w:sz w:val="2"/>
        <w:szCs w:val="2"/>
      </w:rPr>
    </w:pPr>
    <w:r w:rsidRPr="003C7F50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F50" w:rsidRPr="003C7F50" w:rsidRDefault="003C7F50">
    <w:pPr>
      <w:pStyle w:val="afb"/>
      <w:rPr>
        <w:sz w:val="2"/>
        <w:szCs w:val="2"/>
      </w:rPr>
    </w:pPr>
    <w:r w:rsidRPr="003C7F50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547" w:rsidRDefault="00D50547" w:rsidP="00777B39">
      <w:pPr>
        <w:ind w:left="220"/>
      </w:pPr>
      <w:r>
        <w:separator/>
      </w:r>
    </w:p>
    <w:p w:rsidR="00D50547" w:rsidRDefault="00D50547" w:rsidP="00777B39">
      <w:pPr>
        <w:ind w:left="220"/>
      </w:pPr>
    </w:p>
  </w:footnote>
  <w:footnote w:type="continuationSeparator" w:id="0">
    <w:p w:rsidR="00D50547" w:rsidRDefault="00D50547" w:rsidP="00777B39">
      <w:pPr>
        <w:ind w:left="220"/>
      </w:pPr>
      <w:r>
        <w:continuationSeparator/>
      </w:r>
    </w:p>
    <w:p w:rsidR="00D50547" w:rsidRDefault="00D50547" w:rsidP="00777B39">
      <w:pPr>
        <w:ind w:left="220"/>
      </w:pPr>
    </w:p>
  </w:footnote>
  <w:footnote w:type="continuationNotice" w:id="1">
    <w:p w:rsidR="00D50547" w:rsidRDefault="00D50547" w:rsidP="00777B39">
      <w:pPr>
        <w:ind w:left="220"/>
      </w:pPr>
    </w:p>
    <w:p w:rsidR="00D50547" w:rsidRDefault="00D50547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3C7F50" w:rsidP="003C7F50">
    <w:pPr>
      <w:rPr>
        <w:rFonts w:hint="eastAsia"/>
      </w:rPr>
    </w:pPr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3C7F50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94BC6"/>
    <w:rsid w:val="000B6A30"/>
    <w:rsid w:val="000C475E"/>
    <w:rsid w:val="000C6E6C"/>
    <w:rsid w:val="000D4CF7"/>
    <w:rsid w:val="000D6BF9"/>
    <w:rsid w:val="000F23CA"/>
    <w:rsid w:val="000F3025"/>
    <w:rsid w:val="00104E01"/>
    <w:rsid w:val="001123C3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65382"/>
    <w:rsid w:val="002822FE"/>
    <w:rsid w:val="002972F6"/>
    <w:rsid w:val="002A3C73"/>
    <w:rsid w:val="002B265B"/>
    <w:rsid w:val="002B7A93"/>
    <w:rsid w:val="002C2412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C7F50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D1535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81DC5"/>
    <w:rsid w:val="00685786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B2F75"/>
    <w:rsid w:val="00AD14A5"/>
    <w:rsid w:val="00AD5241"/>
    <w:rsid w:val="00AD5B27"/>
    <w:rsid w:val="00AE1901"/>
    <w:rsid w:val="00B05988"/>
    <w:rsid w:val="00B11D29"/>
    <w:rsid w:val="00B226C8"/>
    <w:rsid w:val="00B44F6D"/>
    <w:rsid w:val="00B50DEB"/>
    <w:rsid w:val="00B51AC0"/>
    <w:rsid w:val="00B5390C"/>
    <w:rsid w:val="00B62E8C"/>
    <w:rsid w:val="00B63E0E"/>
    <w:rsid w:val="00B775E8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E4BBC"/>
    <w:rsid w:val="00BF31F4"/>
    <w:rsid w:val="00C0015A"/>
    <w:rsid w:val="00C10AFF"/>
    <w:rsid w:val="00C22076"/>
    <w:rsid w:val="00C23764"/>
    <w:rsid w:val="00C24C55"/>
    <w:rsid w:val="00C3359C"/>
    <w:rsid w:val="00C370FF"/>
    <w:rsid w:val="00C51C7C"/>
    <w:rsid w:val="00C5240F"/>
    <w:rsid w:val="00C63F8E"/>
    <w:rsid w:val="00C65FE9"/>
    <w:rsid w:val="00C722C5"/>
    <w:rsid w:val="00C72BEF"/>
    <w:rsid w:val="00C74CC0"/>
    <w:rsid w:val="00C757F5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0547"/>
    <w:rsid w:val="00D51EDA"/>
    <w:rsid w:val="00D64813"/>
    <w:rsid w:val="00D766A0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50E2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50B24E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76B4A-478D-436A-9682-A2C09E92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27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23</cp:revision>
  <cp:lastPrinted>2018-02-13T04:56:00Z</cp:lastPrinted>
  <dcterms:created xsi:type="dcterms:W3CDTF">2019-03-06T08:01:00Z</dcterms:created>
  <dcterms:modified xsi:type="dcterms:W3CDTF">2019-03-19T04:52:00Z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