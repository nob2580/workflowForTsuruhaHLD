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793B86" w:rsidRDefault="00392794" w:rsidP="00392794">
      <w:pPr>
        <w:pStyle w:val="2"/>
      </w:pPr>
      <w:r w:rsidRPr="00793B86">
        <w:rPr>
          <w:rFonts w:hint="eastAsia"/>
        </w:rPr>
        <w:t>ヘルプ画面の編集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632A09" w:rsidRPr="00793B86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632A09" w:rsidRPr="00793B86" w:rsidRDefault="00632A09" w:rsidP="008E6D4A">
            <w:pPr>
              <w:rPr>
                <w:rFonts w:ascii="Meiryo UI" w:hAnsi="Meiryo UI" w:cs="ＭＳ Ｐゴシック"/>
                <w:color w:val="000000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632A09" w:rsidRPr="00793B86" w:rsidRDefault="00632A09" w:rsidP="008E6D4A">
            <w:pPr>
              <w:rPr>
                <w:rFonts w:ascii="Meiryo UI" w:hAnsi="Meiryo UI" w:cs="ＭＳ Ｐゴシック"/>
                <w:color w:val="000000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632A09" w:rsidRPr="00793B86" w:rsidRDefault="00632A09" w:rsidP="008E6D4A">
            <w:pPr>
              <w:rPr>
                <w:rFonts w:ascii="Meiryo UI" w:hAnsi="Meiryo UI" w:cs="ＭＳ Ｐゴシック"/>
                <w:color w:val="000000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632A09" w:rsidRPr="00793B86" w:rsidRDefault="00632A09" w:rsidP="008E6D4A">
            <w:pPr>
              <w:rPr>
                <w:rFonts w:ascii="Meiryo UI" w:hAnsi="Meiryo UI" w:cs="ＭＳ Ｐゴシック"/>
                <w:color w:val="000000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32A09" w:rsidRPr="00793B86" w:rsidRDefault="00632A09" w:rsidP="008E6D4A">
            <w:pPr>
              <w:rPr>
                <w:rFonts w:ascii="Meiryo UI" w:hAnsi="Meiryo UI" w:cs="ＭＳ Ｐゴシック"/>
                <w:color w:val="000000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32A09" w:rsidRPr="00793B86" w:rsidRDefault="00632A09" w:rsidP="008E6D4A">
            <w:pPr>
              <w:rPr>
                <w:rFonts w:ascii="Meiryo UI" w:hAnsi="Meiryo UI" w:cs="ＭＳ Ｐゴシック"/>
                <w:color w:val="000000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C475A6" w:rsidRPr="00793B86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475A6" w:rsidRPr="00793B86" w:rsidRDefault="00C475A6" w:rsidP="00C475A6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hint="eastAsia"/>
              </w:rPr>
              <w:t>(1)ヘルプの参照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475A6" w:rsidRPr="00793B86" w:rsidRDefault="00C475A6" w:rsidP="00C475A6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475A6" w:rsidRPr="00793B86" w:rsidRDefault="00C475A6" w:rsidP="00C475A6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475A6" w:rsidRPr="00793B86" w:rsidRDefault="00C475A6" w:rsidP="00C475A6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475A6" w:rsidRPr="00793B86" w:rsidRDefault="00C475A6" w:rsidP="00C475A6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75A6" w:rsidRPr="00793B86" w:rsidRDefault="00C475A6" w:rsidP="00C475A6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  <w:tr w:rsidR="00632A09" w:rsidRPr="00793B86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32A09" w:rsidRPr="00793B86" w:rsidRDefault="00632A09" w:rsidP="00632A09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hint="eastAsia"/>
              </w:rPr>
              <w:t>(2)ヘルプの編集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32A09" w:rsidRPr="00793B86" w:rsidRDefault="00632A09" w:rsidP="00632A09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32A09" w:rsidRPr="00793B86" w:rsidRDefault="00632A09" w:rsidP="00632A09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32A09" w:rsidRPr="00793B86" w:rsidRDefault="00632A09" w:rsidP="00632A09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32A09" w:rsidRPr="00793B86" w:rsidRDefault="00632A09" w:rsidP="00632A09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32A09" w:rsidRPr="00793B86" w:rsidRDefault="00632A09" w:rsidP="00632A09">
            <w:pPr>
              <w:rPr>
                <w:rFonts w:ascii="Meiryo UI" w:hAnsi="Meiryo UI"/>
              </w:rPr>
            </w:pPr>
            <w:r w:rsidRPr="00793B86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632A09" w:rsidRPr="00793B86" w:rsidRDefault="00632A09" w:rsidP="00632A09">
      <w:pPr>
        <w:rPr>
          <w:rFonts w:ascii="Meiryo UI" w:hAnsi="Meiryo UI"/>
          <w:lang w:val="ja-JP"/>
        </w:rPr>
      </w:pPr>
    </w:p>
    <w:p w:rsidR="00310E7A" w:rsidRPr="00793B86" w:rsidRDefault="00310E7A" w:rsidP="00632A09">
      <w:pPr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(1)ヘルプの参照</w:t>
      </w:r>
    </w:p>
    <w:p w:rsidR="00310E7A" w:rsidRPr="00793B86" w:rsidRDefault="00E217C0" w:rsidP="00310E7A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42DFA7CF" wp14:editId="1D2847AD">
            <wp:simplePos x="0" y="0"/>
            <wp:positionH relativeFrom="column">
              <wp:posOffset>141605</wp:posOffset>
            </wp:positionH>
            <wp:positionV relativeFrom="paragraph">
              <wp:posOffset>86995</wp:posOffset>
            </wp:positionV>
            <wp:extent cx="5727065" cy="1409700"/>
            <wp:effectExtent l="0" t="0" r="6985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657E56E5-66FD-40C4-BE58-61BD0D416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657E56E5-66FD-40C4-BE58-61BD0D4164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9568"/>
                    <a:stretch/>
                  </pic:blipFill>
                  <pic:spPr bwMode="auto">
                    <a:xfrm>
                      <a:off x="0" y="0"/>
                      <a:ext cx="57270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793B86">
      <w:pPr>
        <w:ind w:leftChars="100" w:left="220"/>
        <w:rPr>
          <w:rFonts w:ascii="Meiryo UI" w:hAnsi="Meiryo UI"/>
          <w:lang w:val="ja-JP"/>
        </w:rPr>
      </w:pPr>
    </w:p>
    <w:p w:rsidR="00E217C0" w:rsidRPr="00793B86" w:rsidRDefault="00E217C0" w:rsidP="00E217C0">
      <w:pPr>
        <w:ind w:leftChars="100" w:left="220"/>
        <w:rPr>
          <w:rFonts w:ascii="Meiryo UI" w:hAnsi="Meiryo UI"/>
        </w:rPr>
      </w:pPr>
      <w:r w:rsidRPr="00793B86">
        <w:rPr>
          <w:rFonts w:ascii="Meiryo UI" w:hAnsi="Meiryo UI" w:hint="eastAsia"/>
        </w:rPr>
        <w:t>①ヘッダー部の「画面別ヘルプ」リンクを押してください。</w:t>
      </w:r>
    </w:p>
    <w:p w:rsidR="00E217C0" w:rsidRPr="00793B86" w:rsidRDefault="00E217C0" w:rsidP="00E217C0">
      <w:pPr>
        <w:ind w:leftChars="200" w:left="440"/>
        <w:rPr>
          <w:rFonts w:ascii="Meiryo UI" w:hAnsi="Meiryo UI"/>
        </w:rPr>
      </w:pPr>
      <w:r w:rsidRPr="00793B86">
        <w:rPr>
          <w:rFonts w:ascii="Meiryo UI" w:hAnsi="Meiryo UI" w:hint="eastAsia"/>
        </w:rPr>
        <w:t>ヘルプが未登録の画面の場合、リンクは表示されません。</w:t>
      </w:r>
    </w:p>
    <w:p w:rsidR="00E217C0" w:rsidRPr="00793B86" w:rsidRDefault="00E217C0" w:rsidP="00E217C0">
      <w:pPr>
        <w:ind w:leftChars="200" w:left="440"/>
        <w:rPr>
          <w:rFonts w:ascii="Meiryo UI" w:hAnsi="Meiryo UI"/>
        </w:rPr>
      </w:pPr>
      <w:r w:rsidRPr="00793B86">
        <w:rPr>
          <w:rFonts w:ascii="Meiryo UI" w:hAnsi="Meiryo UI" w:hint="eastAsia"/>
        </w:rPr>
        <w:t>ヘルプの編集権限があれば、ヘルプが未登録でもリンクは表示されます。</w:t>
      </w:r>
    </w:p>
    <w:p w:rsidR="00310E7A" w:rsidRPr="00793B86" w:rsidRDefault="00310E7A" w:rsidP="00310E7A">
      <w:pPr>
        <w:ind w:leftChars="100" w:left="220"/>
        <w:rPr>
          <w:rFonts w:ascii="Meiryo UI" w:hAnsi="Meiryo UI"/>
        </w:rPr>
      </w:pPr>
    </w:p>
    <w:p w:rsidR="00310E7A" w:rsidRPr="00793B86" w:rsidRDefault="00793B86" w:rsidP="00310E7A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70EFCE69" wp14:editId="2D528121">
            <wp:simplePos x="0" y="0"/>
            <wp:positionH relativeFrom="column">
              <wp:posOffset>154305</wp:posOffset>
            </wp:positionH>
            <wp:positionV relativeFrom="paragraph">
              <wp:posOffset>10795</wp:posOffset>
            </wp:positionV>
            <wp:extent cx="5673090" cy="1320800"/>
            <wp:effectExtent l="0" t="0" r="381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E018F2C-5EE4-4E04-8E6B-2656000BD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E018F2C-5EE4-4E04-8E6B-2656000BD3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6396" b="53596"/>
                    <a:stretch/>
                  </pic:blipFill>
                  <pic:spPr bwMode="auto">
                    <a:xfrm>
                      <a:off x="0" y="0"/>
                      <a:ext cx="567309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310E7A">
      <w:pPr>
        <w:ind w:leftChars="100" w:left="220"/>
        <w:rPr>
          <w:rFonts w:ascii="Meiryo UI" w:hAnsi="Meiryo UI"/>
          <w:lang w:val="ja-JP"/>
        </w:rPr>
      </w:pPr>
    </w:p>
    <w:p w:rsidR="00310E7A" w:rsidRPr="00793B86" w:rsidRDefault="00310E7A" w:rsidP="00793B86">
      <w:pPr>
        <w:ind w:leftChars="100" w:left="220"/>
        <w:rPr>
          <w:rFonts w:ascii="Meiryo UI" w:hAnsi="Meiryo UI"/>
          <w:lang w:val="ja-JP"/>
        </w:rPr>
      </w:pPr>
    </w:p>
    <w:p w:rsidR="007E1C2F" w:rsidRPr="00793B86" w:rsidRDefault="007E1C2F" w:rsidP="007E1C2F">
      <w:pPr>
        <w:ind w:leftChars="100" w:left="220"/>
        <w:rPr>
          <w:rFonts w:ascii="Meiryo UI" w:hAnsi="Meiryo UI"/>
        </w:rPr>
      </w:pPr>
      <w:r w:rsidRPr="00793B86">
        <w:rPr>
          <w:rFonts w:ascii="Meiryo UI" w:hAnsi="Meiryo UI" w:hint="eastAsia"/>
        </w:rPr>
        <w:t>②その画面のヘルプ情報が表示されます。</w:t>
      </w:r>
    </w:p>
    <w:p w:rsidR="007E1C2F" w:rsidRPr="00793B86" w:rsidRDefault="007E1C2F" w:rsidP="007E1C2F">
      <w:pPr>
        <w:ind w:leftChars="100" w:left="220"/>
        <w:rPr>
          <w:rFonts w:ascii="Meiryo UI" w:hAnsi="Meiryo UI"/>
        </w:rPr>
      </w:pPr>
      <w:r w:rsidRPr="00793B86">
        <w:rPr>
          <w:rFonts w:ascii="Meiryo UI" w:hAnsi="Meiryo UI" w:hint="eastAsia"/>
        </w:rPr>
        <w:t>③ヘルプの編集権限があれば、編集ボタンが表示されます。</w:t>
      </w:r>
    </w:p>
    <w:p w:rsidR="0079107E" w:rsidRPr="00793B86" w:rsidRDefault="007E1C2F" w:rsidP="007E1C2F">
      <w:pPr>
        <w:ind w:leftChars="200" w:left="440"/>
        <w:rPr>
          <w:rFonts w:ascii="Meiryo UI" w:hAnsi="Meiryo UI"/>
        </w:rPr>
      </w:pPr>
      <w:r w:rsidRPr="00793B86">
        <w:rPr>
          <w:rFonts w:ascii="Meiryo UI" w:hAnsi="Meiryo UI" w:hint="eastAsia"/>
        </w:rPr>
        <w:t>→(2)ヘルプの編集へ</w:t>
      </w:r>
    </w:p>
    <w:p w:rsidR="0079107E" w:rsidRPr="00793B86" w:rsidRDefault="0079107E" w:rsidP="0079107E">
      <w:pPr>
        <w:rPr>
          <w:rFonts w:ascii="Meiryo UI" w:hAnsi="Meiryo UI"/>
        </w:rPr>
      </w:pPr>
      <w:r w:rsidRPr="00793B86">
        <w:rPr>
          <w:rFonts w:ascii="Meiryo UI" w:hAnsi="Meiryo UI"/>
        </w:rPr>
        <w:br w:type="page"/>
      </w:r>
    </w:p>
    <w:p w:rsidR="0079107E" w:rsidRPr="00793B86" w:rsidRDefault="0079107E" w:rsidP="0079107E">
      <w:pPr>
        <w:rPr>
          <w:rFonts w:ascii="Meiryo UI" w:hAnsi="Meiryo UI"/>
        </w:rPr>
      </w:pPr>
      <w:r w:rsidRPr="00793B86">
        <w:rPr>
          <w:rFonts w:ascii="Meiryo UI" w:hAnsi="Meiryo UI" w:hint="eastAsia"/>
        </w:rPr>
        <w:lastRenderedPageBreak/>
        <w:t>(2)ヘルプの編集</w:t>
      </w:r>
    </w:p>
    <w:p w:rsidR="007E1C2F" w:rsidRPr="00793B86" w:rsidRDefault="0079107E" w:rsidP="0079107E">
      <w:pPr>
        <w:rPr>
          <w:rFonts w:ascii="Meiryo UI" w:hAnsi="Meiryo UI"/>
        </w:rPr>
      </w:pPr>
      <w:r w:rsidRPr="00793B86">
        <w:rPr>
          <w:rFonts w:ascii="Meiryo UI" w:hAnsi="Meiryo UI" w:hint="eastAsia"/>
        </w:rPr>
        <w:t>→(1)ヘルプの参照から</w:t>
      </w: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540115D">
            <wp:simplePos x="0" y="0"/>
            <wp:positionH relativeFrom="margin">
              <wp:posOffset>154305</wp:posOffset>
            </wp:positionH>
            <wp:positionV relativeFrom="paragraph">
              <wp:posOffset>3810</wp:posOffset>
            </wp:positionV>
            <wp:extent cx="5674995" cy="3708400"/>
            <wp:effectExtent l="0" t="0" r="1905" b="6350"/>
            <wp:wrapNone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2008FDD-98B2-4B4D-AB79-9352CC9511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>
                      <a:extLst>
                        <a:ext uri="{FF2B5EF4-FFF2-40B4-BE49-F238E27FC236}">
                          <a16:creationId xmlns:a16="http://schemas.microsoft.com/office/drawing/2014/main" id="{82008FDD-98B2-4B4D-AB79-9352CC9511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5" b="8721"/>
                    <a:stretch/>
                  </pic:blipFill>
                  <pic:spPr bwMode="auto">
                    <a:xfrm>
                      <a:off x="0" y="0"/>
                      <a:ext cx="567499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79107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F679EE">
      <w:pPr>
        <w:ind w:leftChars="100" w:left="220"/>
        <w:rPr>
          <w:rFonts w:ascii="Meiryo UI" w:hAnsi="Meiryo UI"/>
          <w:lang w:val="ja-JP"/>
        </w:rPr>
      </w:pPr>
    </w:p>
    <w:p w:rsidR="00D620B7" w:rsidRPr="00793B86" w:rsidRDefault="00D620B7" w:rsidP="00D620B7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①ヘルプの内容を編集してください。</w:t>
      </w:r>
    </w:p>
    <w:p w:rsidR="00D620B7" w:rsidRPr="00793B86" w:rsidRDefault="00D620B7" w:rsidP="00D620B7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②「更新」ボタンを押すと、編集内容が反映されます。</w:t>
      </w:r>
    </w:p>
    <w:p w:rsidR="00D620B7" w:rsidRPr="00793B86" w:rsidRDefault="00D620B7" w:rsidP="00D620B7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③「削除」ボタンを押すと、該当画面のヘルプが削除されます。</w:t>
      </w:r>
    </w:p>
    <w:p w:rsidR="00D620B7" w:rsidRPr="00793B86" w:rsidRDefault="00D620B7" w:rsidP="00D620B7">
      <w:pPr>
        <w:ind w:leftChars="200" w:left="440"/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ヘルプを削除すると、一般ユーザーが該当画面を開いた時に、ヘッダーの「画面ヘルプ」リンクが表示されなくなります。</w:t>
      </w:r>
    </w:p>
    <w:p w:rsidR="00D620B7" w:rsidRPr="00793B86" w:rsidRDefault="00D620B7" w:rsidP="00D620B7">
      <w:pPr>
        <w:ind w:leftChars="100" w:left="220"/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④「画像をアップロードする場合はこちら」リンクをクリックすると、画像アップロード画面を別タブで開きます。</w:t>
      </w:r>
    </w:p>
    <w:p w:rsidR="00D620B7" w:rsidRPr="00793B86" w:rsidRDefault="00D620B7" w:rsidP="00E15AFB">
      <w:pPr>
        <w:ind w:leftChars="200" w:left="440"/>
        <w:rPr>
          <w:rFonts w:ascii="Meiryo UI" w:hAnsi="Meiryo UI"/>
          <w:lang w:val="ja-JP"/>
        </w:rPr>
      </w:pPr>
      <w:r w:rsidRPr="00793B86">
        <w:rPr>
          <w:rFonts w:ascii="Meiryo UI" w:hAnsi="Meiryo UI" w:hint="eastAsia"/>
          <w:lang w:val="ja-JP"/>
        </w:rPr>
        <w:t>→「3.8 画像アップロード」へ</w:t>
      </w:r>
    </w:p>
    <w:sectPr w:rsidR="00D620B7" w:rsidRPr="00793B86" w:rsidSect="004D67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C28" w:rsidRDefault="008F2C28" w:rsidP="00777B39">
      <w:pPr>
        <w:ind w:left="220"/>
      </w:pPr>
      <w:r>
        <w:separator/>
      </w:r>
    </w:p>
    <w:p w:rsidR="008F2C28" w:rsidRDefault="008F2C28" w:rsidP="00777B39">
      <w:pPr>
        <w:ind w:left="220"/>
      </w:pPr>
    </w:p>
  </w:endnote>
  <w:endnote w:type="continuationSeparator" w:id="0">
    <w:p w:rsidR="008F2C28" w:rsidRDefault="008F2C28" w:rsidP="00777B39">
      <w:pPr>
        <w:ind w:left="220"/>
      </w:pPr>
      <w:r>
        <w:continuationSeparator/>
      </w:r>
    </w:p>
    <w:p w:rsidR="008F2C28" w:rsidRDefault="008F2C28" w:rsidP="00777B39">
      <w:pPr>
        <w:ind w:left="220"/>
      </w:pPr>
    </w:p>
  </w:endnote>
  <w:endnote w:type="continuationNotice" w:id="1">
    <w:p w:rsidR="008F2C28" w:rsidRDefault="008F2C28" w:rsidP="00777B39">
      <w:pPr>
        <w:ind w:left="220"/>
      </w:pPr>
    </w:p>
    <w:p w:rsidR="008F2C28" w:rsidRDefault="008F2C28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E4" w:rsidRPr="00915CE4" w:rsidRDefault="00915CE4">
    <w:pPr>
      <w:pStyle w:val="afb"/>
      <w:rPr>
        <w:sz w:val="2"/>
        <w:szCs w:val="2"/>
      </w:rPr>
    </w:pPr>
    <w:r w:rsidRPr="00915CE4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CE4" w:rsidRPr="00915CE4" w:rsidRDefault="00915CE4">
    <w:pPr>
      <w:pStyle w:val="afb"/>
      <w:rPr>
        <w:sz w:val="2"/>
        <w:szCs w:val="2"/>
      </w:rPr>
    </w:pPr>
    <w:r w:rsidRPr="00915CE4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C28" w:rsidRDefault="008F2C28" w:rsidP="00777B39">
      <w:pPr>
        <w:ind w:left="220"/>
      </w:pPr>
      <w:r>
        <w:separator/>
      </w:r>
    </w:p>
    <w:p w:rsidR="008F2C28" w:rsidRDefault="008F2C28" w:rsidP="00777B39">
      <w:pPr>
        <w:ind w:left="220"/>
      </w:pPr>
    </w:p>
  </w:footnote>
  <w:footnote w:type="continuationSeparator" w:id="0">
    <w:p w:rsidR="008F2C28" w:rsidRDefault="008F2C28" w:rsidP="00777B39">
      <w:pPr>
        <w:ind w:left="220"/>
      </w:pPr>
      <w:r>
        <w:continuationSeparator/>
      </w:r>
    </w:p>
    <w:p w:rsidR="008F2C28" w:rsidRDefault="008F2C28" w:rsidP="00777B39">
      <w:pPr>
        <w:ind w:left="220"/>
      </w:pPr>
    </w:p>
  </w:footnote>
  <w:footnote w:type="continuationNotice" w:id="1">
    <w:p w:rsidR="008F2C28" w:rsidRDefault="008F2C28" w:rsidP="00777B39">
      <w:pPr>
        <w:ind w:left="220"/>
      </w:pPr>
    </w:p>
    <w:p w:rsidR="008F2C28" w:rsidRDefault="008F2C28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915CE4" w:rsidP="00915CE4">
    <w:pPr>
      <w:rPr>
        <w:rFonts w:hint="eastAsia"/>
      </w:rPr>
    </w:pPr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915CE4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22663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3E7"/>
    <w:rsid w:val="003025FA"/>
    <w:rsid w:val="00310E7A"/>
    <w:rsid w:val="00333140"/>
    <w:rsid w:val="0033501D"/>
    <w:rsid w:val="00346BDF"/>
    <w:rsid w:val="003477CB"/>
    <w:rsid w:val="00362CA7"/>
    <w:rsid w:val="00392794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2A09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9107E"/>
    <w:rsid w:val="00793B86"/>
    <w:rsid w:val="007C1CAC"/>
    <w:rsid w:val="007C57E7"/>
    <w:rsid w:val="007D406C"/>
    <w:rsid w:val="007E1C2F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A5C0B"/>
    <w:rsid w:val="008B14A7"/>
    <w:rsid w:val="008C4CE1"/>
    <w:rsid w:val="008D0626"/>
    <w:rsid w:val="008F2C28"/>
    <w:rsid w:val="008F56A2"/>
    <w:rsid w:val="008F659C"/>
    <w:rsid w:val="00905AF6"/>
    <w:rsid w:val="00913F1D"/>
    <w:rsid w:val="00915CE4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475A6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20B7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15AFB"/>
    <w:rsid w:val="00E217C0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679EE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CD2370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267B8-0232-4199-B16F-D2B3B50B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15</cp:revision>
  <cp:lastPrinted>2018-02-13T04:56:00Z</cp:lastPrinted>
  <dcterms:created xsi:type="dcterms:W3CDTF">2019-03-07T05:32:00Z</dcterms:created>
  <dcterms:modified xsi:type="dcterms:W3CDTF">2019-03-19T05:22:00Z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