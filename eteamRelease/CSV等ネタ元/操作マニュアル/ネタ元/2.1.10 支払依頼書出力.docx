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F51957" w:rsidRDefault="009E139E" w:rsidP="009E139E">
      <w:pPr>
        <w:pStyle w:val="3"/>
      </w:pPr>
      <w:r w:rsidRPr="00F51957">
        <w:rPr>
          <w:rFonts w:hint="eastAsia"/>
        </w:rPr>
        <w:t>支払依頼書出力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9E139E" w:rsidRPr="00F51957" w:rsidTr="0029257F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E139E" w:rsidRPr="00F51957" w:rsidRDefault="009E139E" w:rsidP="0029257F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E139E" w:rsidRPr="00F51957" w:rsidRDefault="009E139E" w:rsidP="0029257F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E139E" w:rsidRPr="00F51957" w:rsidRDefault="009E139E" w:rsidP="0029257F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E139E" w:rsidRPr="00F51957" w:rsidRDefault="009E139E" w:rsidP="0029257F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E139E" w:rsidRPr="00F51957" w:rsidRDefault="009E139E" w:rsidP="0029257F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E139E" w:rsidRPr="00F51957" w:rsidRDefault="009E139E" w:rsidP="0029257F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9E139E" w:rsidRPr="00F51957" w:rsidTr="00B21B8C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139E" w:rsidRPr="00F51957" w:rsidRDefault="008B1A5D" w:rsidP="009E139E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(1)</w:t>
            </w:r>
            <w:r w:rsidR="009E139E" w:rsidRPr="00F51957">
              <w:rPr>
                <w:rFonts w:ascii="Meiryo UI" w:hAnsi="Meiryo UI" w:cs="ＭＳ Ｐゴシック" w:hint="eastAsia"/>
                <w:color w:val="000000"/>
              </w:rPr>
              <w:t>帳票出力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E139E" w:rsidRPr="00F51957" w:rsidRDefault="009E139E" w:rsidP="009E139E">
            <w:pPr>
              <w:rPr>
                <w:rFonts w:ascii="Meiryo UI" w:hAnsi="Meiryo UI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E139E" w:rsidRPr="00F51957" w:rsidRDefault="009E139E" w:rsidP="009E139E">
            <w:pPr>
              <w:rPr>
                <w:rFonts w:ascii="Meiryo UI" w:hAnsi="Meiryo UI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139E" w:rsidRPr="00F51957" w:rsidRDefault="009E139E" w:rsidP="009E139E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139E" w:rsidRPr="00F51957" w:rsidRDefault="009E139E" w:rsidP="009E139E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9E" w:rsidRPr="00F51957" w:rsidRDefault="009E139E" w:rsidP="009E139E">
            <w:pPr>
              <w:rPr>
                <w:rFonts w:ascii="Meiryo UI" w:hAnsi="Meiryo UI" w:cs="ＭＳ Ｐゴシック"/>
                <w:color w:val="000000"/>
              </w:rPr>
            </w:pPr>
            <w:r w:rsidRPr="00F51957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4D6CFE" w:rsidRDefault="004D6CFE" w:rsidP="004D6CFE">
      <w:pPr>
        <w:rPr>
          <w:rFonts w:ascii="Meiryo UI" w:hAnsi="Meiryo UI"/>
          <w:lang w:val="ja-JP"/>
        </w:rPr>
      </w:pPr>
    </w:p>
    <w:p w:rsidR="004D6CFE" w:rsidRDefault="004D6CFE" w:rsidP="004D6CFE">
      <w:pPr>
        <w:rPr>
          <w:rFonts w:ascii="Meiryo UI" w:hAnsi="Meiryo UI" w:cs="ＭＳ Ｐゴシック"/>
          <w:color w:val="000000"/>
        </w:rPr>
      </w:pPr>
      <w:r w:rsidRPr="003716D4">
        <w:rPr>
          <w:rFonts w:ascii="Meiryo UI" w:hAnsi="Meiryo UI" w:cs="ＭＳ Ｐゴシック" w:hint="eastAsia"/>
          <w:color w:val="000000"/>
        </w:rPr>
        <w:t>(1)</w:t>
      </w:r>
      <w:r w:rsidRPr="00F51957">
        <w:rPr>
          <w:rFonts w:ascii="Meiryo UI" w:hAnsi="Meiryo UI" w:cs="ＭＳ Ｐゴシック" w:hint="eastAsia"/>
          <w:color w:val="000000"/>
        </w:rPr>
        <w:t>帳票出力</w:t>
      </w:r>
    </w:p>
    <w:p w:rsidR="009E139E" w:rsidRPr="00F51957" w:rsidRDefault="004F145C" w:rsidP="004D6CFE">
      <w:pPr>
        <w:ind w:leftChars="100" w:left="220"/>
        <w:rPr>
          <w:rFonts w:ascii="Meiryo UI" w:hAnsi="Meiryo UI" w:hint="eastAsia"/>
          <w:lang w:val="ja-JP"/>
        </w:rPr>
      </w:pPr>
      <w:r w:rsidRPr="00F51957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025CC7B1">
            <wp:simplePos x="0" y="0"/>
            <wp:positionH relativeFrom="margin">
              <wp:posOffset>146050</wp:posOffset>
            </wp:positionH>
            <wp:positionV relativeFrom="paragraph">
              <wp:posOffset>83820</wp:posOffset>
            </wp:positionV>
            <wp:extent cx="5327015" cy="1752600"/>
            <wp:effectExtent l="0" t="0" r="6985" b="0"/>
            <wp:wrapNone/>
            <wp:docPr id="10" name="図 9">
              <a:extLst xmlns:a="http://schemas.openxmlformats.org/drawingml/2006/main">
                <a:ext uri="{FF2B5EF4-FFF2-40B4-BE49-F238E27FC236}">
                  <a16:creationId xmlns:a16="http://schemas.microsoft.com/office/drawing/2014/main" id="{82B99A66-2847-4B6F-AD46-5BA955DEF2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82B99A66-2847-4B6F-AD46-5BA955DEF2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20816" r="5637" b="45710"/>
                    <a:stretch/>
                  </pic:blipFill>
                  <pic:spPr bwMode="auto">
                    <a:xfrm>
                      <a:off x="0" y="0"/>
                      <a:ext cx="532701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F145C" w:rsidRPr="00F51957" w:rsidRDefault="004F145C" w:rsidP="004F145C">
      <w:pPr>
        <w:ind w:leftChars="100" w:left="220"/>
        <w:rPr>
          <w:rFonts w:ascii="Meiryo UI" w:hAnsi="Meiryo UI"/>
          <w:lang w:val="ja-JP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  <w:lang w:val="ja-JP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  <w:lang w:val="ja-JP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  <w:lang w:val="ja-JP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  <w:lang w:val="ja-JP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  <w:lang w:val="ja-JP"/>
        </w:rPr>
      </w:pPr>
    </w:p>
    <w:p w:rsidR="004F145C" w:rsidRPr="00F51957" w:rsidRDefault="004F145C" w:rsidP="00F51957">
      <w:pPr>
        <w:ind w:leftChars="100" w:left="220"/>
        <w:rPr>
          <w:rFonts w:ascii="Meiryo UI" w:hAnsi="Meiryo UI"/>
          <w:lang w:val="ja-JP"/>
        </w:rPr>
      </w:pPr>
    </w:p>
    <w:p w:rsidR="004F145C" w:rsidRPr="00F51957" w:rsidRDefault="004F145C" w:rsidP="00816AC5">
      <w:pPr>
        <w:ind w:leftChars="100" w:left="220"/>
        <w:rPr>
          <w:rFonts w:ascii="Meiryo UI" w:hAnsi="Meiryo UI"/>
        </w:rPr>
      </w:pPr>
      <w:r w:rsidRPr="00F51957">
        <w:rPr>
          <w:rFonts w:ascii="Meiryo UI" w:hAnsi="Meiryo UI" w:hint="eastAsia"/>
        </w:rPr>
        <w:t>①メニュー画面で「支払依頼書出力」リンクをクリックしてください。</w:t>
      </w:r>
    </w:p>
    <w:p w:rsidR="00742B51" w:rsidRPr="00F51957" w:rsidRDefault="00742B51" w:rsidP="00C778B1">
      <w:pPr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  <w:r w:rsidRPr="00F51957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B390E27">
            <wp:simplePos x="0" y="0"/>
            <wp:positionH relativeFrom="margin">
              <wp:posOffset>152400</wp:posOffset>
            </wp:positionH>
            <wp:positionV relativeFrom="paragraph">
              <wp:posOffset>4445</wp:posOffset>
            </wp:positionV>
            <wp:extent cx="5765800" cy="3419475"/>
            <wp:effectExtent l="0" t="0" r="6350" b="9525"/>
            <wp:wrapNone/>
            <wp:docPr id="12" name="図 11">
              <a:extLst xmlns:a="http://schemas.openxmlformats.org/drawingml/2006/main">
                <a:ext uri="{FF2B5EF4-FFF2-40B4-BE49-F238E27FC236}">
                  <a16:creationId xmlns:a16="http://schemas.microsoft.com/office/drawing/2014/main" id="{78F8EE3F-90EC-4051-8477-19BA97615B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1">
                      <a:extLst>
                        <a:ext uri="{FF2B5EF4-FFF2-40B4-BE49-F238E27FC236}">
                          <a16:creationId xmlns:a16="http://schemas.microsoft.com/office/drawing/2014/main" id="{78F8EE3F-90EC-4051-8477-19BA97615B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3" t="20262" r="517" b="16111"/>
                    <a:stretch/>
                  </pic:blipFill>
                  <pic:spPr>
                    <a:xfrm>
                      <a:off x="0" y="0"/>
                      <a:ext cx="5765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4F145C">
      <w:pPr>
        <w:ind w:leftChars="100" w:left="220"/>
        <w:rPr>
          <w:rFonts w:ascii="Meiryo UI" w:hAnsi="Meiryo UI"/>
        </w:rPr>
      </w:pPr>
    </w:p>
    <w:p w:rsidR="004F145C" w:rsidRPr="00F51957" w:rsidRDefault="004F145C" w:rsidP="00F51957">
      <w:pPr>
        <w:ind w:leftChars="100" w:left="220"/>
        <w:rPr>
          <w:rFonts w:ascii="Meiryo UI" w:hAnsi="Meiryo UI"/>
        </w:rPr>
      </w:pPr>
    </w:p>
    <w:p w:rsidR="004F145C" w:rsidRPr="00F51957" w:rsidRDefault="004F145C" w:rsidP="00816AC5">
      <w:pPr>
        <w:ind w:leftChars="100" w:left="220"/>
        <w:rPr>
          <w:rFonts w:ascii="Meiryo UI" w:hAnsi="Meiryo UI"/>
          <w:lang w:val="ja-JP"/>
        </w:rPr>
      </w:pPr>
      <w:r w:rsidRPr="00F51957">
        <w:rPr>
          <w:rFonts w:ascii="Meiryo UI" w:hAnsi="Meiryo UI" w:hint="eastAsia"/>
          <w:lang w:val="ja-JP"/>
        </w:rPr>
        <w:t>②検索したい項目を入力してください。</w:t>
      </w:r>
    </w:p>
    <w:p w:rsidR="00CA1C45" w:rsidRPr="00C778B1" w:rsidRDefault="004F145C" w:rsidP="00816AC5">
      <w:pPr>
        <w:ind w:leftChars="100" w:left="220"/>
        <w:rPr>
          <w:rFonts w:ascii="Meiryo UI" w:hAnsi="Meiryo UI"/>
          <w:lang w:val="ja-JP"/>
        </w:rPr>
      </w:pPr>
      <w:r w:rsidRPr="00F51957">
        <w:rPr>
          <w:rFonts w:ascii="Meiryo UI" w:hAnsi="Meiryo UI" w:hint="eastAsia"/>
          <w:lang w:val="ja-JP"/>
        </w:rPr>
        <w:t>③PDFで出力したい場合はチェックボックスで選択し、帳票出力ボタンを押してください。</w:t>
      </w:r>
    </w:p>
    <w:sectPr w:rsidR="00CA1C45" w:rsidRPr="00C778B1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823" w:rsidRDefault="007E0823" w:rsidP="00777B39">
      <w:pPr>
        <w:ind w:left="220"/>
      </w:pPr>
      <w:r>
        <w:separator/>
      </w:r>
    </w:p>
    <w:p w:rsidR="007E0823" w:rsidRDefault="007E0823" w:rsidP="00777B39">
      <w:pPr>
        <w:ind w:left="220"/>
      </w:pPr>
    </w:p>
  </w:endnote>
  <w:endnote w:type="continuationSeparator" w:id="0">
    <w:p w:rsidR="007E0823" w:rsidRDefault="007E0823" w:rsidP="00777B39">
      <w:pPr>
        <w:ind w:left="220"/>
      </w:pPr>
      <w:r>
        <w:continuationSeparator/>
      </w:r>
    </w:p>
    <w:p w:rsidR="007E0823" w:rsidRDefault="007E0823" w:rsidP="00777B39">
      <w:pPr>
        <w:ind w:left="220"/>
      </w:pPr>
    </w:p>
  </w:endnote>
  <w:endnote w:type="continuationNotice" w:id="1">
    <w:p w:rsidR="007E0823" w:rsidRDefault="007E0823" w:rsidP="00777B39">
      <w:pPr>
        <w:ind w:left="220"/>
      </w:pPr>
    </w:p>
    <w:p w:rsidR="007E0823" w:rsidRDefault="007E0823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6CE" w:rsidRPr="009776CE" w:rsidRDefault="009776CE">
    <w:pPr>
      <w:pStyle w:val="afb"/>
      <w:rPr>
        <w:sz w:val="2"/>
        <w:szCs w:val="2"/>
      </w:rPr>
    </w:pPr>
    <w:r w:rsidRPr="009776CE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823" w:rsidRDefault="007E0823" w:rsidP="00777B39">
      <w:pPr>
        <w:ind w:left="220"/>
      </w:pPr>
      <w:r>
        <w:separator/>
      </w:r>
    </w:p>
    <w:p w:rsidR="007E0823" w:rsidRDefault="007E0823" w:rsidP="00777B39">
      <w:pPr>
        <w:ind w:left="220"/>
      </w:pPr>
    </w:p>
  </w:footnote>
  <w:footnote w:type="continuationSeparator" w:id="0">
    <w:p w:rsidR="007E0823" w:rsidRDefault="007E0823" w:rsidP="00777B39">
      <w:pPr>
        <w:ind w:left="220"/>
      </w:pPr>
      <w:r>
        <w:continuationSeparator/>
      </w:r>
    </w:p>
    <w:p w:rsidR="007E0823" w:rsidRDefault="007E0823" w:rsidP="00777B39">
      <w:pPr>
        <w:ind w:left="220"/>
      </w:pPr>
    </w:p>
  </w:footnote>
  <w:footnote w:type="continuationNotice" w:id="1">
    <w:p w:rsidR="007E0823" w:rsidRDefault="007E0823" w:rsidP="00777B39">
      <w:pPr>
        <w:ind w:left="220"/>
      </w:pPr>
    </w:p>
    <w:p w:rsidR="007E0823" w:rsidRDefault="007E0823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9776CE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2C2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6CFE"/>
    <w:rsid w:val="004D7053"/>
    <w:rsid w:val="004D741F"/>
    <w:rsid w:val="004E7CD5"/>
    <w:rsid w:val="004F136A"/>
    <w:rsid w:val="004F145C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2B51"/>
    <w:rsid w:val="0074785B"/>
    <w:rsid w:val="007556FA"/>
    <w:rsid w:val="00757A22"/>
    <w:rsid w:val="00777B39"/>
    <w:rsid w:val="007C1CAC"/>
    <w:rsid w:val="007C57E7"/>
    <w:rsid w:val="007D406C"/>
    <w:rsid w:val="007E0823"/>
    <w:rsid w:val="007F535F"/>
    <w:rsid w:val="007F563F"/>
    <w:rsid w:val="008032F1"/>
    <w:rsid w:val="00812B66"/>
    <w:rsid w:val="00816AC5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B1A5D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776CE"/>
    <w:rsid w:val="00982D13"/>
    <w:rsid w:val="00986DAA"/>
    <w:rsid w:val="009A64A7"/>
    <w:rsid w:val="009B647A"/>
    <w:rsid w:val="009B6B2F"/>
    <w:rsid w:val="009B6C07"/>
    <w:rsid w:val="009E139E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AE21C9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778B1"/>
    <w:rsid w:val="00C872F1"/>
    <w:rsid w:val="00C90493"/>
    <w:rsid w:val="00C94CAD"/>
    <w:rsid w:val="00CA0FEE"/>
    <w:rsid w:val="00CA1C45"/>
    <w:rsid w:val="00CD451F"/>
    <w:rsid w:val="00CE6728"/>
    <w:rsid w:val="00D06DD3"/>
    <w:rsid w:val="00D07590"/>
    <w:rsid w:val="00D26208"/>
    <w:rsid w:val="00D309C3"/>
    <w:rsid w:val="00D41AE8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1957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E31891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7D1724-2867-456F-B347-5529A403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14</cp:revision>
  <cp:lastPrinted>2018-02-13T04:56:00Z</cp:lastPrinted>
  <dcterms:created xsi:type="dcterms:W3CDTF">2019-03-05T05:30:00Z</dcterms:created>
  <dcterms:modified xsi:type="dcterms:W3CDTF">2019-11-15T10:58:00Z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