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9A3AD" w14:textId="77777777" w:rsidR="00C10AFF" w:rsidRPr="00EA2CB5" w:rsidRDefault="003A675C" w:rsidP="003A675C">
      <w:pPr>
        <w:pStyle w:val="2"/>
      </w:pPr>
      <w:r w:rsidRPr="00EA2CB5">
        <w:rPr>
          <w:rFonts w:hint="eastAsia"/>
        </w:rPr>
        <w:t>ユーザー定義届書画面の編集</w:t>
      </w:r>
    </w:p>
    <w:tbl>
      <w:tblPr>
        <w:tblW w:w="76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74"/>
      </w:tblGrid>
      <w:tr w:rsidR="00E45B0E" w:rsidRPr="00EA2CB5" w14:paraId="04037661" w14:textId="77777777" w:rsidTr="008E6D4A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14:paraId="7198FA63" w14:textId="77777777" w:rsidR="00E45B0E" w:rsidRPr="00EA2CB5" w:rsidRDefault="00E45B0E" w:rsidP="008E6D4A">
            <w:pPr>
              <w:rPr>
                <w:rFonts w:ascii="Meiryo UI" w:hAnsi="Meiryo UI" w:cs="ＭＳ Ｐゴシック"/>
                <w:color w:val="000000"/>
              </w:rPr>
            </w:pPr>
            <w:r w:rsidRPr="00EA2CB5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14:paraId="14CAA04D" w14:textId="77777777" w:rsidR="00E45B0E" w:rsidRPr="00EA2CB5" w:rsidRDefault="00E45B0E" w:rsidP="008E6D4A">
            <w:pPr>
              <w:rPr>
                <w:rFonts w:ascii="Meiryo UI" w:hAnsi="Meiryo UI" w:cs="ＭＳ Ｐゴシック"/>
                <w:color w:val="000000"/>
              </w:rPr>
            </w:pPr>
            <w:r w:rsidRPr="00EA2CB5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14:paraId="3C747906" w14:textId="77777777" w:rsidR="00E45B0E" w:rsidRPr="00EA2CB5" w:rsidRDefault="00E45B0E" w:rsidP="008E6D4A">
            <w:pPr>
              <w:rPr>
                <w:rFonts w:ascii="Meiryo UI" w:hAnsi="Meiryo UI" w:cs="ＭＳ Ｐゴシック"/>
                <w:color w:val="000000"/>
              </w:rPr>
            </w:pPr>
            <w:r w:rsidRPr="00EA2CB5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14:paraId="5B53A6DB" w14:textId="77777777" w:rsidR="00E45B0E" w:rsidRPr="00EA2CB5" w:rsidRDefault="00E45B0E" w:rsidP="008E6D4A">
            <w:pPr>
              <w:rPr>
                <w:rFonts w:ascii="Meiryo UI" w:hAnsi="Meiryo UI" w:cs="ＭＳ Ｐゴシック"/>
                <w:color w:val="000000"/>
              </w:rPr>
            </w:pPr>
            <w:r w:rsidRPr="00EA2CB5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33350AEF" w14:textId="77777777" w:rsidR="00E45B0E" w:rsidRPr="00EA2CB5" w:rsidRDefault="00E45B0E" w:rsidP="008E6D4A">
            <w:pPr>
              <w:rPr>
                <w:rFonts w:ascii="Meiryo UI" w:hAnsi="Meiryo UI" w:cs="ＭＳ Ｐゴシック"/>
                <w:color w:val="000000"/>
              </w:rPr>
            </w:pPr>
            <w:r w:rsidRPr="00EA2CB5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14F13178" w14:textId="77777777" w:rsidR="00E45B0E" w:rsidRPr="00EA2CB5" w:rsidRDefault="00E45B0E" w:rsidP="008E6D4A">
            <w:pPr>
              <w:rPr>
                <w:rFonts w:ascii="Meiryo UI" w:hAnsi="Meiryo UI" w:cs="ＭＳ Ｐゴシック"/>
                <w:color w:val="000000"/>
              </w:rPr>
            </w:pPr>
            <w:r w:rsidRPr="00EA2CB5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E45B0E" w:rsidRPr="00EA2CB5" w14:paraId="63DB92BA" w14:textId="77777777" w:rsidTr="008E6D4A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E11A0B" w14:textId="77777777" w:rsidR="00E45B0E" w:rsidRPr="00EA2CB5" w:rsidRDefault="00E45B0E" w:rsidP="00E45B0E">
            <w:pPr>
              <w:rPr>
                <w:rFonts w:ascii="Meiryo UI" w:hAnsi="Meiryo UI"/>
              </w:rPr>
            </w:pPr>
            <w:r w:rsidRPr="00EA2CB5">
              <w:rPr>
                <w:rFonts w:ascii="Meiryo UI" w:hAnsi="Meiryo UI" w:hint="eastAsia"/>
              </w:rPr>
              <w:t>(1)ユーザー定義届書の一覧表示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B0D151" w14:textId="77777777" w:rsidR="00E45B0E" w:rsidRPr="00EA2CB5" w:rsidRDefault="00E45B0E" w:rsidP="00E45B0E">
            <w:pPr>
              <w:rPr>
                <w:rFonts w:ascii="Meiryo UI" w:hAnsi="Meiryo UI"/>
              </w:rPr>
            </w:pPr>
            <w:r w:rsidRPr="00EA2CB5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5AE88B" w14:textId="77777777" w:rsidR="00E45B0E" w:rsidRPr="00EA2CB5" w:rsidRDefault="00E45B0E" w:rsidP="00E45B0E">
            <w:pPr>
              <w:rPr>
                <w:rFonts w:ascii="Meiryo UI" w:hAnsi="Meiryo UI"/>
              </w:rPr>
            </w:pPr>
            <w:r w:rsidRPr="00EA2CB5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97E75A" w14:textId="77777777" w:rsidR="00E45B0E" w:rsidRPr="00EA2CB5" w:rsidRDefault="00E45B0E" w:rsidP="00E45B0E">
            <w:pPr>
              <w:rPr>
                <w:rFonts w:ascii="Meiryo UI" w:hAnsi="Meiryo UI"/>
              </w:rPr>
            </w:pPr>
            <w:r w:rsidRPr="00EA2CB5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932CC8" w14:textId="77777777" w:rsidR="00E45B0E" w:rsidRPr="00EA2CB5" w:rsidRDefault="00E45B0E" w:rsidP="00E45B0E">
            <w:pPr>
              <w:rPr>
                <w:rFonts w:ascii="Meiryo UI" w:hAnsi="Meiryo UI"/>
              </w:rPr>
            </w:pPr>
            <w:r w:rsidRPr="00EA2CB5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29BA44" w14:textId="77777777" w:rsidR="00E45B0E" w:rsidRPr="00EA2CB5" w:rsidRDefault="00E45B0E" w:rsidP="00E45B0E">
            <w:pPr>
              <w:rPr>
                <w:rFonts w:ascii="Meiryo UI" w:hAnsi="Meiryo UI"/>
              </w:rPr>
            </w:pPr>
            <w:r w:rsidRPr="00EA2CB5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E45B0E" w:rsidRPr="00EA2CB5" w14:paraId="00512B91" w14:textId="77777777" w:rsidTr="008E6D4A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998C31B" w14:textId="77777777" w:rsidR="00E45B0E" w:rsidRPr="00EA2CB5" w:rsidRDefault="00E45B0E" w:rsidP="00E45B0E">
            <w:pPr>
              <w:rPr>
                <w:rFonts w:ascii="Meiryo UI" w:hAnsi="Meiryo UI"/>
              </w:rPr>
            </w:pPr>
            <w:r w:rsidRPr="00EA2CB5">
              <w:rPr>
                <w:rFonts w:ascii="Meiryo UI" w:hAnsi="Meiryo UI" w:hint="eastAsia"/>
              </w:rPr>
              <w:t>(2)ユーザー定義届書の追加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481E555" w14:textId="77777777" w:rsidR="00E45B0E" w:rsidRPr="00EA2CB5" w:rsidRDefault="00E45B0E" w:rsidP="00E45B0E">
            <w:pPr>
              <w:rPr>
                <w:rFonts w:ascii="Meiryo UI" w:hAnsi="Meiryo UI"/>
              </w:rPr>
            </w:pPr>
            <w:r w:rsidRPr="00EA2CB5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647D7E7" w14:textId="77777777" w:rsidR="00E45B0E" w:rsidRPr="00EA2CB5" w:rsidRDefault="00E45B0E" w:rsidP="00E45B0E">
            <w:pPr>
              <w:rPr>
                <w:rFonts w:ascii="Meiryo UI" w:hAnsi="Meiryo UI"/>
              </w:rPr>
            </w:pPr>
            <w:r w:rsidRPr="00EA2CB5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D3293A7" w14:textId="77777777" w:rsidR="00E45B0E" w:rsidRPr="00EA2CB5" w:rsidRDefault="00E45B0E" w:rsidP="00E45B0E">
            <w:pPr>
              <w:rPr>
                <w:rFonts w:ascii="Meiryo UI" w:hAnsi="Meiryo UI"/>
              </w:rPr>
            </w:pPr>
            <w:r w:rsidRPr="00EA2CB5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8576C99" w14:textId="77777777" w:rsidR="00E45B0E" w:rsidRPr="00EA2CB5" w:rsidRDefault="00E45B0E" w:rsidP="00E45B0E">
            <w:pPr>
              <w:rPr>
                <w:rFonts w:ascii="Meiryo UI" w:hAnsi="Meiryo UI"/>
              </w:rPr>
            </w:pPr>
            <w:r w:rsidRPr="00EA2CB5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DF808" w14:textId="77777777" w:rsidR="00E45B0E" w:rsidRPr="00EA2CB5" w:rsidRDefault="00E45B0E" w:rsidP="00E45B0E">
            <w:pPr>
              <w:rPr>
                <w:rFonts w:ascii="Meiryo UI" w:hAnsi="Meiryo UI"/>
              </w:rPr>
            </w:pPr>
            <w:r w:rsidRPr="00EA2CB5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E45B0E" w:rsidRPr="00EA2CB5" w14:paraId="023F1989" w14:textId="77777777" w:rsidTr="008E6D4A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5011971" w14:textId="77777777" w:rsidR="00E45B0E" w:rsidRPr="00EA2CB5" w:rsidRDefault="00E45B0E" w:rsidP="00E45B0E">
            <w:pPr>
              <w:rPr>
                <w:rFonts w:ascii="Meiryo UI" w:hAnsi="Meiryo UI"/>
              </w:rPr>
            </w:pPr>
            <w:r w:rsidRPr="00EA2CB5">
              <w:rPr>
                <w:rFonts w:ascii="Meiryo UI" w:hAnsi="Meiryo UI" w:hint="eastAsia"/>
              </w:rPr>
              <w:t>(3)ユーザー定義届書の変更・削除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639CDA1" w14:textId="77777777" w:rsidR="00E45B0E" w:rsidRPr="00EA2CB5" w:rsidRDefault="00E45B0E" w:rsidP="00E45B0E">
            <w:pPr>
              <w:rPr>
                <w:rFonts w:ascii="Meiryo UI" w:hAnsi="Meiryo UI"/>
              </w:rPr>
            </w:pPr>
            <w:r w:rsidRPr="00EA2CB5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2928FF4" w14:textId="77777777" w:rsidR="00E45B0E" w:rsidRPr="00EA2CB5" w:rsidRDefault="00E45B0E" w:rsidP="00E45B0E">
            <w:pPr>
              <w:rPr>
                <w:rFonts w:ascii="Meiryo UI" w:hAnsi="Meiryo UI"/>
              </w:rPr>
            </w:pPr>
            <w:r w:rsidRPr="00EA2CB5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BA93DC9" w14:textId="77777777" w:rsidR="00E45B0E" w:rsidRPr="00EA2CB5" w:rsidRDefault="00E45B0E" w:rsidP="00E45B0E">
            <w:pPr>
              <w:rPr>
                <w:rFonts w:ascii="Meiryo UI" w:hAnsi="Meiryo UI"/>
              </w:rPr>
            </w:pPr>
            <w:r w:rsidRPr="00EA2CB5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6B42010" w14:textId="77777777" w:rsidR="00E45B0E" w:rsidRPr="00EA2CB5" w:rsidRDefault="00E45B0E" w:rsidP="00E45B0E">
            <w:pPr>
              <w:rPr>
                <w:rFonts w:ascii="Meiryo UI" w:hAnsi="Meiryo UI"/>
              </w:rPr>
            </w:pPr>
            <w:r w:rsidRPr="00EA2CB5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EE0B4" w14:textId="77777777" w:rsidR="00E45B0E" w:rsidRPr="00EA2CB5" w:rsidRDefault="00E45B0E" w:rsidP="00E45B0E">
            <w:pPr>
              <w:rPr>
                <w:rFonts w:ascii="Meiryo UI" w:hAnsi="Meiryo UI"/>
              </w:rPr>
            </w:pPr>
            <w:r w:rsidRPr="00EA2CB5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14:paraId="49C33C77" w14:textId="77777777" w:rsidR="00B96580" w:rsidRPr="00EA2CB5" w:rsidRDefault="00B96580" w:rsidP="003A675C">
      <w:pPr>
        <w:rPr>
          <w:rFonts w:ascii="Meiryo UI" w:hAnsi="Meiryo UI"/>
          <w:lang w:val="ja-JP"/>
        </w:rPr>
      </w:pPr>
    </w:p>
    <w:p w14:paraId="61F374B4" w14:textId="77777777" w:rsidR="003A675C" w:rsidRPr="00EA2CB5" w:rsidRDefault="00B96580" w:rsidP="003A675C">
      <w:pPr>
        <w:rPr>
          <w:rFonts w:ascii="Meiryo UI" w:hAnsi="Meiryo UI"/>
          <w:lang w:val="ja-JP"/>
        </w:rPr>
      </w:pPr>
      <w:r w:rsidRPr="00EA2CB5">
        <w:rPr>
          <w:rFonts w:ascii="Meiryo UI" w:hAnsi="Meiryo UI" w:hint="eastAsia"/>
          <w:lang w:val="ja-JP"/>
        </w:rPr>
        <w:t>(1)ユーザー定義届書の一覧表示</w:t>
      </w:r>
    </w:p>
    <w:p w14:paraId="53D0F535" w14:textId="77777777" w:rsidR="00B96580" w:rsidRPr="00EA2CB5" w:rsidRDefault="00C8470B" w:rsidP="00B96580">
      <w:pPr>
        <w:ind w:leftChars="100" w:left="220"/>
        <w:rPr>
          <w:rFonts w:ascii="Meiryo UI" w:hAnsi="Meiryo UI"/>
          <w:lang w:val="ja-JP"/>
        </w:rPr>
      </w:pPr>
      <w:r w:rsidRPr="00EA2CB5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6A31DA2F" wp14:editId="158C2766">
            <wp:simplePos x="0" y="0"/>
            <wp:positionH relativeFrom="column">
              <wp:posOffset>160655</wp:posOffset>
            </wp:positionH>
            <wp:positionV relativeFrom="paragraph">
              <wp:posOffset>110490</wp:posOffset>
            </wp:positionV>
            <wp:extent cx="5880100" cy="3274147"/>
            <wp:effectExtent l="0" t="0" r="6350" b="2540"/>
            <wp:wrapNone/>
            <wp:docPr id="8" name="図 7">
              <a:extLst xmlns:a="http://schemas.openxmlformats.org/drawingml/2006/main">
                <a:ext uri="{FF2B5EF4-FFF2-40B4-BE49-F238E27FC236}">
                  <a16:creationId xmlns:a16="http://schemas.microsoft.com/office/drawing/2014/main" id="{5B8EFEA1-4022-4B97-A037-EFD30ADD70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7">
                      <a:extLst>
                        <a:ext uri="{FF2B5EF4-FFF2-40B4-BE49-F238E27FC236}">
                          <a16:creationId xmlns:a16="http://schemas.microsoft.com/office/drawing/2014/main" id="{5B8EFEA1-4022-4B97-A037-EFD30ADD701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0" b="1438"/>
                    <a:stretch/>
                  </pic:blipFill>
                  <pic:spPr bwMode="auto">
                    <a:xfrm>
                      <a:off x="0" y="0"/>
                      <a:ext cx="5892174" cy="32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BC79A" w14:textId="77777777" w:rsidR="00B96580" w:rsidRPr="00EA2CB5" w:rsidRDefault="00B96580" w:rsidP="00B96580">
      <w:pPr>
        <w:ind w:leftChars="100" w:left="220"/>
        <w:rPr>
          <w:rFonts w:ascii="Meiryo UI" w:hAnsi="Meiryo UI"/>
          <w:lang w:val="ja-JP"/>
        </w:rPr>
      </w:pPr>
    </w:p>
    <w:p w14:paraId="66050E26" w14:textId="77777777" w:rsidR="00B96580" w:rsidRPr="00EA2CB5" w:rsidRDefault="00B96580" w:rsidP="00B96580">
      <w:pPr>
        <w:ind w:leftChars="100" w:left="220"/>
        <w:rPr>
          <w:rFonts w:ascii="Meiryo UI" w:hAnsi="Meiryo UI"/>
          <w:lang w:val="ja-JP"/>
        </w:rPr>
      </w:pPr>
    </w:p>
    <w:p w14:paraId="6AFCB247" w14:textId="77777777" w:rsidR="00B96580" w:rsidRPr="00EA2CB5" w:rsidRDefault="00B96580" w:rsidP="00B96580">
      <w:pPr>
        <w:ind w:leftChars="100" w:left="220"/>
        <w:rPr>
          <w:rFonts w:ascii="Meiryo UI" w:hAnsi="Meiryo UI"/>
          <w:lang w:val="ja-JP"/>
        </w:rPr>
      </w:pPr>
    </w:p>
    <w:p w14:paraId="7B502BE6" w14:textId="77777777" w:rsidR="00B96580" w:rsidRPr="00EA2CB5" w:rsidRDefault="00B96580" w:rsidP="00B96580">
      <w:pPr>
        <w:ind w:leftChars="100" w:left="220"/>
        <w:rPr>
          <w:rFonts w:ascii="Meiryo UI" w:hAnsi="Meiryo UI"/>
          <w:lang w:val="ja-JP"/>
        </w:rPr>
      </w:pPr>
    </w:p>
    <w:p w14:paraId="4DB11C27" w14:textId="77777777" w:rsidR="00B96580" w:rsidRPr="00EA2CB5" w:rsidRDefault="00B96580" w:rsidP="00B96580">
      <w:pPr>
        <w:ind w:leftChars="100" w:left="220"/>
        <w:rPr>
          <w:rFonts w:ascii="Meiryo UI" w:hAnsi="Meiryo UI"/>
          <w:lang w:val="ja-JP"/>
        </w:rPr>
      </w:pPr>
    </w:p>
    <w:p w14:paraId="1E91D8EA" w14:textId="77777777" w:rsidR="00B96580" w:rsidRPr="00EA2CB5" w:rsidRDefault="00B96580" w:rsidP="00B96580">
      <w:pPr>
        <w:ind w:leftChars="100" w:left="220"/>
        <w:rPr>
          <w:rFonts w:ascii="Meiryo UI" w:hAnsi="Meiryo UI"/>
          <w:lang w:val="ja-JP"/>
        </w:rPr>
      </w:pPr>
    </w:p>
    <w:p w14:paraId="5C3B4D31" w14:textId="77777777" w:rsidR="00B96580" w:rsidRPr="00EA2CB5" w:rsidRDefault="00B96580" w:rsidP="00B96580">
      <w:pPr>
        <w:ind w:leftChars="100" w:left="220"/>
        <w:rPr>
          <w:rFonts w:ascii="Meiryo UI" w:hAnsi="Meiryo UI"/>
          <w:lang w:val="ja-JP"/>
        </w:rPr>
      </w:pPr>
    </w:p>
    <w:p w14:paraId="6A0D35E0" w14:textId="77777777" w:rsidR="00B96580" w:rsidRPr="00EA2CB5" w:rsidRDefault="00B96580" w:rsidP="00B96580">
      <w:pPr>
        <w:ind w:leftChars="100" w:left="220"/>
        <w:rPr>
          <w:rFonts w:ascii="Meiryo UI" w:hAnsi="Meiryo UI"/>
          <w:lang w:val="ja-JP"/>
        </w:rPr>
      </w:pPr>
    </w:p>
    <w:p w14:paraId="17D8D3DB" w14:textId="77777777" w:rsidR="00B96580" w:rsidRPr="00EA2CB5" w:rsidRDefault="00B96580" w:rsidP="00B96580">
      <w:pPr>
        <w:ind w:leftChars="100" w:left="220"/>
        <w:rPr>
          <w:rFonts w:ascii="Meiryo UI" w:hAnsi="Meiryo UI"/>
          <w:lang w:val="ja-JP"/>
        </w:rPr>
      </w:pPr>
    </w:p>
    <w:p w14:paraId="7444273C" w14:textId="77777777" w:rsidR="00B96580" w:rsidRPr="00EA2CB5" w:rsidRDefault="00B96580" w:rsidP="00B96580">
      <w:pPr>
        <w:ind w:leftChars="100" w:left="220"/>
        <w:rPr>
          <w:rFonts w:ascii="Meiryo UI" w:hAnsi="Meiryo UI"/>
          <w:lang w:val="ja-JP"/>
        </w:rPr>
      </w:pPr>
    </w:p>
    <w:p w14:paraId="75A22F37" w14:textId="77777777" w:rsidR="00B96580" w:rsidRPr="00EA2CB5" w:rsidRDefault="00B96580" w:rsidP="00B96580">
      <w:pPr>
        <w:ind w:leftChars="100" w:left="220"/>
        <w:rPr>
          <w:rFonts w:ascii="Meiryo UI" w:hAnsi="Meiryo UI"/>
          <w:lang w:val="ja-JP"/>
        </w:rPr>
      </w:pPr>
    </w:p>
    <w:p w14:paraId="69FA4C16" w14:textId="77777777" w:rsidR="00B96580" w:rsidRPr="00EA2CB5" w:rsidRDefault="00B96580" w:rsidP="00B96580">
      <w:pPr>
        <w:ind w:leftChars="100" w:left="220"/>
        <w:rPr>
          <w:rFonts w:ascii="Meiryo UI" w:hAnsi="Meiryo UI"/>
          <w:lang w:val="ja-JP"/>
        </w:rPr>
      </w:pPr>
    </w:p>
    <w:p w14:paraId="4245D29E" w14:textId="77777777" w:rsidR="00B96580" w:rsidRPr="00EA2CB5" w:rsidRDefault="00B96580" w:rsidP="00B96580">
      <w:pPr>
        <w:ind w:leftChars="100" w:left="220"/>
        <w:rPr>
          <w:rFonts w:ascii="Meiryo UI" w:hAnsi="Meiryo UI"/>
          <w:lang w:val="ja-JP"/>
        </w:rPr>
      </w:pPr>
    </w:p>
    <w:p w14:paraId="0BADBD16" w14:textId="77777777" w:rsidR="00B96580" w:rsidRPr="00EA2CB5" w:rsidRDefault="00B96580" w:rsidP="00EA2CB5">
      <w:pPr>
        <w:ind w:leftChars="100" w:left="220"/>
        <w:rPr>
          <w:rFonts w:ascii="Meiryo UI" w:hAnsi="Meiryo UI"/>
          <w:lang w:val="ja-JP"/>
        </w:rPr>
      </w:pPr>
    </w:p>
    <w:p w14:paraId="233BA59F" w14:textId="77777777" w:rsidR="00C8470B" w:rsidRPr="00EA2CB5" w:rsidRDefault="00C8470B" w:rsidP="00C8470B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①メニュー画面で「届出ジェネレータ」リンクをクリックしてください。</w:t>
      </w:r>
    </w:p>
    <w:p w14:paraId="424D9A2E" w14:textId="77777777" w:rsidR="00B96580" w:rsidRPr="00EA2CB5" w:rsidRDefault="00B96580" w:rsidP="00B96580">
      <w:pPr>
        <w:ind w:leftChars="100" w:left="220"/>
        <w:rPr>
          <w:rFonts w:ascii="Meiryo UI" w:hAnsi="Meiryo UI"/>
        </w:rPr>
      </w:pPr>
    </w:p>
    <w:p w14:paraId="3620B340" w14:textId="77777777" w:rsidR="00B96580" w:rsidRPr="00EA2CB5" w:rsidRDefault="00622C60" w:rsidP="00B96580">
      <w:pPr>
        <w:ind w:leftChars="100" w:left="220"/>
        <w:rPr>
          <w:rFonts w:ascii="Meiryo UI" w:hAnsi="Meiryo UI"/>
          <w:lang w:val="ja-JP"/>
        </w:rPr>
      </w:pPr>
      <w:r w:rsidRPr="00EA2CB5">
        <w:rPr>
          <w:rFonts w:ascii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3CD0443A" wp14:editId="1CD64C8C">
            <wp:simplePos x="0" y="0"/>
            <wp:positionH relativeFrom="column">
              <wp:posOffset>141605</wp:posOffset>
            </wp:positionH>
            <wp:positionV relativeFrom="paragraph">
              <wp:posOffset>60325</wp:posOffset>
            </wp:positionV>
            <wp:extent cx="5352415" cy="1346200"/>
            <wp:effectExtent l="0" t="0" r="635" b="6350"/>
            <wp:wrapNone/>
            <wp:docPr id="9" name="図 8">
              <a:extLst xmlns:a="http://schemas.openxmlformats.org/drawingml/2006/main">
                <a:ext uri="{FF2B5EF4-FFF2-40B4-BE49-F238E27FC236}">
                  <a16:creationId xmlns:a16="http://schemas.microsoft.com/office/drawing/2014/main" id="{C85AEE52-C7F5-410D-887D-505F20E7B9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8">
                      <a:extLst>
                        <a:ext uri="{FF2B5EF4-FFF2-40B4-BE49-F238E27FC236}">
                          <a16:creationId xmlns:a16="http://schemas.microsoft.com/office/drawing/2014/main" id="{C85AEE52-C7F5-410D-887D-505F20E7B90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67" b="28659"/>
                    <a:stretch/>
                  </pic:blipFill>
                  <pic:spPr bwMode="auto">
                    <a:xfrm>
                      <a:off x="0" y="0"/>
                      <a:ext cx="535241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895E3E" w14:textId="77777777" w:rsidR="00B96580" w:rsidRPr="00EA2CB5" w:rsidRDefault="00B96580" w:rsidP="00B96580">
      <w:pPr>
        <w:ind w:leftChars="100" w:left="220"/>
        <w:rPr>
          <w:rFonts w:ascii="Meiryo UI" w:hAnsi="Meiryo UI"/>
          <w:lang w:val="ja-JP"/>
        </w:rPr>
      </w:pPr>
    </w:p>
    <w:p w14:paraId="73F128A4" w14:textId="77777777" w:rsidR="00B96580" w:rsidRPr="00EA2CB5" w:rsidRDefault="00B96580" w:rsidP="00B96580">
      <w:pPr>
        <w:ind w:leftChars="100" w:left="220"/>
        <w:rPr>
          <w:rFonts w:ascii="Meiryo UI" w:hAnsi="Meiryo UI"/>
          <w:lang w:val="ja-JP"/>
        </w:rPr>
      </w:pPr>
    </w:p>
    <w:p w14:paraId="05B11DA8" w14:textId="77777777" w:rsidR="00B96580" w:rsidRPr="00EA2CB5" w:rsidRDefault="00B96580" w:rsidP="00B96580">
      <w:pPr>
        <w:ind w:leftChars="100" w:left="220"/>
        <w:rPr>
          <w:rFonts w:ascii="Meiryo UI" w:hAnsi="Meiryo UI"/>
          <w:lang w:val="ja-JP"/>
        </w:rPr>
      </w:pPr>
    </w:p>
    <w:p w14:paraId="76CB7618" w14:textId="77777777" w:rsidR="00B96580" w:rsidRPr="00EA2CB5" w:rsidRDefault="00B96580" w:rsidP="00B96580">
      <w:pPr>
        <w:ind w:leftChars="100" w:left="220"/>
        <w:rPr>
          <w:rFonts w:ascii="Meiryo UI" w:hAnsi="Meiryo UI"/>
          <w:lang w:val="ja-JP"/>
        </w:rPr>
      </w:pPr>
    </w:p>
    <w:p w14:paraId="767E5C2B" w14:textId="77777777" w:rsidR="00622C60" w:rsidRPr="00EA2CB5" w:rsidRDefault="00622C60" w:rsidP="00EA2CB5">
      <w:pPr>
        <w:ind w:leftChars="100" w:left="220"/>
        <w:rPr>
          <w:rFonts w:ascii="Meiryo UI" w:hAnsi="Meiryo UI"/>
          <w:lang w:val="ja-JP"/>
        </w:rPr>
      </w:pPr>
    </w:p>
    <w:p w14:paraId="68A2DBB9" w14:textId="77777777" w:rsidR="00622C60" w:rsidRPr="00EA2CB5" w:rsidRDefault="00622C60" w:rsidP="00622C60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②ユーザー定義届書を追加する場合、「追加」ボタンを押してください。</w:t>
      </w:r>
    </w:p>
    <w:p w14:paraId="4AD43D05" w14:textId="77777777" w:rsidR="00622C60" w:rsidRPr="00EA2CB5" w:rsidRDefault="00622C60" w:rsidP="00622C60">
      <w:pPr>
        <w:ind w:leftChars="200" w:left="440"/>
        <w:rPr>
          <w:rFonts w:ascii="Meiryo UI" w:hAnsi="Meiryo UI"/>
        </w:rPr>
      </w:pPr>
      <w:r w:rsidRPr="00EA2CB5">
        <w:rPr>
          <w:rFonts w:ascii="Meiryo UI" w:hAnsi="Meiryo UI" w:hint="eastAsia"/>
        </w:rPr>
        <w:t>→(2)ユーザー定義届書の追加</w:t>
      </w:r>
    </w:p>
    <w:p w14:paraId="4B35C979" w14:textId="5DC409A7" w:rsidR="001671B8" w:rsidRPr="00EA2CB5" w:rsidRDefault="00CB0252" w:rsidP="001671B8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③</w:t>
      </w:r>
      <w:r w:rsidR="001671B8" w:rsidRPr="00EA2CB5">
        <w:rPr>
          <w:rFonts w:ascii="Meiryo UI" w:hAnsi="Meiryo UI" w:hint="eastAsia"/>
        </w:rPr>
        <w:t>既存のユーザー定義届書を複製して追加する場合、</w:t>
      </w:r>
    </w:p>
    <w:p w14:paraId="697F0CEF" w14:textId="77777777" w:rsidR="001671B8" w:rsidRPr="00EA2CB5" w:rsidRDefault="001671B8" w:rsidP="001671B8">
      <w:pPr>
        <w:ind w:leftChars="200" w:left="440"/>
        <w:rPr>
          <w:rFonts w:ascii="Meiryo UI" w:hAnsi="Meiryo UI"/>
        </w:rPr>
      </w:pPr>
      <w:r w:rsidRPr="00EA2CB5">
        <w:rPr>
          <w:rFonts w:ascii="Meiryo UI" w:hAnsi="Meiryo UI" w:hint="eastAsia"/>
        </w:rPr>
        <w:t>該当ユーザー定義届書右側の「複製」ボタンを押してください。</w:t>
      </w:r>
    </w:p>
    <w:p w14:paraId="4A200ED5" w14:textId="77777777" w:rsidR="001671B8" w:rsidRPr="00EA2CB5" w:rsidRDefault="001671B8" w:rsidP="001671B8">
      <w:pPr>
        <w:ind w:leftChars="200" w:left="440"/>
        <w:rPr>
          <w:rFonts w:ascii="Meiryo UI" w:hAnsi="Meiryo UI"/>
        </w:rPr>
      </w:pPr>
      <w:r w:rsidRPr="00EA2CB5">
        <w:rPr>
          <w:rFonts w:ascii="Meiryo UI" w:hAnsi="Meiryo UI" w:hint="eastAsia"/>
        </w:rPr>
        <w:t>→(2)ユーザー定義届書の追加</w:t>
      </w:r>
    </w:p>
    <w:p w14:paraId="4AE5CB55" w14:textId="52817968" w:rsidR="001671B8" w:rsidRPr="00EA2CB5" w:rsidRDefault="00CB0252" w:rsidP="001671B8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④</w:t>
      </w:r>
      <w:r w:rsidR="001671B8" w:rsidRPr="00EA2CB5">
        <w:rPr>
          <w:rFonts w:ascii="Meiryo UI" w:hAnsi="Meiryo UI" w:hint="eastAsia"/>
        </w:rPr>
        <w:t>ユーザー定義届書を変更・削除する場合、「伝票種別」リンクをクリックしてください。</w:t>
      </w:r>
    </w:p>
    <w:p w14:paraId="6CB6606E" w14:textId="77777777" w:rsidR="001671B8" w:rsidRPr="00EA2CB5" w:rsidRDefault="001671B8" w:rsidP="001671B8">
      <w:pPr>
        <w:ind w:leftChars="200" w:left="440"/>
        <w:rPr>
          <w:rFonts w:ascii="Meiryo UI" w:hAnsi="Meiryo UI"/>
        </w:rPr>
      </w:pPr>
      <w:r w:rsidRPr="00EA2CB5">
        <w:rPr>
          <w:rFonts w:ascii="Meiryo UI" w:hAnsi="Meiryo UI" w:hint="eastAsia"/>
        </w:rPr>
        <w:t>→(3)ユーザー定義届書の変更・削除</w:t>
      </w:r>
    </w:p>
    <w:p w14:paraId="2B9E5306" w14:textId="77777777" w:rsidR="001671B8" w:rsidRPr="00EA2CB5" w:rsidRDefault="001671B8" w:rsidP="001671B8">
      <w:pPr>
        <w:rPr>
          <w:rFonts w:ascii="Meiryo UI" w:hAnsi="Meiryo UI"/>
        </w:rPr>
      </w:pPr>
      <w:r w:rsidRPr="00EA2CB5">
        <w:rPr>
          <w:rFonts w:ascii="Meiryo UI" w:hAnsi="Meiryo UI"/>
        </w:rPr>
        <w:br w:type="page"/>
      </w:r>
    </w:p>
    <w:p w14:paraId="73E3D8C8" w14:textId="77777777" w:rsidR="00622C60" w:rsidRPr="00EA2CB5" w:rsidRDefault="00753E96" w:rsidP="001671B8">
      <w:pPr>
        <w:rPr>
          <w:rFonts w:ascii="Meiryo UI" w:hAnsi="Meiryo UI"/>
        </w:rPr>
      </w:pPr>
      <w:r w:rsidRPr="00EA2CB5">
        <w:rPr>
          <w:rFonts w:ascii="Meiryo UI" w:hAnsi="Meiryo UI" w:hint="eastAsia"/>
        </w:rPr>
        <w:lastRenderedPageBreak/>
        <w:t>(2)ユーザー定義届書の追加</w:t>
      </w:r>
    </w:p>
    <w:p w14:paraId="07005510" w14:textId="77777777" w:rsidR="00622C60" w:rsidRPr="00EA2CB5" w:rsidRDefault="00753E96" w:rsidP="00B96580">
      <w:pPr>
        <w:ind w:leftChars="100" w:left="220"/>
        <w:rPr>
          <w:rFonts w:ascii="Meiryo UI" w:hAnsi="Meiryo UI"/>
          <w:lang w:val="ja-JP"/>
        </w:rPr>
      </w:pPr>
      <w:r w:rsidRPr="00EA2CB5">
        <w:rPr>
          <w:rFonts w:ascii="Meiryo UI" w:hAnsi="Meiryo UI"/>
          <w:noProof/>
        </w:rPr>
        <w:drawing>
          <wp:anchor distT="0" distB="0" distL="114300" distR="114300" simplePos="0" relativeHeight="251663360" behindDoc="0" locked="0" layoutInCell="1" allowOverlap="1" wp14:anchorId="64436AC7" wp14:editId="09643EEB">
            <wp:simplePos x="0" y="0"/>
            <wp:positionH relativeFrom="column">
              <wp:posOffset>141605</wp:posOffset>
            </wp:positionH>
            <wp:positionV relativeFrom="paragraph">
              <wp:posOffset>17780</wp:posOffset>
            </wp:positionV>
            <wp:extent cx="5134610" cy="3117215"/>
            <wp:effectExtent l="0" t="0" r="8890" b="6985"/>
            <wp:wrapNone/>
            <wp:docPr id="7" name="図 6">
              <a:extLst xmlns:a="http://schemas.openxmlformats.org/drawingml/2006/main">
                <a:ext uri="{FF2B5EF4-FFF2-40B4-BE49-F238E27FC236}">
                  <a16:creationId xmlns:a16="http://schemas.microsoft.com/office/drawing/2014/main" id="{8C026E28-C5AB-452C-90D8-860D2FF320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>
                      <a:extLst>
                        <a:ext uri="{FF2B5EF4-FFF2-40B4-BE49-F238E27FC236}">
                          <a16:creationId xmlns:a16="http://schemas.microsoft.com/office/drawing/2014/main" id="{8C026E28-C5AB-452C-90D8-860D2FF3204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90"/>
                    <a:stretch/>
                  </pic:blipFill>
                  <pic:spPr bwMode="auto">
                    <a:xfrm>
                      <a:off x="0" y="0"/>
                      <a:ext cx="513461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CC0993" w14:textId="77777777" w:rsidR="00622C60" w:rsidRPr="00EA2CB5" w:rsidRDefault="00622C60" w:rsidP="00B96580">
      <w:pPr>
        <w:ind w:leftChars="100" w:left="220"/>
        <w:rPr>
          <w:rFonts w:ascii="Meiryo UI" w:hAnsi="Meiryo UI"/>
          <w:lang w:val="ja-JP"/>
        </w:rPr>
      </w:pPr>
    </w:p>
    <w:p w14:paraId="5898202C" w14:textId="77777777" w:rsidR="00622C60" w:rsidRPr="00EA2CB5" w:rsidRDefault="00622C60" w:rsidP="00B96580">
      <w:pPr>
        <w:ind w:leftChars="100" w:left="220"/>
        <w:rPr>
          <w:rFonts w:ascii="Meiryo UI" w:hAnsi="Meiryo UI"/>
          <w:lang w:val="ja-JP"/>
        </w:rPr>
      </w:pPr>
    </w:p>
    <w:p w14:paraId="5F1714AB" w14:textId="77777777" w:rsidR="00622C60" w:rsidRPr="00EA2CB5" w:rsidRDefault="00622C60" w:rsidP="00B96580">
      <w:pPr>
        <w:ind w:leftChars="100" w:left="220"/>
        <w:rPr>
          <w:rFonts w:ascii="Meiryo UI" w:hAnsi="Meiryo UI"/>
          <w:lang w:val="ja-JP"/>
        </w:rPr>
      </w:pPr>
    </w:p>
    <w:p w14:paraId="1380D86A" w14:textId="77777777" w:rsidR="00622C60" w:rsidRPr="00EA2CB5" w:rsidRDefault="00622C60" w:rsidP="00B96580">
      <w:pPr>
        <w:ind w:leftChars="100" w:left="220"/>
        <w:rPr>
          <w:rFonts w:ascii="Meiryo UI" w:hAnsi="Meiryo UI"/>
          <w:lang w:val="ja-JP"/>
        </w:rPr>
      </w:pPr>
    </w:p>
    <w:p w14:paraId="50FB0A63" w14:textId="77777777" w:rsidR="00622C60" w:rsidRPr="00EA2CB5" w:rsidRDefault="00622C60" w:rsidP="00B96580">
      <w:pPr>
        <w:ind w:leftChars="100" w:left="220"/>
        <w:rPr>
          <w:rFonts w:ascii="Meiryo UI" w:hAnsi="Meiryo UI"/>
          <w:lang w:val="ja-JP"/>
        </w:rPr>
      </w:pPr>
    </w:p>
    <w:p w14:paraId="49CA546D" w14:textId="77777777" w:rsidR="00622C60" w:rsidRPr="00EA2CB5" w:rsidRDefault="00622C60" w:rsidP="00B96580">
      <w:pPr>
        <w:ind w:leftChars="100" w:left="220"/>
        <w:rPr>
          <w:rFonts w:ascii="Meiryo UI" w:hAnsi="Meiryo UI"/>
          <w:lang w:val="ja-JP"/>
        </w:rPr>
      </w:pPr>
    </w:p>
    <w:p w14:paraId="7215B8FB" w14:textId="77777777" w:rsidR="00622C60" w:rsidRPr="00EA2CB5" w:rsidRDefault="00622C60" w:rsidP="00B96580">
      <w:pPr>
        <w:ind w:leftChars="100" w:left="220"/>
        <w:rPr>
          <w:rFonts w:ascii="Meiryo UI" w:hAnsi="Meiryo UI"/>
          <w:lang w:val="ja-JP"/>
        </w:rPr>
      </w:pPr>
    </w:p>
    <w:p w14:paraId="466657CA" w14:textId="77777777" w:rsidR="00622C60" w:rsidRPr="00EA2CB5" w:rsidRDefault="00622C60" w:rsidP="00B96580">
      <w:pPr>
        <w:ind w:leftChars="100" w:left="220"/>
        <w:rPr>
          <w:rFonts w:ascii="Meiryo UI" w:hAnsi="Meiryo UI"/>
          <w:lang w:val="ja-JP"/>
        </w:rPr>
      </w:pPr>
    </w:p>
    <w:p w14:paraId="5F42BBB8" w14:textId="77777777" w:rsidR="00753E96" w:rsidRPr="00EA2CB5" w:rsidRDefault="00753E96" w:rsidP="00B96580">
      <w:pPr>
        <w:ind w:leftChars="100" w:left="220"/>
        <w:rPr>
          <w:rFonts w:ascii="Meiryo UI" w:hAnsi="Meiryo UI"/>
          <w:lang w:val="ja-JP"/>
        </w:rPr>
      </w:pPr>
    </w:p>
    <w:p w14:paraId="1E286BCB" w14:textId="77777777" w:rsidR="00753E96" w:rsidRPr="00EA2CB5" w:rsidRDefault="00753E96" w:rsidP="00B96580">
      <w:pPr>
        <w:ind w:leftChars="100" w:left="220"/>
        <w:rPr>
          <w:rFonts w:ascii="Meiryo UI" w:hAnsi="Meiryo UI"/>
          <w:lang w:val="ja-JP"/>
        </w:rPr>
      </w:pPr>
    </w:p>
    <w:p w14:paraId="0FBC1E72" w14:textId="77777777" w:rsidR="00753E96" w:rsidRPr="00EA2CB5" w:rsidRDefault="00753E96" w:rsidP="00B96580">
      <w:pPr>
        <w:ind w:leftChars="100" w:left="220"/>
        <w:rPr>
          <w:rFonts w:ascii="Meiryo UI" w:hAnsi="Meiryo UI"/>
          <w:lang w:val="ja-JP"/>
        </w:rPr>
      </w:pPr>
    </w:p>
    <w:p w14:paraId="3EE8AAC5" w14:textId="77777777" w:rsidR="00753E96" w:rsidRPr="00EA2CB5" w:rsidRDefault="00753E96" w:rsidP="00687B07">
      <w:pPr>
        <w:ind w:leftChars="100" w:left="220"/>
        <w:rPr>
          <w:rFonts w:ascii="Meiryo UI" w:hAnsi="Meiryo UI"/>
          <w:lang w:val="ja-JP"/>
        </w:rPr>
      </w:pPr>
    </w:p>
    <w:p w14:paraId="7EEC199C" w14:textId="77777777" w:rsidR="00753E96" w:rsidRPr="00EA2CB5" w:rsidRDefault="00753E96" w:rsidP="00B96580">
      <w:pPr>
        <w:ind w:leftChars="100" w:left="220"/>
        <w:rPr>
          <w:rFonts w:ascii="Meiryo UI" w:hAnsi="Meiryo UI"/>
          <w:lang w:val="ja-JP"/>
        </w:rPr>
      </w:pPr>
      <w:r w:rsidRPr="00EA2CB5">
        <w:rPr>
          <w:rFonts w:ascii="Meiryo UI" w:hAnsi="Meiryo UI"/>
          <w:noProof/>
        </w:rPr>
        <w:drawing>
          <wp:anchor distT="0" distB="0" distL="114300" distR="114300" simplePos="0" relativeHeight="251658239" behindDoc="0" locked="0" layoutInCell="1" allowOverlap="1" wp14:anchorId="65CE830D" wp14:editId="3E868714">
            <wp:simplePos x="0" y="0"/>
            <wp:positionH relativeFrom="column">
              <wp:posOffset>160655</wp:posOffset>
            </wp:positionH>
            <wp:positionV relativeFrom="paragraph">
              <wp:posOffset>111125</wp:posOffset>
            </wp:positionV>
            <wp:extent cx="5172339" cy="1695449"/>
            <wp:effectExtent l="0" t="0" r="0" b="635"/>
            <wp:wrapNone/>
            <wp:docPr id="6" name="図 5">
              <a:extLst xmlns:a="http://schemas.openxmlformats.org/drawingml/2006/main">
                <a:ext uri="{FF2B5EF4-FFF2-40B4-BE49-F238E27FC236}">
                  <a16:creationId xmlns:a16="http://schemas.microsoft.com/office/drawing/2014/main" id="{FD2DDD92-B632-40C6-95BA-B45373B9E3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>
                      <a:extLst>
                        <a:ext uri="{FF2B5EF4-FFF2-40B4-BE49-F238E27FC236}">
                          <a16:creationId xmlns:a16="http://schemas.microsoft.com/office/drawing/2014/main" id="{FD2DDD92-B632-40C6-95BA-B45373B9E3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339" cy="169544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429F71E7" w14:textId="77777777" w:rsidR="00753E96" w:rsidRPr="00EA2CB5" w:rsidRDefault="00753E96" w:rsidP="00B96580">
      <w:pPr>
        <w:ind w:leftChars="100" w:left="220"/>
        <w:rPr>
          <w:rFonts w:ascii="Meiryo UI" w:hAnsi="Meiryo UI"/>
          <w:lang w:val="ja-JP"/>
        </w:rPr>
      </w:pPr>
    </w:p>
    <w:p w14:paraId="79E18B0C" w14:textId="77777777" w:rsidR="00753E96" w:rsidRPr="00EA2CB5" w:rsidRDefault="00753E96" w:rsidP="00B96580">
      <w:pPr>
        <w:ind w:leftChars="100" w:left="220"/>
        <w:rPr>
          <w:rFonts w:ascii="Meiryo UI" w:hAnsi="Meiryo UI"/>
          <w:lang w:val="ja-JP"/>
        </w:rPr>
      </w:pPr>
    </w:p>
    <w:p w14:paraId="5CA04D49" w14:textId="77777777" w:rsidR="00753E96" w:rsidRPr="00EA2CB5" w:rsidRDefault="00753E96" w:rsidP="00B96580">
      <w:pPr>
        <w:ind w:leftChars="100" w:left="220"/>
        <w:rPr>
          <w:rFonts w:ascii="Meiryo UI" w:hAnsi="Meiryo UI"/>
          <w:lang w:val="ja-JP"/>
        </w:rPr>
      </w:pPr>
    </w:p>
    <w:p w14:paraId="0CC1C22A" w14:textId="77777777" w:rsidR="00622C60" w:rsidRPr="00EA2CB5" w:rsidRDefault="00622C60" w:rsidP="00B96580">
      <w:pPr>
        <w:ind w:leftChars="100" w:left="220"/>
        <w:rPr>
          <w:rFonts w:ascii="Meiryo UI" w:hAnsi="Meiryo UI"/>
          <w:lang w:val="ja-JP"/>
        </w:rPr>
      </w:pPr>
    </w:p>
    <w:p w14:paraId="0042742B" w14:textId="77777777" w:rsidR="00753E96" w:rsidRPr="00EA2CB5" w:rsidRDefault="00753E96" w:rsidP="00B96580">
      <w:pPr>
        <w:ind w:leftChars="100" w:left="220"/>
        <w:rPr>
          <w:rFonts w:ascii="Meiryo UI" w:hAnsi="Meiryo UI"/>
          <w:lang w:val="ja-JP"/>
        </w:rPr>
      </w:pPr>
    </w:p>
    <w:p w14:paraId="106F3DDC" w14:textId="77777777" w:rsidR="00753E96" w:rsidRPr="00EA2CB5" w:rsidRDefault="00753E96" w:rsidP="00B96580">
      <w:pPr>
        <w:ind w:leftChars="100" w:left="220"/>
        <w:rPr>
          <w:rFonts w:ascii="Meiryo UI" w:hAnsi="Meiryo UI"/>
          <w:lang w:val="ja-JP"/>
        </w:rPr>
      </w:pPr>
    </w:p>
    <w:p w14:paraId="16A4E928" w14:textId="77777777" w:rsidR="00753E96" w:rsidRPr="00EA2CB5" w:rsidRDefault="00753E96" w:rsidP="00687B07">
      <w:pPr>
        <w:ind w:leftChars="100" w:left="220"/>
        <w:rPr>
          <w:rFonts w:ascii="Meiryo UI" w:hAnsi="Meiryo UI"/>
          <w:lang w:val="ja-JP"/>
        </w:rPr>
      </w:pPr>
    </w:p>
    <w:p w14:paraId="4F916945" w14:textId="77777777" w:rsidR="00753E96" w:rsidRPr="00EA2CB5" w:rsidRDefault="00753E96" w:rsidP="00753E96">
      <w:pPr>
        <w:ind w:leftChars="100" w:left="220"/>
        <w:rPr>
          <w:rFonts w:ascii="Meiryo UI" w:hAnsi="Meiryo UI"/>
          <w:lang w:val="ja-JP"/>
        </w:rPr>
      </w:pPr>
      <w:r w:rsidRPr="00EA2CB5">
        <w:rPr>
          <w:rFonts w:ascii="Meiryo UI" w:hAnsi="Meiryo UI" w:hint="eastAsia"/>
          <w:lang w:val="ja-JP"/>
        </w:rPr>
        <w:t>①伝票情報を入力してください。</w:t>
      </w:r>
    </w:p>
    <w:p w14:paraId="188061E1" w14:textId="77777777" w:rsidR="00753E96" w:rsidRPr="00EA2CB5" w:rsidRDefault="00753E96" w:rsidP="00753E96">
      <w:pPr>
        <w:ind w:leftChars="100" w:left="220"/>
        <w:rPr>
          <w:rFonts w:ascii="Meiryo UI" w:hAnsi="Meiryo UI"/>
          <w:lang w:val="ja-JP"/>
        </w:rPr>
      </w:pPr>
      <w:r w:rsidRPr="00EA2CB5">
        <w:rPr>
          <w:rFonts w:ascii="Meiryo UI" w:hAnsi="Meiryo UI" w:hint="eastAsia"/>
          <w:lang w:val="ja-JP"/>
        </w:rPr>
        <w:t>②入力部品を追加してください。</w:t>
      </w:r>
    </w:p>
    <w:p w14:paraId="1037AA51" w14:textId="77777777" w:rsidR="00753E96" w:rsidRPr="00EA2CB5" w:rsidRDefault="00753E96" w:rsidP="00753E96">
      <w:pPr>
        <w:ind w:leftChars="200" w:left="440"/>
        <w:rPr>
          <w:rFonts w:ascii="Meiryo UI" w:hAnsi="Meiryo UI"/>
          <w:lang w:val="ja-JP"/>
        </w:rPr>
      </w:pPr>
      <w:r w:rsidRPr="00EA2CB5">
        <w:rPr>
          <w:rFonts w:ascii="Meiryo UI" w:hAnsi="Meiryo UI" w:hint="eastAsia"/>
          <w:lang w:val="ja-JP"/>
        </w:rPr>
        <w:t>→「補足(1)入力部品の追加方法」</w:t>
      </w:r>
    </w:p>
    <w:p w14:paraId="428D9408" w14:textId="77777777" w:rsidR="00753E96" w:rsidRPr="00EA2CB5" w:rsidRDefault="00753E96" w:rsidP="00753E96">
      <w:pPr>
        <w:ind w:leftChars="100" w:left="220"/>
        <w:rPr>
          <w:rFonts w:ascii="Meiryo UI" w:hAnsi="Meiryo UI"/>
          <w:lang w:val="ja-JP"/>
        </w:rPr>
      </w:pPr>
      <w:r w:rsidRPr="00EA2CB5">
        <w:rPr>
          <w:rFonts w:ascii="Meiryo UI" w:hAnsi="Meiryo UI" w:hint="eastAsia"/>
          <w:lang w:val="ja-JP"/>
        </w:rPr>
        <w:t>③入力部品のレイアウトを編集してください。</w:t>
      </w:r>
    </w:p>
    <w:p w14:paraId="4C74CFFF" w14:textId="77777777" w:rsidR="00753E96" w:rsidRPr="00EA2CB5" w:rsidRDefault="00753E96" w:rsidP="00753E96">
      <w:pPr>
        <w:ind w:leftChars="200" w:left="440"/>
        <w:rPr>
          <w:rFonts w:ascii="Meiryo UI" w:hAnsi="Meiryo UI"/>
          <w:lang w:val="ja-JP"/>
        </w:rPr>
      </w:pPr>
      <w:r w:rsidRPr="00EA2CB5">
        <w:rPr>
          <w:rFonts w:ascii="Meiryo UI" w:hAnsi="Meiryo UI" w:hint="eastAsia"/>
          <w:lang w:val="ja-JP"/>
        </w:rPr>
        <w:t>→「補足(2)入力部品のレイアウト編集」</w:t>
      </w:r>
    </w:p>
    <w:p w14:paraId="385C425A" w14:textId="77777777" w:rsidR="00E9222B" w:rsidRPr="00EA2CB5" w:rsidRDefault="00753E96" w:rsidP="00753E96">
      <w:pPr>
        <w:ind w:leftChars="100" w:left="220"/>
        <w:rPr>
          <w:rFonts w:ascii="Meiryo UI" w:hAnsi="Meiryo UI"/>
          <w:lang w:val="ja-JP"/>
        </w:rPr>
      </w:pPr>
      <w:r w:rsidRPr="00EA2CB5">
        <w:rPr>
          <w:rFonts w:ascii="Meiryo UI" w:hAnsi="Meiryo UI" w:hint="eastAsia"/>
          <w:lang w:val="ja-JP"/>
        </w:rPr>
        <w:t>④登録ボタンを押してください。</w:t>
      </w:r>
    </w:p>
    <w:p w14:paraId="466A52EF" w14:textId="77777777" w:rsidR="00E9222B" w:rsidRPr="00EA2CB5" w:rsidRDefault="00E9222B">
      <w:pPr>
        <w:spacing w:after="160" w:line="259" w:lineRule="auto"/>
        <w:rPr>
          <w:rFonts w:ascii="Meiryo UI" w:hAnsi="Meiryo UI"/>
          <w:lang w:val="ja-JP"/>
        </w:rPr>
      </w:pPr>
      <w:r w:rsidRPr="00EA2CB5">
        <w:rPr>
          <w:rFonts w:ascii="Meiryo UI" w:hAnsi="Meiryo UI"/>
          <w:lang w:val="ja-JP"/>
        </w:rPr>
        <w:br w:type="page"/>
      </w:r>
    </w:p>
    <w:p w14:paraId="77FC654D" w14:textId="77777777" w:rsidR="00753E96" w:rsidRPr="00EA2CB5" w:rsidRDefault="00E9222B" w:rsidP="00E9222B">
      <w:pPr>
        <w:rPr>
          <w:rFonts w:ascii="Meiryo UI" w:hAnsi="Meiryo UI"/>
          <w:lang w:val="ja-JP"/>
        </w:rPr>
      </w:pPr>
      <w:r w:rsidRPr="00EA2CB5">
        <w:rPr>
          <w:rFonts w:ascii="Meiryo UI" w:hAnsi="Meiryo UI" w:hint="eastAsia"/>
          <w:lang w:val="ja-JP"/>
        </w:rPr>
        <w:lastRenderedPageBreak/>
        <w:t>(3)ユーザー定義届書の変更・削除</w:t>
      </w:r>
    </w:p>
    <w:p w14:paraId="28C729F1" w14:textId="77777777" w:rsidR="00753E96" w:rsidRPr="00EA2CB5" w:rsidRDefault="00E9222B" w:rsidP="00B96580">
      <w:pPr>
        <w:ind w:leftChars="100" w:left="220"/>
        <w:rPr>
          <w:rFonts w:ascii="Meiryo UI" w:hAnsi="Meiryo UI"/>
          <w:lang w:val="ja-JP"/>
        </w:rPr>
      </w:pPr>
      <w:r w:rsidRPr="00EA2CB5">
        <w:rPr>
          <w:rFonts w:ascii="Meiryo UI" w:hAnsi="Meiryo UI"/>
          <w:noProof/>
        </w:rPr>
        <w:drawing>
          <wp:anchor distT="0" distB="0" distL="114300" distR="114300" simplePos="0" relativeHeight="251666432" behindDoc="0" locked="0" layoutInCell="1" allowOverlap="1" wp14:anchorId="49F8DFAF" wp14:editId="6BAA191C">
            <wp:simplePos x="0" y="0"/>
            <wp:positionH relativeFrom="column">
              <wp:posOffset>147955</wp:posOffset>
            </wp:positionH>
            <wp:positionV relativeFrom="paragraph">
              <wp:posOffset>5080</wp:posOffset>
            </wp:positionV>
            <wp:extent cx="5139055" cy="2997835"/>
            <wp:effectExtent l="0" t="0" r="4445" b="0"/>
            <wp:wrapNone/>
            <wp:docPr id="5" name="図 4">
              <a:extLst xmlns:a="http://schemas.openxmlformats.org/drawingml/2006/main">
                <a:ext uri="{FF2B5EF4-FFF2-40B4-BE49-F238E27FC236}">
                  <a16:creationId xmlns:a16="http://schemas.microsoft.com/office/drawing/2014/main" id="{6E616C27-3041-4DBC-A630-4AC139358E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4">
                      <a:extLst>
                        <a:ext uri="{FF2B5EF4-FFF2-40B4-BE49-F238E27FC236}">
                          <a16:creationId xmlns:a16="http://schemas.microsoft.com/office/drawing/2014/main" id="{6E616C27-3041-4DBC-A630-4AC139358EE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9"/>
                    <a:stretch/>
                  </pic:blipFill>
                  <pic:spPr bwMode="auto">
                    <a:xfrm>
                      <a:off x="0" y="0"/>
                      <a:ext cx="513905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A0DCD6" w14:textId="77777777" w:rsidR="00753E96" w:rsidRPr="00EA2CB5" w:rsidRDefault="00753E96" w:rsidP="00B96580">
      <w:pPr>
        <w:ind w:leftChars="100" w:left="220"/>
        <w:rPr>
          <w:rFonts w:ascii="Meiryo UI" w:hAnsi="Meiryo UI"/>
          <w:lang w:val="ja-JP"/>
        </w:rPr>
      </w:pPr>
    </w:p>
    <w:p w14:paraId="6544F939" w14:textId="77777777" w:rsidR="00753E96" w:rsidRPr="00EA2CB5" w:rsidRDefault="00753E96" w:rsidP="00B96580">
      <w:pPr>
        <w:ind w:leftChars="100" w:left="220"/>
        <w:rPr>
          <w:rFonts w:ascii="Meiryo UI" w:hAnsi="Meiryo UI"/>
          <w:lang w:val="ja-JP"/>
        </w:rPr>
      </w:pPr>
    </w:p>
    <w:p w14:paraId="2219E6BC" w14:textId="77777777" w:rsidR="00753E96" w:rsidRPr="00EA2CB5" w:rsidRDefault="00753E96" w:rsidP="00B96580">
      <w:pPr>
        <w:ind w:leftChars="100" w:left="220"/>
        <w:rPr>
          <w:rFonts w:ascii="Meiryo UI" w:hAnsi="Meiryo UI"/>
          <w:lang w:val="ja-JP"/>
        </w:rPr>
      </w:pPr>
    </w:p>
    <w:p w14:paraId="56B58AC5" w14:textId="77777777" w:rsidR="00753E96" w:rsidRPr="00EA2CB5" w:rsidRDefault="00753E96" w:rsidP="00B96580">
      <w:pPr>
        <w:ind w:leftChars="100" w:left="220"/>
        <w:rPr>
          <w:rFonts w:ascii="Meiryo UI" w:hAnsi="Meiryo UI"/>
          <w:lang w:val="ja-JP"/>
        </w:rPr>
      </w:pPr>
    </w:p>
    <w:p w14:paraId="0D99848E" w14:textId="77777777" w:rsidR="00753E96" w:rsidRPr="00EA2CB5" w:rsidRDefault="00753E96" w:rsidP="00B96580">
      <w:pPr>
        <w:ind w:leftChars="100" w:left="220"/>
        <w:rPr>
          <w:rFonts w:ascii="Meiryo UI" w:hAnsi="Meiryo UI"/>
          <w:lang w:val="ja-JP"/>
        </w:rPr>
      </w:pPr>
    </w:p>
    <w:p w14:paraId="557EFF05" w14:textId="77777777" w:rsidR="00753E96" w:rsidRPr="00EA2CB5" w:rsidRDefault="00753E96" w:rsidP="00B96580">
      <w:pPr>
        <w:ind w:leftChars="100" w:left="220"/>
        <w:rPr>
          <w:rFonts w:ascii="Meiryo UI" w:hAnsi="Meiryo UI"/>
          <w:lang w:val="ja-JP"/>
        </w:rPr>
      </w:pPr>
    </w:p>
    <w:p w14:paraId="040A4EF1" w14:textId="77777777" w:rsidR="00753E96" w:rsidRPr="00EA2CB5" w:rsidRDefault="00753E96" w:rsidP="00B96580">
      <w:pPr>
        <w:ind w:leftChars="100" w:left="220"/>
        <w:rPr>
          <w:rFonts w:ascii="Meiryo UI" w:hAnsi="Meiryo UI"/>
          <w:lang w:val="ja-JP"/>
        </w:rPr>
      </w:pPr>
    </w:p>
    <w:p w14:paraId="1A832B26" w14:textId="77777777" w:rsidR="00E9222B" w:rsidRPr="00EA2CB5" w:rsidRDefault="00E9222B" w:rsidP="00B96580">
      <w:pPr>
        <w:ind w:leftChars="100" w:left="220"/>
        <w:rPr>
          <w:rFonts w:ascii="Meiryo UI" w:hAnsi="Meiryo UI"/>
          <w:lang w:val="ja-JP"/>
        </w:rPr>
      </w:pPr>
    </w:p>
    <w:p w14:paraId="351B221A" w14:textId="77777777" w:rsidR="00E9222B" w:rsidRPr="00EA2CB5" w:rsidRDefault="00E9222B" w:rsidP="00B96580">
      <w:pPr>
        <w:ind w:leftChars="100" w:left="220"/>
        <w:rPr>
          <w:rFonts w:ascii="Meiryo UI" w:hAnsi="Meiryo UI"/>
          <w:lang w:val="ja-JP"/>
        </w:rPr>
      </w:pPr>
    </w:p>
    <w:p w14:paraId="6CF81C5B" w14:textId="77777777" w:rsidR="00E9222B" w:rsidRPr="00EA2CB5" w:rsidRDefault="00E9222B" w:rsidP="00B96580">
      <w:pPr>
        <w:ind w:leftChars="100" w:left="220"/>
        <w:rPr>
          <w:rFonts w:ascii="Meiryo UI" w:hAnsi="Meiryo UI"/>
          <w:lang w:val="ja-JP"/>
        </w:rPr>
      </w:pPr>
    </w:p>
    <w:p w14:paraId="0564B1E5" w14:textId="77777777" w:rsidR="00E9222B" w:rsidRPr="00EA2CB5" w:rsidRDefault="00E9222B" w:rsidP="00B96580">
      <w:pPr>
        <w:ind w:leftChars="100" w:left="220"/>
        <w:rPr>
          <w:rFonts w:ascii="Meiryo UI" w:hAnsi="Meiryo UI"/>
          <w:lang w:val="ja-JP"/>
        </w:rPr>
      </w:pPr>
    </w:p>
    <w:p w14:paraId="030941C9" w14:textId="77777777" w:rsidR="00E9222B" w:rsidRPr="00EA2CB5" w:rsidRDefault="00E9222B" w:rsidP="002218AF">
      <w:pPr>
        <w:ind w:leftChars="100" w:left="220"/>
        <w:rPr>
          <w:rFonts w:ascii="Meiryo UI" w:hAnsi="Meiryo UI"/>
          <w:lang w:val="ja-JP"/>
        </w:rPr>
      </w:pPr>
    </w:p>
    <w:p w14:paraId="152D7A37" w14:textId="77777777" w:rsidR="00E9222B" w:rsidRPr="00EA2CB5" w:rsidRDefault="00DE4F28" w:rsidP="00B96580">
      <w:pPr>
        <w:ind w:leftChars="100" w:left="220"/>
        <w:rPr>
          <w:rFonts w:ascii="Meiryo UI" w:hAnsi="Meiryo UI"/>
          <w:lang w:val="ja-JP"/>
        </w:rPr>
      </w:pPr>
      <w:r w:rsidRPr="00EA2CB5">
        <w:rPr>
          <w:rFonts w:ascii="Meiryo UI" w:hAnsi="Meiryo UI"/>
          <w:noProof/>
        </w:rPr>
        <w:drawing>
          <wp:anchor distT="0" distB="0" distL="114300" distR="114300" simplePos="0" relativeHeight="251665408" behindDoc="0" locked="0" layoutInCell="1" allowOverlap="1" wp14:anchorId="77922D85" wp14:editId="3DE94C51">
            <wp:simplePos x="0" y="0"/>
            <wp:positionH relativeFrom="column">
              <wp:posOffset>152400</wp:posOffset>
            </wp:positionH>
            <wp:positionV relativeFrom="paragraph">
              <wp:posOffset>14605</wp:posOffset>
            </wp:positionV>
            <wp:extent cx="5140324" cy="1766665"/>
            <wp:effectExtent l="0" t="0" r="3810" b="5080"/>
            <wp:wrapNone/>
            <wp:docPr id="4" name="図 3">
              <a:extLst xmlns:a="http://schemas.openxmlformats.org/drawingml/2006/main">
                <a:ext uri="{FF2B5EF4-FFF2-40B4-BE49-F238E27FC236}">
                  <a16:creationId xmlns:a16="http://schemas.microsoft.com/office/drawing/2014/main" id="{CC1106FF-A07B-4CC2-BD0C-7676F377FE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>
                      <a:extLst>
                        <a:ext uri="{FF2B5EF4-FFF2-40B4-BE49-F238E27FC236}">
                          <a16:creationId xmlns:a16="http://schemas.microsoft.com/office/drawing/2014/main" id="{CC1106FF-A07B-4CC2-BD0C-7676F377FE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4" cy="176666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0CB63A52" w14:textId="77777777" w:rsidR="00E9222B" w:rsidRPr="00EA2CB5" w:rsidRDefault="00E9222B" w:rsidP="00B96580">
      <w:pPr>
        <w:ind w:leftChars="100" w:left="220"/>
        <w:rPr>
          <w:rFonts w:ascii="Meiryo UI" w:hAnsi="Meiryo UI"/>
          <w:lang w:val="ja-JP"/>
        </w:rPr>
      </w:pPr>
    </w:p>
    <w:p w14:paraId="45E817F5" w14:textId="77777777" w:rsidR="00E9222B" w:rsidRPr="00EA2CB5" w:rsidRDefault="00E9222B" w:rsidP="00B96580">
      <w:pPr>
        <w:ind w:leftChars="100" w:left="220"/>
        <w:rPr>
          <w:rFonts w:ascii="Meiryo UI" w:hAnsi="Meiryo UI"/>
          <w:lang w:val="ja-JP"/>
        </w:rPr>
      </w:pPr>
    </w:p>
    <w:p w14:paraId="73EBE65F" w14:textId="77777777" w:rsidR="00E9222B" w:rsidRPr="00EA2CB5" w:rsidRDefault="00E9222B" w:rsidP="00B96580">
      <w:pPr>
        <w:ind w:leftChars="100" w:left="220"/>
        <w:rPr>
          <w:rFonts w:ascii="Meiryo UI" w:hAnsi="Meiryo UI"/>
          <w:lang w:val="ja-JP"/>
        </w:rPr>
      </w:pPr>
    </w:p>
    <w:p w14:paraId="3BF1B895" w14:textId="77777777" w:rsidR="00E9222B" w:rsidRPr="00EA2CB5" w:rsidRDefault="00E9222B" w:rsidP="00B96580">
      <w:pPr>
        <w:ind w:leftChars="100" w:left="220"/>
        <w:rPr>
          <w:rFonts w:ascii="Meiryo UI" w:hAnsi="Meiryo UI"/>
          <w:lang w:val="ja-JP"/>
        </w:rPr>
      </w:pPr>
    </w:p>
    <w:p w14:paraId="4342FF86" w14:textId="77777777" w:rsidR="00E9222B" w:rsidRPr="00EA2CB5" w:rsidRDefault="00E9222B" w:rsidP="00B96580">
      <w:pPr>
        <w:ind w:leftChars="100" w:left="220"/>
        <w:rPr>
          <w:rFonts w:ascii="Meiryo UI" w:hAnsi="Meiryo UI"/>
          <w:lang w:val="ja-JP"/>
        </w:rPr>
      </w:pPr>
    </w:p>
    <w:p w14:paraId="7C5197E2" w14:textId="77777777" w:rsidR="00DE4F28" w:rsidRDefault="00DE4F28" w:rsidP="002218AF">
      <w:pPr>
        <w:ind w:leftChars="100" w:left="220"/>
        <w:rPr>
          <w:rFonts w:ascii="Meiryo UI" w:hAnsi="Meiryo UI"/>
          <w:lang w:val="ja-JP"/>
        </w:rPr>
      </w:pPr>
    </w:p>
    <w:p w14:paraId="613CC1FE" w14:textId="77777777" w:rsidR="002218AF" w:rsidRPr="00EA2CB5" w:rsidRDefault="002218AF" w:rsidP="002218AF">
      <w:pPr>
        <w:ind w:leftChars="100" w:left="220"/>
        <w:rPr>
          <w:rFonts w:ascii="Meiryo UI" w:hAnsi="Meiryo UI"/>
          <w:lang w:val="ja-JP"/>
        </w:rPr>
      </w:pPr>
    </w:p>
    <w:p w14:paraId="72EB2814" w14:textId="77777777" w:rsidR="00DE4F28" w:rsidRPr="00EA2CB5" w:rsidRDefault="00DE4F28" w:rsidP="00DE4F28">
      <w:pPr>
        <w:ind w:leftChars="100" w:left="220"/>
        <w:rPr>
          <w:rFonts w:ascii="Meiryo UI" w:hAnsi="Meiryo UI"/>
          <w:lang w:val="ja-JP"/>
        </w:rPr>
      </w:pPr>
      <w:r w:rsidRPr="00EA2CB5">
        <w:rPr>
          <w:rFonts w:ascii="Meiryo UI" w:hAnsi="Meiryo UI" w:hint="eastAsia"/>
          <w:lang w:val="ja-JP"/>
        </w:rPr>
        <w:t>①変更対象の項目を入力し直してください。</w:t>
      </w:r>
    </w:p>
    <w:p w14:paraId="426D7C4E" w14:textId="77777777" w:rsidR="00DE4F28" w:rsidRPr="00EA2CB5" w:rsidRDefault="00DE4F28" w:rsidP="00DE4F28">
      <w:pPr>
        <w:ind w:leftChars="100" w:left="220"/>
        <w:rPr>
          <w:rFonts w:ascii="Meiryo UI" w:hAnsi="Meiryo UI"/>
          <w:lang w:val="ja-JP"/>
        </w:rPr>
      </w:pPr>
      <w:r w:rsidRPr="00EA2CB5">
        <w:rPr>
          <w:rFonts w:ascii="Meiryo UI" w:hAnsi="Meiryo UI" w:hint="eastAsia"/>
          <w:lang w:val="ja-JP"/>
        </w:rPr>
        <w:t>②変更ボタンを押すと、入力し直した内容が反映されます。</w:t>
      </w:r>
    </w:p>
    <w:p w14:paraId="7D468BAE" w14:textId="77777777" w:rsidR="00DE4F28" w:rsidRPr="00EA2CB5" w:rsidRDefault="00DE4F28" w:rsidP="00DE4F28">
      <w:pPr>
        <w:ind w:leftChars="100" w:left="220"/>
        <w:rPr>
          <w:rFonts w:ascii="Meiryo UI" w:hAnsi="Meiryo UI"/>
          <w:lang w:val="ja-JP"/>
        </w:rPr>
      </w:pPr>
      <w:r w:rsidRPr="00EA2CB5">
        <w:rPr>
          <w:rFonts w:ascii="Meiryo UI" w:hAnsi="Meiryo UI" w:hint="eastAsia"/>
          <w:lang w:val="ja-JP"/>
        </w:rPr>
        <w:t>③削除ボタンを押すと、ユーザー定義届書を削除します。</w:t>
      </w:r>
    </w:p>
    <w:p w14:paraId="1669A021" w14:textId="77777777" w:rsidR="009E2932" w:rsidRPr="00EA2CB5" w:rsidRDefault="00DE4F28" w:rsidP="009E2932">
      <w:pPr>
        <w:ind w:leftChars="200" w:left="440"/>
        <w:rPr>
          <w:rFonts w:ascii="Meiryo UI" w:hAnsi="Meiryo UI"/>
          <w:b/>
          <w:color w:val="FF0000"/>
          <w:lang w:val="ja-JP"/>
        </w:rPr>
      </w:pPr>
      <w:r w:rsidRPr="00EA2CB5">
        <w:rPr>
          <w:rFonts w:ascii="Meiryo UI" w:hAnsi="Meiryo UI" w:hint="eastAsia"/>
          <w:b/>
          <w:color w:val="FF0000"/>
          <w:lang w:val="ja-JP"/>
        </w:rPr>
        <w:t>※ 作成したユーザー定義届書のレイアウトで、伝票が起票されている場合は削除できません。</w:t>
      </w:r>
    </w:p>
    <w:p w14:paraId="6D30C6A9" w14:textId="77777777" w:rsidR="009E2932" w:rsidRPr="00EA2CB5" w:rsidRDefault="009E2932">
      <w:pPr>
        <w:spacing w:after="160" w:line="259" w:lineRule="auto"/>
        <w:rPr>
          <w:rFonts w:ascii="Meiryo UI" w:hAnsi="Meiryo UI"/>
          <w:b/>
          <w:color w:val="FF0000"/>
          <w:lang w:val="ja-JP"/>
        </w:rPr>
      </w:pPr>
      <w:r w:rsidRPr="00EA2CB5">
        <w:rPr>
          <w:rFonts w:ascii="Meiryo UI" w:hAnsi="Meiryo UI"/>
          <w:b/>
          <w:color w:val="FF0000"/>
          <w:lang w:val="ja-JP"/>
        </w:rPr>
        <w:br w:type="page"/>
      </w:r>
    </w:p>
    <w:p w14:paraId="034235D6" w14:textId="77777777" w:rsidR="00DE4F28" w:rsidRPr="00EA2CB5" w:rsidRDefault="00406469" w:rsidP="009E2932">
      <w:pPr>
        <w:rPr>
          <w:rFonts w:ascii="Meiryo UI" w:hAnsi="Meiryo UI"/>
          <w:lang w:val="ja-JP"/>
        </w:rPr>
      </w:pPr>
      <w:r w:rsidRPr="00EA2CB5">
        <w:rPr>
          <w:rFonts w:ascii="Meiryo UI" w:hAnsi="Meiryo UI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A2182C9" wp14:editId="32A33E2D">
            <wp:simplePos x="0" y="0"/>
            <wp:positionH relativeFrom="column">
              <wp:posOffset>147955</wp:posOffset>
            </wp:positionH>
            <wp:positionV relativeFrom="paragraph">
              <wp:posOffset>203835</wp:posOffset>
            </wp:positionV>
            <wp:extent cx="5439410" cy="1212850"/>
            <wp:effectExtent l="0" t="0" r="8890" b="6350"/>
            <wp:wrapNone/>
            <wp:docPr id="2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CA9F9AB-75A0-4401-9289-597168969D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>
                      <a:extLst>
                        <a:ext uri="{FF2B5EF4-FFF2-40B4-BE49-F238E27FC236}">
                          <a16:creationId xmlns:a16="http://schemas.microsoft.com/office/drawing/2014/main" id="{2CA9F9AB-75A0-4401-9289-597168969D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l="2247" t="41228" r="2086" b="29822"/>
                    <a:stretch/>
                  </pic:blipFill>
                  <pic:spPr bwMode="auto">
                    <a:xfrm>
                      <a:off x="0" y="0"/>
                      <a:ext cx="543941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2932" w:rsidRPr="00EA2CB5">
        <w:rPr>
          <w:rFonts w:ascii="Meiryo UI" w:hAnsi="Meiryo UI" w:hint="eastAsia"/>
          <w:lang w:val="ja-JP"/>
        </w:rPr>
        <w:t>補足(1)入力部品の追加方法</w:t>
      </w:r>
    </w:p>
    <w:p w14:paraId="1E1810B6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</w:p>
    <w:p w14:paraId="1C45D1EA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</w:p>
    <w:p w14:paraId="3D92C68A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</w:p>
    <w:p w14:paraId="42D76F61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</w:p>
    <w:p w14:paraId="5DD8AE82" w14:textId="77777777" w:rsidR="008F5DCB" w:rsidRPr="00EA2CB5" w:rsidRDefault="008F5DCB" w:rsidP="00406469">
      <w:pPr>
        <w:ind w:leftChars="100" w:left="220"/>
        <w:rPr>
          <w:rFonts w:ascii="Meiryo UI" w:hAnsi="Meiryo UI"/>
          <w:lang w:val="ja-JP"/>
        </w:rPr>
      </w:pPr>
    </w:p>
    <w:p w14:paraId="5CAB9BFF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  <w:r w:rsidRPr="00EA2CB5">
        <w:rPr>
          <w:rFonts w:ascii="Meiryo UI" w:hAnsi="Meiryo UI" w:hint="eastAsia"/>
          <w:lang w:val="ja-JP"/>
        </w:rPr>
        <w:t>①入力部品を追加するエリアを選択します。選択中のエリアの見出しが青色で表示されます。</w:t>
      </w:r>
    </w:p>
    <w:p w14:paraId="3E8C7F9F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  <w:r w:rsidRPr="00EA2CB5">
        <w:rPr>
          <w:rFonts w:ascii="Meiryo UI" w:hAnsi="Meiryo UI" w:hint="eastAsia"/>
          <w:lang w:val="ja-JP"/>
        </w:rPr>
        <w:t>②入力部品を選択します。ボタンを押下すると部品情報を入力する子画面が表示されます。</w:t>
      </w:r>
    </w:p>
    <w:p w14:paraId="2F08C583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</w:p>
    <w:p w14:paraId="7E8E08C1" w14:textId="77777777" w:rsidR="008F5DCB" w:rsidRPr="00EA2CB5" w:rsidRDefault="00757771" w:rsidP="008F5DCB">
      <w:pPr>
        <w:ind w:leftChars="100" w:left="220"/>
        <w:rPr>
          <w:rFonts w:ascii="Meiryo UI" w:hAnsi="Meiryo UI"/>
          <w:lang w:val="ja-JP"/>
        </w:rPr>
      </w:pPr>
      <w:r w:rsidRPr="00EA2CB5">
        <w:rPr>
          <w:rFonts w:ascii="Meiryo UI" w:hAnsi="Meiryo UI"/>
          <w:noProof/>
        </w:rPr>
        <w:drawing>
          <wp:anchor distT="0" distB="0" distL="114300" distR="114300" simplePos="0" relativeHeight="251670528" behindDoc="0" locked="0" layoutInCell="1" allowOverlap="1" wp14:anchorId="3B950011" wp14:editId="5E305D19">
            <wp:simplePos x="0" y="0"/>
            <wp:positionH relativeFrom="column">
              <wp:posOffset>155575</wp:posOffset>
            </wp:positionH>
            <wp:positionV relativeFrom="paragraph">
              <wp:posOffset>49530</wp:posOffset>
            </wp:positionV>
            <wp:extent cx="5772150" cy="3343275"/>
            <wp:effectExtent l="0" t="0" r="0" b="0"/>
            <wp:wrapNone/>
            <wp:docPr id="71" name="図 70">
              <a:extLst xmlns:a="http://schemas.openxmlformats.org/drawingml/2006/main">
                <a:ext uri="{FF2B5EF4-FFF2-40B4-BE49-F238E27FC236}">
                  <a16:creationId xmlns:a16="http://schemas.microsoft.com/office/drawing/2014/main" id="{3D42D8A1-7EFD-4007-BF98-9E1D216795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図 70">
                      <a:extLst>
                        <a:ext uri="{FF2B5EF4-FFF2-40B4-BE49-F238E27FC236}">
                          <a16:creationId xmlns:a16="http://schemas.microsoft.com/office/drawing/2014/main" id="{3D42D8A1-7EFD-4007-BF98-9E1D216795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29F2CFF9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</w:p>
    <w:p w14:paraId="632140AC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</w:p>
    <w:p w14:paraId="0DBAEFB0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</w:p>
    <w:p w14:paraId="5789E750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</w:p>
    <w:p w14:paraId="607BC0A0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</w:p>
    <w:p w14:paraId="0699AECB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</w:p>
    <w:p w14:paraId="50D34E1A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</w:p>
    <w:p w14:paraId="556829AA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</w:p>
    <w:p w14:paraId="18134004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</w:p>
    <w:p w14:paraId="358BAA74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</w:p>
    <w:p w14:paraId="4A16E52E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</w:p>
    <w:p w14:paraId="6B62E2A9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</w:p>
    <w:p w14:paraId="4B9E5C23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</w:p>
    <w:p w14:paraId="1541968A" w14:textId="77777777" w:rsidR="008F5DCB" w:rsidRPr="00EA2CB5" w:rsidRDefault="008F5DCB" w:rsidP="00406469">
      <w:pPr>
        <w:ind w:leftChars="100" w:left="220"/>
        <w:rPr>
          <w:rFonts w:ascii="Meiryo UI" w:hAnsi="Meiryo UI"/>
          <w:lang w:val="ja-JP"/>
        </w:rPr>
      </w:pPr>
    </w:p>
    <w:p w14:paraId="1038EE39" w14:textId="77777777" w:rsidR="00757771" w:rsidRPr="00EA2CB5" w:rsidRDefault="00757771" w:rsidP="00757771">
      <w:pPr>
        <w:ind w:leftChars="100" w:left="220"/>
        <w:rPr>
          <w:rFonts w:ascii="Meiryo UI" w:hAnsi="Meiryo UI"/>
          <w:lang w:val="ja-JP"/>
        </w:rPr>
      </w:pPr>
      <w:r w:rsidRPr="00EA2CB5">
        <w:rPr>
          <w:rFonts w:ascii="Meiryo UI" w:hAnsi="Meiryo UI" w:hint="eastAsia"/>
          <w:lang w:val="ja-JP"/>
        </w:rPr>
        <w:t>③部品情報を入力して下さい。</w:t>
      </w:r>
    </w:p>
    <w:p w14:paraId="7317BC1F" w14:textId="77777777" w:rsidR="00757771" w:rsidRPr="00EA2CB5" w:rsidRDefault="00757771" w:rsidP="00757771">
      <w:pPr>
        <w:ind w:leftChars="200" w:left="440"/>
        <w:rPr>
          <w:rFonts w:ascii="Meiryo UI" w:hAnsi="Meiryo UI"/>
          <w:lang w:val="ja-JP"/>
        </w:rPr>
      </w:pPr>
      <w:r w:rsidRPr="00EA2CB5">
        <w:rPr>
          <w:rFonts w:ascii="Meiryo UI" w:hAnsi="Meiryo UI" w:hint="eastAsia"/>
          <w:lang w:val="ja-JP"/>
        </w:rPr>
        <w:t>→「補足(3)部品の入力方法」</w:t>
      </w:r>
    </w:p>
    <w:p w14:paraId="7098F309" w14:textId="77777777" w:rsidR="008F5DCB" w:rsidRPr="00EA2CB5" w:rsidRDefault="00757771" w:rsidP="00757771">
      <w:pPr>
        <w:ind w:leftChars="100" w:left="220"/>
        <w:rPr>
          <w:rFonts w:ascii="Meiryo UI" w:hAnsi="Meiryo UI"/>
          <w:lang w:val="ja-JP"/>
        </w:rPr>
      </w:pPr>
      <w:r w:rsidRPr="00EA2CB5">
        <w:rPr>
          <w:rFonts w:ascii="Meiryo UI" w:hAnsi="Meiryo UI" w:hint="eastAsia"/>
          <w:lang w:val="ja-JP"/>
        </w:rPr>
        <w:t>④追加ボタンを押してください。</w:t>
      </w:r>
    </w:p>
    <w:p w14:paraId="36B09130" w14:textId="77777777" w:rsidR="00757771" w:rsidRPr="00EA2CB5" w:rsidRDefault="00757771" w:rsidP="00757771">
      <w:pPr>
        <w:ind w:leftChars="100" w:left="220"/>
        <w:rPr>
          <w:rFonts w:ascii="Meiryo UI" w:hAnsi="Meiryo UI"/>
          <w:lang w:val="ja-JP"/>
        </w:rPr>
      </w:pPr>
    </w:p>
    <w:p w14:paraId="2EBEAE16" w14:textId="77777777" w:rsidR="008F5DCB" w:rsidRPr="00EA2CB5" w:rsidRDefault="00757771" w:rsidP="008F5DCB">
      <w:pPr>
        <w:ind w:leftChars="100" w:left="220"/>
        <w:rPr>
          <w:rFonts w:ascii="Meiryo UI" w:hAnsi="Meiryo UI"/>
          <w:lang w:val="ja-JP"/>
        </w:rPr>
      </w:pPr>
      <w:r w:rsidRPr="00EA2CB5">
        <w:rPr>
          <w:rFonts w:ascii="Meiryo UI" w:hAnsi="Meiryo UI"/>
          <w:noProof/>
        </w:rPr>
        <w:drawing>
          <wp:anchor distT="0" distB="0" distL="114300" distR="114300" simplePos="0" relativeHeight="251668480" behindDoc="0" locked="0" layoutInCell="1" allowOverlap="1" wp14:anchorId="00706885" wp14:editId="73666106">
            <wp:simplePos x="0" y="0"/>
            <wp:positionH relativeFrom="column">
              <wp:posOffset>160655</wp:posOffset>
            </wp:positionH>
            <wp:positionV relativeFrom="paragraph">
              <wp:posOffset>78740</wp:posOffset>
            </wp:positionV>
            <wp:extent cx="5380355" cy="1459865"/>
            <wp:effectExtent l="0" t="0" r="0" b="6985"/>
            <wp:wrapNone/>
            <wp:docPr id="10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1E93E9AA-E08E-4742-9280-D7B37DDE02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>
                      <a:extLst>
                        <a:ext uri="{FF2B5EF4-FFF2-40B4-BE49-F238E27FC236}">
                          <a16:creationId xmlns:a16="http://schemas.microsoft.com/office/drawing/2014/main" id="{1E93E9AA-E08E-4742-9280-D7B37DDE021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145986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</w:p>
    <w:p w14:paraId="64295F0D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</w:p>
    <w:p w14:paraId="2230667E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</w:p>
    <w:p w14:paraId="35D8B169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</w:p>
    <w:p w14:paraId="551AE77A" w14:textId="77777777" w:rsidR="008F5DCB" w:rsidRPr="00EA2CB5" w:rsidRDefault="008F5DCB" w:rsidP="008F5DCB">
      <w:pPr>
        <w:ind w:leftChars="100" w:left="220"/>
        <w:rPr>
          <w:rFonts w:ascii="Meiryo UI" w:hAnsi="Meiryo UI"/>
          <w:lang w:val="ja-JP"/>
        </w:rPr>
      </w:pPr>
    </w:p>
    <w:p w14:paraId="042F2777" w14:textId="77777777" w:rsidR="00757771" w:rsidRDefault="00757771" w:rsidP="00406469">
      <w:pPr>
        <w:ind w:leftChars="100" w:left="220"/>
        <w:rPr>
          <w:rFonts w:ascii="Meiryo UI" w:hAnsi="Meiryo UI"/>
          <w:lang w:val="ja-JP"/>
        </w:rPr>
      </w:pPr>
    </w:p>
    <w:p w14:paraId="2009A22D" w14:textId="77777777" w:rsidR="00406469" w:rsidRPr="00EA2CB5" w:rsidRDefault="00406469" w:rsidP="00406469">
      <w:pPr>
        <w:ind w:leftChars="100" w:left="220"/>
        <w:rPr>
          <w:rFonts w:ascii="Meiryo UI" w:hAnsi="Meiryo UI"/>
          <w:lang w:val="ja-JP"/>
        </w:rPr>
      </w:pPr>
    </w:p>
    <w:p w14:paraId="2C9F56B1" w14:textId="77777777" w:rsidR="00757771" w:rsidRPr="00EA2CB5" w:rsidRDefault="00757771" w:rsidP="00757771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⑤エリアに入力部品が追加されます。</w:t>
      </w:r>
    </w:p>
    <w:p w14:paraId="77CD7C92" w14:textId="77777777" w:rsidR="00757771" w:rsidRPr="00EA2CB5" w:rsidRDefault="00757771" w:rsidP="00757771">
      <w:pPr>
        <w:rPr>
          <w:rFonts w:ascii="Meiryo UI" w:hAnsi="Meiryo UI"/>
        </w:rPr>
      </w:pPr>
      <w:r w:rsidRPr="00EA2CB5">
        <w:rPr>
          <w:rFonts w:ascii="Meiryo UI" w:hAnsi="Meiryo UI"/>
        </w:rPr>
        <w:br w:type="page"/>
      </w:r>
    </w:p>
    <w:p w14:paraId="2130D6B1" w14:textId="77777777" w:rsidR="00757771" w:rsidRPr="00EA2CB5" w:rsidRDefault="00FE49F1" w:rsidP="00FE49F1">
      <w:pPr>
        <w:rPr>
          <w:rFonts w:ascii="Meiryo UI" w:hAnsi="Meiryo UI"/>
        </w:rPr>
      </w:pPr>
      <w:r w:rsidRPr="00EA2CB5">
        <w:rPr>
          <w:rFonts w:ascii="Meiryo UI" w:hAnsi="Meiryo UI" w:hint="eastAsia"/>
        </w:rPr>
        <w:lastRenderedPageBreak/>
        <w:t>補足(2)入力部品のレイアウト編集</w:t>
      </w:r>
    </w:p>
    <w:p w14:paraId="69A8FC45" w14:textId="77777777" w:rsidR="00FE49F1" w:rsidRPr="00EA2CB5" w:rsidRDefault="00FE49F1" w:rsidP="00FE49F1">
      <w:pPr>
        <w:ind w:leftChars="100" w:left="220"/>
        <w:rPr>
          <w:rFonts w:ascii="Meiryo UI" w:hAnsi="Meiryo UI"/>
          <w:lang w:val="ja-JP"/>
        </w:rPr>
      </w:pPr>
      <w:r w:rsidRPr="00EA2CB5">
        <w:rPr>
          <w:rFonts w:ascii="Meiryo UI" w:hAnsi="Meiryo UI" w:hint="eastAsia"/>
          <w:lang w:val="ja-JP"/>
        </w:rPr>
        <w:t>①初期値の入力</w:t>
      </w:r>
    </w:p>
    <w:p w14:paraId="12E2D735" w14:textId="77777777" w:rsidR="00FE49F1" w:rsidRPr="00EA2CB5" w:rsidRDefault="00FE49F1" w:rsidP="00FE49F1">
      <w:pPr>
        <w:ind w:leftChars="200" w:left="440"/>
        <w:rPr>
          <w:rFonts w:ascii="Meiryo UI" w:hAnsi="Meiryo UI"/>
          <w:lang w:val="ja-JP"/>
        </w:rPr>
      </w:pPr>
      <w:r w:rsidRPr="00EA2CB5">
        <w:rPr>
          <w:rFonts w:ascii="Meiryo UI" w:hAnsi="Meiryo UI" w:hint="eastAsia"/>
          <w:lang w:val="ja-JP"/>
        </w:rPr>
        <w:t>ユーザー定義届書の伝票を起票する際に、デフォルトで設定される値を入力してください。</w:t>
      </w:r>
    </w:p>
    <w:p w14:paraId="2366D490" w14:textId="77777777" w:rsidR="00FE49F1" w:rsidRPr="00EA2CB5" w:rsidRDefault="00FE49F1" w:rsidP="00FE49F1">
      <w:pPr>
        <w:ind w:leftChars="200" w:left="440"/>
        <w:rPr>
          <w:rFonts w:ascii="Meiryo UI" w:hAnsi="Meiryo UI"/>
          <w:lang w:val="ja-JP"/>
        </w:rPr>
      </w:pPr>
      <w:r w:rsidRPr="00EA2CB5">
        <w:rPr>
          <w:rFonts w:ascii="Meiryo UI" w:hAnsi="Meiryo UI" w:hint="eastAsia"/>
          <w:lang w:val="ja-JP"/>
        </w:rPr>
        <w:t>尚、入力部品が必須（*）で初期値が空欄であっても、</w:t>
      </w:r>
    </w:p>
    <w:p w14:paraId="3AF556A7" w14:textId="77777777" w:rsidR="00757771" w:rsidRPr="00EA2CB5" w:rsidRDefault="00FE49F1" w:rsidP="00FE49F1">
      <w:pPr>
        <w:ind w:leftChars="200" w:left="440"/>
        <w:rPr>
          <w:rFonts w:ascii="Meiryo UI" w:hAnsi="Meiryo UI"/>
          <w:lang w:val="ja-JP"/>
        </w:rPr>
      </w:pPr>
      <w:r w:rsidRPr="00EA2CB5">
        <w:rPr>
          <w:rFonts w:ascii="Meiryo UI" w:hAnsi="Meiryo UI" w:hint="eastAsia"/>
          <w:lang w:val="ja-JP"/>
        </w:rPr>
        <w:t>ユーザー定義届書のレイアウトを登録・変更する際にはエラーとなりません。</w:t>
      </w:r>
    </w:p>
    <w:p w14:paraId="710A234D" w14:textId="77777777" w:rsidR="00757771" w:rsidRPr="00EA2CB5" w:rsidRDefault="00BE4E8E" w:rsidP="00BE4E8E">
      <w:pPr>
        <w:ind w:leftChars="200" w:left="440"/>
        <w:rPr>
          <w:rFonts w:ascii="Meiryo UI" w:hAnsi="Meiryo UI"/>
          <w:lang w:val="ja-JP"/>
        </w:rPr>
      </w:pPr>
      <w:r w:rsidRPr="00EA2CB5">
        <w:rPr>
          <w:rFonts w:ascii="Meiryo UI" w:hAnsi="Meiryo UI"/>
          <w:noProof/>
        </w:rPr>
        <w:drawing>
          <wp:anchor distT="0" distB="0" distL="114300" distR="114300" simplePos="0" relativeHeight="251673600" behindDoc="0" locked="0" layoutInCell="1" allowOverlap="1" wp14:anchorId="39A5118D" wp14:editId="0C9F22AC">
            <wp:simplePos x="0" y="0"/>
            <wp:positionH relativeFrom="column">
              <wp:posOffset>269875</wp:posOffset>
            </wp:positionH>
            <wp:positionV relativeFrom="paragraph">
              <wp:posOffset>5715</wp:posOffset>
            </wp:positionV>
            <wp:extent cx="2956560" cy="396240"/>
            <wp:effectExtent l="0" t="0" r="0" b="3810"/>
            <wp:wrapNone/>
            <wp:docPr id="1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38C4F13-5614-4405-ABBC-11C5E57249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>
                      <a:extLst>
                        <a:ext uri="{FF2B5EF4-FFF2-40B4-BE49-F238E27FC236}">
                          <a16:creationId xmlns:a16="http://schemas.microsoft.com/office/drawing/2014/main" id="{E38C4F13-5614-4405-ABBC-11C5E572494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39624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</w:p>
    <w:p w14:paraId="2CF92AA0" w14:textId="77777777" w:rsidR="00757771" w:rsidRPr="00EA2CB5" w:rsidRDefault="00757771" w:rsidP="00BE4E8E">
      <w:pPr>
        <w:ind w:leftChars="200" w:left="440"/>
        <w:rPr>
          <w:rFonts w:ascii="Meiryo UI" w:hAnsi="Meiryo UI"/>
          <w:lang w:val="ja-JP"/>
        </w:rPr>
      </w:pPr>
    </w:p>
    <w:p w14:paraId="6DE4F418" w14:textId="77777777" w:rsidR="00BE4E8E" w:rsidRPr="00EA2CB5" w:rsidRDefault="00BE4E8E" w:rsidP="00BE4E8E">
      <w:pPr>
        <w:ind w:leftChars="200" w:left="440"/>
        <w:rPr>
          <w:rFonts w:ascii="Meiryo UI" w:hAnsi="Meiryo UI"/>
          <w:lang w:val="ja-JP"/>
        </w:rPr>
      </w:pPr>
    </w:p>
    <w:p w14:paraId="037530DD" w14:textId="77777777" w:rsidR="00BE4E8E" w:rsidRPr="00EA2CB5" w:rsidRDefault="000C1CDC" w:rsidP="00BE4E8E">
      <w:pPr>
        <w:ind w:leftChars="100" w:left="220"/>
        <w:rPr>
          <w:rFonts w:ascii="Meiryo UI" w:hAnsi="Meiryo UI"/>
          <w:lang w:val="ja-JP"/>
        </w:rPr>
      </w:pPr>
      <w:r w:rsidRPr="00EA2CB5">
        <w:rPr>
          <w:rFonts w:ascii="Meiryo UI" w:hAnsi="Meiryo UI"/>
          <w:noProof/>
        </w:rPr>
        <w:drawing>
          <wp:anchor distT="0" distB="0" distL="114300" distR="114300" simplePos="0" relativeHeight="251672576" behindDoc="0" locked="0" layoutInCell="1" allowOverlap="1" wp14:anchorId="5001C8CC" wp14:editId="6F81094E">
            <wp:simplePos x="0" y="0"/>
            <wp:positionH relativeFrom="column">
              <wp:posOffset>3717290</wp:posOffset>
            </wp:positionH>
            <wp:positionV relativeFrom="paragraph">
              <wp:posOffset>77470</wp:posOffset>
            </wp:positionV>
            <wp:extent cx="2538095" cy="2335530"/>
            <wp:effectExtent l="0" t="0" r="0" b="7620"/>
            <wp:wrapNone/>
            <wp:docPr id="72" name="図 71">
              <a:extLst xmlns:a="http://schemas.openxmlformats.org/drawingml/2006/main">
                <a:ext uri="{FF2B5EF4-FFF2-40B4-BE49-F238E27FC236}">
                  <a16:creationId xmlns:a16="http://schemas.microsoft.com/office/drawing/2014/main" id="{A2571BFE-ADF3-4AED-B80F-A9AA23E271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図 71">
                      <a:extLst>
                        <a:ext uri="{FF2B5EF4-FFF2-40B4-BE49-F238E27FC236}">
                          <a16:creationId xmlns:a16="http://schemas.microsoft.com/office/drawing/2014/main" id="{A2571BFE-ADF3-4AED-B80F-A9AA23E2715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3355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BE4E8E" w:rsidRPr="00EA2CB5">
        <w:rPr>
          <w:rFonts w:ascii="Meiryo UI" w:hAnsi="Meiryo UI" w:hint="eastAsia"/>
          <w:lang w:val="ja-JP"/>
        </w:rPr>
        <w:t>②入力部品の変更</w:t>
      </w:r>
    </w:p>
    <w:p w14:paraId="41E03061" w14:textId="77777777" w:rsidR="00BE4E8E" w:rsidRPr="00EA2CB5" w:rsidRDefault="00BE4E8E" w:rsidP="00BE4E8E">
      <w:pPr>
        <w:ind w:leftChars="200" w:left="440"/>
        <w:rPr>
          <w:rFonts w:ascii="Meiryo UI" w:hAnsi="Meiryo UI"/>
          <w:lang w:val="ja-JP"/>
        </w:rPr>
      </w:pPr>
      <w:r w:rsidRPr="00EA2CB5">
        <w:rPr>
          <w:rFonts w:ascii="Meiryo UI" w:hAnsi="Meiryo UI"/>
          <w:noProof/>
        </w:rPr>
        <w:drawing>
          <wp:anchor distT="0" distB="0" distL="114300" distR="114300" simplePos="0" relativeHeight="251674624" behindDoc="0" locked="0" layoutInCell="1" allowOverlap="1" wp14:anchorId="444EF550" wp14:editId="2425E132">
            <wp:simplePos x="0" y="0"/>
            <wp:positionH relativeFrom="column">
              <wp:posOffset>285750</wp:posOffset>
            </wp:positionH>
            <wp:positionV relativeFrom="paragraph">
              <wp:posOffset>62865</wp:posOffset>
            </wp:positionV>
            <wp:extent cx="2959735" cy="387350"/>
            <wp:effectExtent l="0" t="0" r="0" b="0"/>
            <wp:wrapNone/>
            <wp:docPr id="3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51F407D-0580-42A3-9E04-0B0000EF8F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4">
                      <a:extLst>
                        <a:ext uri="{FF2B5EF4-FFF2-40B4-BE49-F238E27FC236}">
                          <a16:creationId xmlns:a16="http://schemas.microsoft.com/office/drawing/2014/main" id="{351F407D-0580-42A3-9E04-0B0000EF8FC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3873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</w:p>
    <w:p w14:paraId="50ACC584" w14:textId="6A0B1B53" w:rsidR="00BE4E8E" w:rsidRPr="00EA2CB5" w:rsidRDefault="007D2F73" w:rsidP="00BE4E8E">
      <w:pPr>
        <w:ind w:leftChars="200" w:left="440"/>
        <w:rPr>
          <w:rFonts w:ascii="Meiryo UI" w:hAnsi="Meiryo UI"/>
          <w:lang w:val="ja-JP"/>
        </w:rPr>
      </w:pPr>
      <w:r w:rsidRPr="00EA2CB5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3CFA8D" wp14:editId="59A0B09F">
                <wp:simplePos x="0" y="0"/>
                <wp:positionH relativeFrom="column">
                  <wp:posOffset>2510155</wp:posOffset>
                </wp:positionH>
                <wp:positionV relativeFrom="paragraph">
                  <wp:posOffset>155575</wp:posOffset>
                </wp:positionV>
                <wp:extent cx="1117600" cy="762000"/>
                <wp:effectExtent l="0" t="0" r="82550" b="57150"/>
                <wp:wrapNone/>
                <wp:docPr id="36" name="直線矢印コネクタ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50CC90-0E5B-4A6A-A99B-7DB1249491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7620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63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5" o:spid="_x0000_s1026" type="#_x0000_t32" style="position:absolute;left:0;text-align:left;margin-left:197.65pt;margin-top:12.25pt;width:88pt;height:6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K1jgIAAB0FAAAOAAAAZHJzL2Uyb0RvYy54bWysVMuO0zAU3SPxD5b3mTyappOq6WiaaRAS&#10;ghGPD3Adp42U2JFtmlaj2cys5wdggcQPgAQSSz6mQvMbXDtthpcQIDaOnfjce87xcSYnm7pCayZV&#10;KXiC/SMPI8apyEu+TPCL55lzjJHShOekEpwleMsUPpnevzdpmzELxEpUOZMIinA1bpsEr7Ruxq6r&#10;6IrVRB2JhnH4WAhZEw1LuXRzSVqoXldu4HmR2wqZN1JQphS8Pes+4qmtXxSM6idFoZhGVYKBm7aj&#10;tOPCjO50QsZLSZpVSfc0yD+wqEnJoWlf6oxogl7K8qdSdUmlUKLQR1TUriiKkjKrAdT43g9qnq1I&#10;w6wWMEc1vU3q/5Wlj9fnEpV5ggcRRpzUcEa3rz/efnp1++btl5v3u6sPu+ub3dW73dVnNBhajWyj&#10;Hylt1MKsU3mRZcFsOM9CJ4OZE3qz0JnNw9jJgsHxPBhlaTCILg3aj8ZUMqIhLw/zg+N+9GeK9mdv&#10;vApd67mlfuH5Qy9NY8/x5sOZE55Gp85pHM+c0dnMD8I4jP0ovjRn7VrOh6dV4baNGlsbTGjsNOXn&#10;EjablWrOpVG6KWRtnnBiaGPjs+3jY1yg8NL3/VHkQcoofBtFEE+bL+h5QDdS6QdM1MhMEqy0JOVy&#10;pVPBOSRVSN/6S9ZArCN7AJjWFUdtgoNhCGXNWomqzLOyquxCLhdpJdGaQNCzLL3r/d02TcpqznOk&#10;tw0cNJFStHtbKg6u3Cm2M72tWNf5KSvAaaOxa22uJ+v7EUoZ135fCXYbWAHceuCe8++A+/0GyuzV&#10;/Rtwj7CdBdc9uC65kL+irTcHykW3/+BAp9tYsBD51mbBWgN30EZn/78wl/zbtYXf/dWmXwEAAP//&#10;AwBQSwMEFAAGAAgAAAAhAKsdXc3gAAAACgEAAA8AAABkcnMvZG93bnJldi54bWxMj8FOwkAQhu8m&#10;vsNmTLzJttCK1G4JMcGD8QJKiLehXduG3dnaXaB9e4eTHuefL/98ky8Ha8RZ9751pCCeRCA0la5q&#10;qVbw+bF+eALhA1KFxpFWMGoPy+L2Jseschfa6PM21IJLyGeooAmhy6T0ZaMt+onrNPHu2/UWA499&#10;LaseL1xujZxG0aO02BJfaLDTL40uj9uTVfDzNuKmTMaV3Zvd+3ERr1/Hr51S93fD6hlE0EP4g+Gq&#10;z+pQsNPBnajywiiYLdIZowqmSQqCgXQec3BgMuFEFrn8/0LxCwAA//8DAFBLAQItABQABgAIAAAA&#10;IQC2gziS/gAAAOEBAAATAAAAAAAAAAAAAAAAAAAAAABbQ29udGVudF9UeXBlc10ueG1sUEsBAi0A&#10;FAAGAAgAAAAhADj9If/WAAAAlAEAAAsAAAAAAAAAAAAAAAAALwEAAF9yZWxzLy5yZWxzUEsBAi0A&#10;FAAGAAgAAAAhAGvbcrWOAgAAHQUAAA4AAAAAAAAAAAAAAAAALgIAAGRycy9lMm9Eb2MueG1sUEsB&#10;Ai0AFAAGAAgAAAAhAKsdXc3gAAAACgEAAA8AAAAAAAAAAAAAAAAA6AQAAGRycy9kb3ducmV2Lnht&#10;bFBLBQYAAAAABAAEAPMAAAD1BQAAAAA=&#10;" strokecolor="#ffc000" strokeweight="2pt">
                <v:stroke endarrow="open" joinstyle="miter"/>
              </v:shape>
            </w:pict>
          </mc:Fallback>
        </mc:AlternateContent>
      </w:r>
    </w:p>
    <w:p w14:paraId="0F222F59" w14:textId="68D90E6B" w:rsidR="00BE4E8E" w:rsidRPr="00EA2CB5" w:rsidRDefault="00BE4E8E" w:rsidP="00BE4E8E">
      <w:pPr>
        <w:ind w:leftChars="200" w:left="440"/>
        <w:rPr>
          <w:rFonts w:ascii="Meiryo UI" w:hAnsi="Meiryo UI"/>
          <w:lang w:val="ja-JP"/>
        </w:rPr>
      </w:pPr>
    </w:p>
    <w:p w14:paraId="2D7F2D5E" w14:textId="77777777" w:rsidR="00BE4E8E" w:rsidRPr="00EA2CB5" w:rsidRDefault="00BE4E8E" w:rsidP="00BE4E8E">
      <w:pPr>
        <w:ind w:leftChars="200" w:left="440"/>
        <w:rPr>
          <w:rFonts w:ascii="Meiryo UI" w:hAnsi="Meiryo UI"/>
          <w:lang w:val="ja-JP"/>
        </w:rPr>
      </w:pPr>
      <w:r w:rsidRPr="00EA2CB5">
        <w:rPr>
          <w:rFonts w:ascii="Meiryo UI" w:hAnsi="Meiryo UI" w:hint="eastAsia"/>
          <w:lang w:val="ja-JP"/>
        </w:rPr>
        <w:t>「変更」ボタンを押してください。</w:t>
      </w:r>
    </w:p>
    <w:p w14:paraId="02FC464B" w14:textId="77777777" w:rsidR="00BE4E8E" w:rsidRPr="00EA2CB5" w:rsidRDefault="00BE4E8E" w:rsidP="00BE4E8E">
      <w:pPr>
        <w:ind w:leftChars="200" w:left="440"/>
        <w:rPr>
          <w:rFonts w:ascii="Meiryo UI" w:hAnsi="Meiryo UI"/>
          <w:lang w:val="ja-JP"/>
        </w:rPr>
      </w:pPr>
    </w:p>
    <w:p w14:paraId="2321683D" w14:textId="77777777" w:rsidR="00BE4E8E" w:rsidRPr="00EA2CB5" w:rsidRDefault="00BE4E8E" w:rsidP="00BE4E8E">
      <w:pPr>
        <w:ind w:leftChars="200" w:left="440"/>
        <w:rPr>
          <w:rFonts w:ascii="Meiryo UI" w:hAnsi="Meiryo UI"/>
          <w:lang w:val="ja-JP"/>
        </w:rPr>
      </w:pPr>
    </w:p>
    <w:p w14:paraId="53A8C075" w14:textId="77777777" w:rsidR="00BE4E8E" w:rsidRPr="00EA2CB5" w:rsidRDefault="00BE4E8E" w:rsidP="00BE4E8E">
      <w:pPr>
        <w:ind w:leftChars="200" w:left="440"/>
        <w:rPr>
          <w:rFonts w:ascii="Meiryo UI" w:hAnsi="Meiryo UI"/>
          <w:lang w:val="ja-JP"/>
        </w:rPr>
      </w:pPr>
    </w:p>
    <w:p w14:paraId="0BEC2040" w14:textId="77777777" w:rsidR="007424BB" w:rsidRPr="00EA2CB5" w:rsidRDefault="007424BB" w:rsidP="008C0AD9">
      <w:pPr>
        <w:ind w:leftChars="200" w:left="440"/>
        <w:rPr>
          <w:rFonts w:ascii="Meiryo UI" w:hAnsi="Meiryo UI"/>
          <w:lang w:val="ja-JP"/>
        </w:rPr>
      </w:pPr>
    </w:p>
    <w:p w14:paraId="7C9DDF42" w14:textId="77777777" w:rsidR="00BE4E8E" w:rsidRPr="00EA2CB5" w:rsidRDefault="00BE4E8E" w:rsidP="007424BB">
      <w:pPr>
        <w:ind w:leftChars="400" w:left="880"/>
        <w:rPr>
          <w:rFonts w:ascii="Meiryo UI" w:hAnsi="Meiryo UI"/>
          <w:lang w:val="ja-JP"/>
        </w:rPr>
      </w:pPr>
      <w:r w:rsidRPr="00EA2CB5">
        <w:rPr>
          <w:rFonts w:ascii="Meiryo UI" w:hAnsi="Meiryo UI" w:hint="eastAsia"/>
          <w:lang w:val="ja-JP"/>
        </w:rPr>
        <w:t>入力部品の情報を変更する子画面が表示されます。</w:t>
      </w:r>
      <w:r w:rsidR="007424BB" w:rsidRPr="00EA2CB5">
        <w:rPr>
          <w:rFonts w:ascii="Meiryo UI" w:hAnsi="Meiryo UI" w:hint="eastAsia"/>
          <w:lang w:val="ja-JP"/>
        </w:rPr>
        <w:t>→</w:t>
      </w:r>
    </w:p>
    <w:p w14:paraId="4F8AE707" w14:textId="77777777" w:rsidR="007D6877" w:rsidRPr="00EA2CB5" w:rsidRDefault="007D6877" w:rsidP="007D6877">
      <w:pPr>
        <w:ind w:leftChars="100" w:left="220"/>
        <w:rPr>
          <w:rFonts w:ascii="Meiryo UI" w:hAnsi="Meiryo UI"/>
          <w:lang w:val="ja-JP"/>
        </w:rPr>
      </w:pPr>
    </w:p>
    <w:p w14:paraId="1ECDE1B8" w14:textId="77777777" w:rsidR="007D6877" w:rsidRPr="00EA2CB5" w:rsidRDefault="008C0AD9" w:rsidP="007D6877">
      <w:pPr>
        <w:ind w:leftChars="100" w:left="220"/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t>③</w:t>
      </w:r>
      <w:r w:rsidR="007D6877" w:rsidRPr="00EA2CB5">
        <w:rPr>
          <w:rFonts w:ascii="Meiryo UI" w:hAnsi="Meiryo UI" w:hint="eastAsia"/>
          <w:lang w:val="ja-JP"/>
        </w:rPr>
        <w:t>入力部品の削除</w:t>
      </w:r>
    </w:p>
    <w:p w14:paraId="5B591214" w14:textId="77777777" w:rsidR="00D71646" w:rsidRPr="00EA2CB5" w:rsidRDefault="00136174" w:rsidP="007424BB">
      <w:pPr>
        <w:ind w:leftChars="200" w:left="440"/>
        <w:rPr>
          <w:rFonts w:ascii="Meiryo UI" w:hAnsi="Meiryo UI"/>
          <w:lang w:val="ja-JP"/>
        </w:rPr>
      </w:pPr>
      <w:r w:rsidRPr="00EA2CB5">
        <w:rPr>
          <w:rFonts w:ascii="Meiryo UI" w:hAnsi="Meiryo UI"/>
          <w:noProof/>
        </w:rPr>
        <w:drawing>
          <wp:anchor distT="0" distB="0" distL="114300" distR="114300" simplePos="0" relativeHeight="251678720" behindDoc="0" locked="0" layoutInCell="1" allowOverlap="1" wp14:anchorId="7BF2C440" wp14:editId="2B5FD50B">
            <wp:simplePos x="0" y="0"/>
            <wp:positionH relativeFrom="column">
              <wp:posOffset>3710305</wp:posOffset>
            </wp:positionH>
            <wp:positionV relativeFrom="paragraph">
              <wp:posOffset>146685</wp:posOffset>
            </wp:positionV>
            <wp:extent cx="2919095" cy="582295"/>
            <wp:effectExtent l="0" t="0" r="0" b="8255"/>
            <wp:wrapNone/>
            <wp:docPr id="1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0945286-9132-41DC-98B4-7237962BDF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>
                      <a:extLst>
                        <a:ext uri="{FF2B5EF4-FFF2-40B4-BE49-F238E27FC236}">
                          <a16:creationId xmlns:a16="http://schemas.microsoft.com/office/drawing/2014/main" id="{A0945286-9132-41DC-98B4-7237962BDF7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5" cy="58229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 w:rsidR="00D71646" w:rsidRPr="00EA2CB5">
        <w:rPr>
          <w:rFonts w:ascii="Meiryo UI" w:hAnsi="Meiryo UI"/>
          <w:noProof/>
        </w:rPr>
        <w:drawing>
          <wp:anchor distT="0" distB="0" distL="114300" distR="114300" simplePos="0" relativeHeight="251677696" behindDoc="0" locked="0" layoutInCell="1" allowOverlap="1" wp14:anchorId="167CE256" wp14:editId="5003C0D4">
            <wp:simplePos x="0" y="0"/>
            <wp:positionH relativeFrom="column">
              <wp:posOffset>314960</wp:posOffset>
            </wp:positionH>
            <wp:positionV relativeFrom="paragraph">
              <wp:posOffset>19050</wp:posOffset>
            </wp:positionV>
            <wp:extent cx="2922947" cy="765696"/>
            <wp:effectExtent l="0" t="0" r="0" b="0"/>
            <wp:wrapSquare wrapText="bothSides"/>
            <wp:docPr id="18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D647021-125D-4AE3-B7F1-1B4A52284F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>
                      <a:extLst>
                        <a:ext uri="{FF2B5EF4-FFF2-40B4-BE49-F238E27FC236}">
                          <a16:creationId xmlns:a16="http://schemas.microsoft.com/office/drawing/2014/main" id="{AD647021-125D-4AE3-B7F1-1B4A52284F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47" cy="765696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</w:p>
    <w:p w14:paraId="031778FD" w14:textId="77777777" w:rsidR="007D6877" w:rsidRPr="00EA2CB5" w:rsidRDefault="00D71646" w:rsidP="00480A15">
      <w:pPr>
        <w:tabs>
          <w:tab w:val="left" w:pos="1140"/>
        </w:tabs>
        <w:ind w:leftChars="200" w:left="440"/>
        <w:rPr>
          <w:rFonts w:ascii="Meiryo UI" w:hAnsi="Meiryo UI"/>
          <w:lang w:val="ja-JP"/>
        </w:rPr>
      </w:pPr>
      <w:r w:rsidRPr="00EA2CB5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0958B6" wp14:editId="709D13D5">
                <wp:simplePos x="0" y="0"/>
                <wp:positionH relativeFrom="column">
                  <wp:posOffset>2802255</wp:posOffset>
                </wp:positionH>
                <wp:positionV relativeFrom="paragraph">
                  <wp:posOffset>264795</wp:posOffset>
                </wp:positionV>
                <wp:extent cx="1466850" cy="45719"/>
                <wp:effectExtent l="0" t="38100" r="38100" b="107315"/>
                <wp:wrapNone/>
                <wp:docPr id="1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261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5" o:spid="_x0000_s1026" type="#_x0000_t32" style="position:absolute;left:0;text-align:left;margin-left:220.65pt;margin-top:20.85pt;width:115.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pRIQIAAFYEAAAOAAAAZHJzL2Uyb0RvYy54bWysVMuu0zAQ3SPxD5b3NElpyyVqehe9lA2C&#10;iscHuI6dWHJsyzZNuy3r+wOwQOIHQAKJJR9Tof4GYyfN5SUkEBs3zsw5M+fMpPPLXSPRllkntCpw&#10;NkoxYorqUqiqwC+er+5cYOQ8USWRWrEC75nDl4vbt+atydlY11qWzCIgUS5vTYFr702eJI7WrCFu&#10;pA1TEOTaNsTD1VZJaUkL7I1Mxmk6S1ptS2M1Zc7B26suiBeRn3NG/RPOHfNIFhh68/G08dyEM1nM&#10;SV5ZYmpB+zbIP3TREKGg6EB1RTxBL634haoR1GqnuR9R3SSac0FZ1ABqsvQnNc9qYljUAuY4M9jk&#10;/h8tfbxdWyRKmB1GijQwotObT6fPr09v3329/nA8fDy+uj4e3h8PX9DdaZTIdv6R82Bc0hqXR4Jg&#10;d3xcqrWFSLg5s7bBkR23TfgFrWgXjd8PxgMVovAym8xmF1OYD4XYZHovux8Gk9yAjXX+IdMNCg8F&#10;dt4SUdV+qZWCEWubxc7Itm+M5GdAqCwVags8nk7SNKY5LUW5ElKGoLPVZikt2hLYkNVqmUJSV/uH&#10;NE+EfKBK5PcGLCLW6rZPk6p3ohMcpfu9ZF3lp4yDu0FiVzrsNRvqEUqZ8tnABNkBxqG3Adj3/Cdg&#10;nx+gLO7834AHRKyslR/AjVDa/q5tvzu3zLv8swOd7mDBRpf7uApxSWB54zj7Dy18Hd/fI/zm72Dx&#10;DQAA//8DAFBLAwQUAAYACAAAACEAA/QTGOAAAAAJAQAADwAAAGRycy9kb3ducmV2LnhtbEyPzU7D&#10;MBCE70i8g7VI3KiTEvUnxKkqpHJAXFqoEDc3XpKo9jrEbpu8Pcup3HZnRrPfFqvBWXHGPrSeFKST&#10;BARS5U1LtYKP983DAkSImoy2nlDBiAFW5e1NoXPjL7TF8y7Wgkso5FpBE2OXSxmqBp0OE98hsfft&#10;e6cjr30tTa8vXO6snCbJTDrdEl9odIfPDVbH3ckp+Hkd9bbKxrX7tPu34zLdvIxfe6Xu74b1E4iI&#10;Q7yG4Q+f0aFkpoM/kQnCKsiy9JGjPKRzEByYzacsHFhYLEGWhfz/QfkLAAD//wMAUEsBAi0AFAAG&#10;AAgAAAAhALaDOJL+AAAA4QEAABMAAAAAAAAAAAAAAAAAAAAAAFtDb250ZW50X1R5cGVzXS54bWxQ&#10;SwECLQAUAAYACAAAACEAOP0h/9YAAACUAQAACwAAAAAAAAAAAAAAAAAvAQAAX3JlbHMvLnJlbHNQ&#10;SwECLQAUAAYACAAAACEAZZ56USECAABWBAAADgAAAAAAAAAAAAAAAAAuAgAAZHJzL2Uyb0RvYy54&#10;bWxQSwECLQAUAAYACAAAACEAA/QTGOAAAAAJAQAADwAAAAAAAAAAAAAAAAB7BAAAZHJzL2Rvd25y&#10;ZXYueG1sUEsFBgAAAAAEAAQA8wAAAIgFAAAAAA==&#10;" strokecolor="#ffc000" strokeweight="2pt">
                <v:stroke endarrow="open" joinstyle="miter"/>
              </v:shape>
            </w:pict>
          </mc:Fallback>
        </mc:AlternateContent>
      </w:r>
      <w:r w:rsidRPr="00EA2CB5">
        <w:rPr>
          <w:rFonts w:ascii="Meiryo UI" w:hAnsi="Meiryo UI"/>
          <w:lang w:val="ja-JP"/>
        </w:rPr>
        <w:tab/>
      </w:r>
      <w:r w:rsidRPr="00EA2CB5">
        <w:rPr>
          <w:rFonts w:ascii="Meiryo UI" w:hAnsi="Meiryo UI"/>
          <w:lang w:val="ja-JP"/>
        </w:rPr>
        <w:br w:type="textWrapping" w:clear="all"/>
      </w:r>
    </w:p>
    <w:p w14:paraId="36892EB8" w14:textId="77777777" w:rsidR="00D71646" w:rsidRPr="00EA2CB5" w:rsidRDefault="007424BB" w:rsidP="00D71646">
      <w:pPr>
        <w:tabs>
          <w:tab w:val="center" w:pos="5773"/>
        </w:tabs>
        <w:ind w:leftChars="200" w:left="440"/>
        <w:rPr>
          <w:rFonts w:ascii="Meiryo UI" w:hAnsi="Meiryo UI"/>
        </w:rPr>
      </w:pPr>
      <w:r w:rsidRPr="00EA2CB5">
        <w:rPr>
          <w:rFonts w:ascii="Meiryo UI" w:hAnsi="Meiryo UI" w:hint="eastAsia"/>
        </w:rPr>
        <w:t>「削除」ボタンを押してください。</w:t>
      </w:r>
      <w:r w:rsidR="00D71646" w:rsidRPr="00EA2CB5">
        <w:rPr>
          <w:rFonts w:ascii="Meiryo UI" w:hAnsi="Meiryo UI" w:hint="eastAsia"/>
        </w:rPr>
        <w:t>入力部品が削除されます。</w:t>
      </w:r>
    </w:p>
    <w:p w14:paraId="47D21426" w14:textId="77777777" w:rsidR="007424BB" w:rsidRPr="00EA2CB5" w:rsidRDefault="007424BB" w:rsidP="00D71646">
      <w:pPr>
        <w:ind w:leftChars="100" w:left="220"/>
        <w:rPr>
          <w:rFonts w:ascii="Meiryo UI" w:hAnsi="Meiryo UI"/>
        </w:rPr>
      </w:pPr>
    </w:p>
    <w:p w14:paraId="615BD556" w14:textId="77777777" w:rsidR="007D6877" w:rsidRPr="00EA2CB5" w:rsidRDefault="000C1CDC" w:rsidP="007D6877">
      <w:pPr>
        <w:ind w:leftChars="100" w:left="220"/>
        <w:rPr>
          <w:rFonts w:ascii="Meiryo UI" w:hAnsi="Meiryo UI"/>
          <w:lang w:val="ja-JP"/>
        </w:rPr>
      </w:pPr>
      <w:r w:rsidRPr="00EA2CB5">
        <w:rPr>
          <w:rFonts w:ascii="Meiryo UI" w:hAnsi="Meiryo UI"/>
          <w:noProof/>
        </w:rPr>
        <w:drawing>
          <wp:anchor distT="0" distB="0" distL="114300" distR="114300" simplePos="0" relativeHeight="251682816" behindDoc="0" locked="0" layoutInCell="1" allowOverlap="1" wp14:anchorId="550ECACA" wp14:editId="33867D54">
            <wp:simplePos x="0" y="0"/>
            <wp:positionH relativeFrom="column">
              <wp:posOffset>3566160</wp:posOffset>
            </wp:positionH>
            <wp:positionV relativeFrom="paragraph">
              <wp:posOffset>229235</wp:posOffset>
            </wp:positionV>
            <wp:extent cx="2925445" cy="774065"/>
            <wp:effectExtent l="0" t="0" r="0" b="6985"/>
            <wp:wrapNone/>
            <wp:docPr id="13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B5541A5B-DB95-4578-A9BE-ED205F32D2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>
                      <a:extLst>
                        <a:ext uri="{FF2B5EF4-FFF2-40B4-BE49-F238E27FC236}">
                          <a16:creationId xmlns:a16="http://schemas.microsoft.com/office/drawing/2014/main" id="{B5541A5B-DB95-4578-A9BE-ED205F32D2E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45" cy="77406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 w:rsidRPr="00EA2CB5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82C01B" wp14:editId="38109550">
                <wp:simplePos x="0" y="0"/>
                <wp:positionH relativeFrom="column">
                  <wp:posOffset>2950210</wp:posOffset>
                </wp:positionH>
                <wp:positionV relativeFrom="paragraph">
                  <wp:posOffset>584835</wp:posOffset>
                </wp:positionV>
                <wp:extent cx="1119505" cy="133350"/>
                <wp:effectExtent l="0" t="76200" r="0" b="19050"/>
                <wp:wrapNone/>
                <wp:docPr id="26" name="直線矢印コネクタ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43D8C2-1BB9-4E20-B855-6636635576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505" cy="1333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4FE9" id="直線矢印コネクタ 25" o:spid="_x0000_s1026" type="#_x0000_t32" style="position:absolute;left:0;text-align:left;margin-left:232.3pt;margin-top:46.05pt;width:88.15pt;height:10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uVlgIAACcFAAAOAAAAZHJzL2Uyb0RvYy54bWysVMuK2zAU3Rf6D8J7jx+xPZkwzkAeLoXS&#10;hr72GllOBLJkJDVOGGYzXc8PtItCf6CFFrrsx4Qyv9ErOfH0RWlLISiydc+955x75dOzTc3RmirN&#10;pMi96Cj0EBVElkwsc+/Z08IfekgbLErMpaC5t6XaOxvfvXPaNiMay5XkJVUIkgg9apvcWxnTjIJA&#10;kxWtsT6SDRVwWElVYwOPahmUCreQveZBHIZZ0EpVNkoSqjW8nXWH3tjlrypKzKOq0tQgnnvAzbhV&#10;ufXcrsH4FI+WCjcrRvY08D+wqDETULRPNcMGoxeK/ZSqZkRJLStzRGQdyKpihDoNoCYKf1DzZIUb&#10;6rSAObrpbdL/Ly15uF4oxMrcizMPCVxDj25ef7z59Ormzdsv1+93Vx92L693V+92V59RnDqNdGMe&#10;aGPVwq5TeVEU8SSdF4lfwM5PwkniT+bJiV/Eg+E8Pi6m8SC7tOgoGxFFsYF5uV8eHI+yP1O07731&#10;Kgmc5476RThLBrPhNPajyeTET+Zx6E+Gaepn2QB+aXqcZdGl7XXgOB/+nYqgbfTI2WCHxm2nYqEg&#10;2D7pZqGs0k2lalRx1jyHKXcuQO/Qxg3Sth8k6weBl1EUnaRh6iECZ9FgMEjdpEF1m8fma5Q296is&#10;kd3knjYKs+XKTKUQMLNSdTXwGih2tA8AC+YCtdCwNAlDR0VLzsqCcW4PtVqeT7lCawwjXxTTEIK6&#10;FN+FGcz4XJTIbBtoOVZKtvswLsCfW+1uZ7acdpUf0wo8txq70vai0r4eJoQKE/WZINrCKuDWA/ec&#10;fwfcx1sodZf4b8A9wlWWwvTgmgmpfkXbbA6Uqy7+4ECn21pwLsutmwpnDdxGN0T7L4e97t8+O/jt&#10;9238FQAA//8DAFBLAwQUAAYACAAAACEAAdbCXOIAAAAKAQAADwAAAGRycy9kb3ducmV2LnhtbEyP&#10;wU7DMBBE70j8g7VI3KiTEgUa4lQIqRICcWihh97ceEki4nVqu2nK17Oc4Liap5m35XKyvRjRh86R&#10;gnSWgECqnemoUfDxvrq5BxGiJqN7R6jgjAGW1eVFqQvjTrTGcRMbwSUUCq2gjXEopAx1i1aHmRuQ&#10;OPt03urIp2+k8frE5baX8yTJpdUd8UKrB3xqsf7aHK2CV9+dt7vnl0N8Gw+r3fp7e1dTqtT11fT4&#10;ACLiFP9g+NVndajYae+OZILoFWR5ljOqYDFPQTCQZ8kCxJ7J9DYFWZXy/wvVDwAAAP//AwBQSwEC&#10;LQAUAAYACAAAACEAtoM4kv4AAADhAQAAEwAAAAAAAAAAAAAAAAAAAAAAW0NvbnRlbnRfVHlwZXNd&#10;LnhtbFBLAQItABQABgAIAAAAIQA4/SH/1gAAAJQBAAALAAAAAAAAAAAAAAAAAC8BAABfcmVscy8u&#10;cmVsc1BLAQItABQABgAIAAAAIQAP/YuVlgIAACcFAAAOAAAAAAAAAAAAAAAAAC4CAABkcnMvZTJv&#10;RG9jLnhtbFBLAQItABQABgAIAAAAIQAB1sJc4gAAAAoBAAAPAAAAAAAAAAAAAAAAAPAEAABkcnMv&#10;ZG93bnJldi54bWxQSwUGAAAAAAQABADzAAAA/wUAAAAA&#10;" strokecolor="#ffc000" strokeweight="2pt">
                <v:stroke endarrow="open" joinstyle="miter"/>
              </v:shape>
            </w:pict>
          </mc:Fallback>
        </mc:AlternateContent>
      </w:r>
      <w:r w:rsidR="00136174">
        <w:rPr>
          <w:rFonts w:ascii="Meiryo UI" w:hAnsi="Meiryo UI" w:hint="eastAsia"/>
          <w:lang w:val="ja-JP"/>
        </w:rPr>
        <w:t>④</w:t>
      </w:r>
      <w:r w:rsidR="007D6877" w:rsidRPr="00EA2CB5">
        <w:rPr>
          <w:rFonts w:ascii="Meiryo UI" w:hAnsi="Meiryo UI" w:hint="eastAsia"/>
          <w:lang w:val="ja-JP"/>
        </w:rPr>
        <w:t>入力部品の配置入れ替え</w:t>
      </w:r>
    </w:p>
    <w:p w14:paraId="1B1434C9" w14:textId="77777777" w:rsidR="000C1CDC" w:rsidRPr="00EA2CB5" w:rsidRDefault="001F590E" w:rsidP="000C1CDC">
      <w:pPr>
        <w:ind w:leftChars="200" w:left="440"/>
        <w:rPr>
          <w:rFonts w:ascii="Meiryo UI" w:hAnsi="Meiryo UI"/>
          <w:lang w:val="ja-JP"/>
        </w:rPr>
      </w:pPr>
      <w:r w:rsidRPr="00EA2CB5">
        <w:rPr>
          <w:rFonts w:ascii="Meiryo UI" w:hAnsi="Meiryo UI"/>
          <w:noProof/>
        </w:rPr>
        <w:drawing>
          <wp:anchor distT="0" distB="0" distL="114300" distR="114300" simplePos="0" relativeHeight="251683840" behindDoc="0" locked="0" layoutInCell="1" allowOverlap="1" wp14:anchorId="6F3CFF2B" wp14:editId="1215FE0C">
            <wp:simplePos x="0" y="0"/>
            <wp:positionH relativeFrom="column">
              <wp:posOffset>310515</wp:posOffset>
            </wp:positionH>
            <wp:positionV relativeFrom="paragraph">
              <wp:posOffset>5080</wp:posOffset>
            </wp:positionV>
            <wp:extent cx="2922905" cy="774700"/>
            <wp:effectExtent l="0" t="0" r="0" b="6350"/>
            <wp:wrapNone/>
            <wp:docPr id="1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B77301A-5AC1-414D-81D7-C776ABF4CB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>
                      <a:extLst>
                        <a:ext uri="{FF2B5EF4-FFF2-40B4-BE49-F238E27FC236}">
                          <a16:creationId xmlns:a16="http://schemas.microsoft.com/office/drawing/2014/main" id="{FB77301A-5AC1-414D-81D7-C776ABF4CB6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7747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</w:p>
    <w:p w14:paraId="7139D61D" w14:textId="77777777" w:rsidR="000C1CDC" w:rsidRPr="00EA2CB5" w:rsidRDefault="000C1CDC" w:rsidP="000C1CDC">
      <w:pPr>
        <w:ind w:leftChars="200" w:left="440"/>
        <w:rPr>
          <w:rFonts w:ascii="Meiryo UI" w:hAnsi="Meiryo UI"/>
          <w:lang w:val="ja-JP"/>
        </w:rPr>
      </w:pPr>
    </w:p>
    <w:p w14:paraId="52D8013B" w14:textId="77777777" w:rsidR="000C1CDC" w:rsidRPr="00EA2CB5" w:rsidRDefault="000C1CDC" w:rsidP="000C1CDC">
      <w:pPr>
        <w:ind w:leftChars="200" w:left="440"/>
        <w:rPr>
          <w:rFonts w:ascii="Meiryo UI" w:hAnsi="Meiryo UI"/>
          <w:lang w:val="ja-JP"/>
        </w:rPr>
      </w:pPr>
    </w:p>
    <w:p w14:paraId="43B42773" w14:textId="77777777" w:rsidR="000C1CDC" w:rsidRPr="00EA2CB5" w:rsidRDefault="000C1CDC" w:rsidP="00136174">
      <w:pPr>
        <w:ind w:leftChars="200" w:left="440"/>
        <w:rPr>
          <w:rFonts w:ascii="Meiryo UI" w:hAnsi="Meiryo UI"/>
          <w:lang w:val="ja-JP"/>
        </w:rPr>
      </w:pPr>
    </w:p>
    <w:p w14:paraId="715A39A5" w14:textId="77777777" w:rsidR="000C1CDC" w:rsidRPr="00EA2CB5" w:rsidRDefault="000C1CDC" w:rsidP="000C1CDC">
      <w:pPr>
        <w:ind w:leftChars="200" w:left="440"/>
        <w:rPr>
          <w:rFonts w:ascii="Meiryo UI" w:hAnsi="Meiryo UI"/>
        </w:rPr>
      </w:pPr>
      <w:r w:rsidRPr="00EA2CB5">
        <w:rPr>
          <w:rFonts w:ascii="Meiryo UI" w:hAnsi="Meiryo UI" w:hint="eastAsia"/>
        </w:rPr>
        <w:t>「↑」ボタンを押してください。上位の部品と配置を入れ替えます。</w:t>
      </w:r>
    </w:p>
    <w:p w14:paraId="2D626B19" w14:textId="77777777" w:rsidR="000C1CDC" w:rsidRPr="00EA2CB5" w:rsidRDefault="00136174" w:rsidP="000C1CDC">
      <w:pPr>
        <w:ind w:leftChars="200" w:left="440"/>
        <w:rPr>
          <w:rFonts w:ascii="Meiryo UI" w:hAnsi="Meiryo UI"/>
        </w:rPr>
      </w:pPr>
      <w:r w:rsidRPr="00EA2CB5">
        <w:rPr>
          <w:rFonts w:ascii="Meiryo UI" w:hAnsi="Meiryo UI"/>
          <w:noProof/>
        </w:rPr>
        <w:drawing>
          <wp:anchor distT="0" distB="0" distL="114300" distR="114300" simplePos="0" relativeHeight="251686912" behindDoc="0" locked="0" layoutInCell="1" allowOverlap="1" wp14:anchorId="70BFDBB6" wp14:editId="0B5CCEA8">
            <wp:simplePos x="0" y="0"/>
            <wp:positionH relativeFrom="column">
              <wp:posOffset>3552825</wp:posOffset>
            </wp:positionH>
            <wp:positionV relativeFrom="paragraph">
              <wp:posOffset>167640</wp:posOffset>
            </wp:positionV>
            <wp:extent cx="2925445" cy="762000"/>
            <wp:effectExtent l="0" t="0" r="8255" b="0"/>
            <wp:wrapNone/>
            <wp:docPr id="14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33E7F1E2-0551-4106-85A0-0071D2F5ED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>
                      <a:extLst>
                        <a:ext uri="{FF2B5EF4-FFF2-40B4-BE49-F238E27FC236}">
                          <a16:creationId xmlns:a16="http://schemas.microsoft.com/office/drawing/2014/main" id="{33E7F1E2-0551-4106-85A0-0071D2F5ED1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45" cy="7620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 w:rsidRPr="00EA2CB5">
        <w:rPr>
          <w:rFonts w:ascii="Meiryo UI" w:hAnsi="Meiryo UI"/>
          <w:noProof/>
        </w:rPr>
        <w:drawing>
          <wp:anchor distT="0" distB="0" distL="114300" distR="114300" simplePos="0" relativeHeight="251687936" behindDoc="0" locked="0" layoutInCell="1" allowOverlap="1" wp14:anchorId="0270A820" wp14:editId="36EE83BB">
            <wp:simplePos x="0" y="0"/>
            <wp:positionH relativeFrom="column">
              <wp:posOffset>295910</wp:posOffset>
            </wp:positionH>
            <wp:positionV relativeFrom="paragraph">
              <wp:posOffset>123190</wp:posOffset>
            </wp:positionV>
            <wp:extent cx="2922905" cy="774700"/>
            <wp:effectExtent l="0" t="0" r="0" b="6350"/>
            <wp:wrapNone/>
            <wp:docPr id="1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6593241-9D81-49EE-80F0-517DD2B043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>
                      <a:extLst>
                        <a:ext uri="{FF2B5EF4-FFF2-40B4-BE49-F238E27FC236}">
                          <a16:creationId xmlns:a16="http://schemas.microsoft.com/office/drawing/2014/main" id="{46593241-9D81-49EE-80F0-517DD2B0435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7747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3772C" w14:textId="77777777" w:rsidR="000C1CDC" w:rsidRPr="00EA2CB5" w:rsidRDefault="000C1CDC" w:rsidP="000C1CDC">
      <w:pPr>
        <w:ind w:leftChars="200" w:left="440"/>
        <w:rPr>
          <w:rFonts w:ascii="Meiryo UI" w:hAnsi="Meiryo UI"/>
        </w:rPr>
      </w:pPr>
    </w:p>
    <w:p w14:paraId="06EFABB4" w14:textId="77777777" w:rsidR="000C1CDC" w:rsidRPr="00EA2CB5" w:rsidRDefault="00136174" w:rsidP="000C1CDC">
      <w:pPr>
        <w:ind w:leftChars="200" w:left="440"/>
        <w:rPr>
          <w:rFonts w:ascii="Meiryo UI" w:hAnsi="Meiryo UI"/>
        </w:rPr>
      </w:pPr>
      <w:r w:rsidRPr="00EA2CB5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4067F0" wp14:editId="7CE04C35">
                <wp:simplePos x="0" y="0"/>
                <wp:positionH relativeFrom="column">
                  <wp:posOffset>3129915</wp:posOffset>
                </wp:positionH>
                <wp:positionV relativeFrom="paragraph">
                  <wp:posOffset>163195</wp:posOffset>
                </wp:positionV>
                <wp:extent cx="894080" cy="154940"/>
                <wp:effectExtent l="0" t="0" r="77470" b="92710"/>
                <wp:wrapNone/>
                <wp:docPr id="27" name="直線矢印コネクタ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D29921-5E0F-4768-9B5B-B77F2E7445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080" cy="1549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497CA" id="直線矢印コネクタ 26" o:spid="_x0000_s1026" type="#_x0000_t32" style="position:absolute;left:0;text-align:left;margin-left:246.45pt;margin-top:12.85pt;width:70.4pt;height:1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4skgIAABwFAAAOAAAAZHJzL2Uyb0RvYy54bWysVMuO0zAU3SPxD1b2mTwmTR+adKR2GoSE&#10;oOLxAR7HaS05dmSbptVoNsN6fmBYIPEDIIHEko+p0PwG106aYUBIgNgkdnzPveece52T023F0YYq&#10;zaTIvOgo9BAVRBZMrDLv1cvcH3lIGywKzKWgmbej2judPnxw0tQTGsu15AVVCJIIPWnqzFsbU0+C&#10;QJM1rbA+kjUVcFhKVWEDW7UKCoUbyF7xIA7DNGikKmolCdUavp61h97U5S9LSsyzstTUIJ55wM24&#10;p3LPc/sMpid4slK4XjPS0cD/wKLCTEDRPtUZNhi9VuyXVBUjSmpZmiMiq0CWJSPUaQA1UfiTmhdr&#10;XFOnBczRdW+T/n9pydPNUiFWZF489JDAFfTo9u3n2y83t+/ef7v+uL/6tH9zvb/6sL/6iuLUaaRb&#10;80QbqxZWrcqLPI9ng0We+Dms/CScJf5skYz9PD4eLeJhPo+P00uLjtIJURQbmJfHxcHxKP0zRV3v&#10;rVdJ4Dx31C/S47N4PI4jf7AIcz8ZpiN/PBvM/NlwmMeLYZIM5vGl7XXgOB/eTkXQ1HribLBD45Zz&#10;sVQQbHe6XiqrdFuqyr6hY2jrxmfXj491gcDH0TgJRzBkBI6iQQK7ruQBXCttHlFZIbvIPG0UZqu1&#10;mUshYFClipy9eAO8Wq4HgK3MBWqgS4MkDF2YlpwVOePcHmq1Op9zhTYY5jzP5yEEtSnuhRnM+EIU&#10;yOxq6DNWSjZdGBdgyp1gtzI7TtvKz2kJRoPElqG7nbSvhwmhwkR9Joi2sBK49cCOs73WvwN28RZK&#10;3c39G3CPcJWlMD24YkKq1rH71c32QLls4w8OtLqtBeey2LlRcNbAFXST0/0u7B3/ce/gdz+16XcA&#10;AAD//wMAUEsDBBQABgAIAAAAIQDW9jEj4QAAAAkBAAAPAAAAZHJzL2Rvd25yZXYueG1sTI9NT8Mw&#10;DIbvSPyHyEjcWNrui5a604Q0DojLxibEzWtCW61xSpNt7b8nnOBmy49eP2++GkwrLrp3jWWEeBKB&#10;0Fxa1XCFsH/fPDyCcJ5YUWtZI4zawaq4vckpU/bKW33Z+UqEEHYZIdTed5mUrqy1ITexneZw+7K9&#10;IR/WvpKqp2sIN61MomghDTUcPtTU6edal6fd2SB8v460LWfj2ny0h7dTGm9exs8D4v3dsH4C4fXg&#10;/2D41Q/qUASnoz2zcqJFmKVJGlCEZL4EEYDFdBqGI8I8ikEWufzfoPgBAAD//wMAUEsBAi0AFAAG&#10;AAgAAAAhALaDOJL+AAAA4QEAABMAAAAAAAAAAAAAAAAAAAAAAFtDb250ZW50X1R5cGVzXS54bWxQ&#10;SwECLQAUAAYACAAAACEAOP0h/9YAAACUAQAACwAAAAAAAAAAAAAAAAAvAQAAX3JlbHMvLnJlbHNQ&#10;SwECLQAUAAYACAAAACEAiDleLJICAAAcBQAADgAAAAAAAAAAAAAAAAAuAgAAZHJzL2Uyb0RvYy54&#10;bWxQSwECLQAUAAYACAAAACEA1vYxI+EAAAAJAQAADwAAAAAAAAAAAAAAAADsBAAAZHJzL2Rvd25y&#10;ZXYueG1sUEsFBgAAAAAEAAQA8wAAAPoFAAAAAA==&#10;" strokecolor="#ffc000" strokeweight="2pt">
                <v:stroke endarrow="open" joinstyle="miter"/>
              </v:shape>
            </w:pict>
          </mc:Fallback>
        </mc:AlternateContent>
      </w:r>
    </w:p>
    <w:p w14:paraId="339ACE44" w14:textId="77777777" w:rsidR="000C1CDC" w:rsidRPr="00EA2CB5" w:rsidRDefault="000C1CDC" w:rsidP="00136174">
      <w:pPr>
        <w:rPr>
          <w:rFonts w:ascii="Meiryo UI" w:hAnsi="Meiryo UI"/>
        </w:rPr>
      </w:pPr>
    </w:p>
    <w:p w14:paraId="54E7D12E" w14:textId="77777777" w:rsidR="000C1CDC" w:rsidRPr="00EA2CB5" w:rsidRDefault="000C1CDC" w:rsidP="000C1CDC">
      <w:pPr>
        <w:ind w:leftChars="200" w:left="440"/>
        <w:rPr>
          <w:rFonts w:ascii="Meiryo UI" w:hAnsi="Meiryo UI"/>
        </w:rPr>
      </w:pPr>
      <w:r w:rsidRPr="00EA2CB5">
        <w:rPr>
          <w:rFonts w:ascii="Meiryo UI" w:hAnsi="Meiryo UI" w:hint="eastAsia"/>
        </w:rPr>
        <w:t>「↓」ボタンを押してください。下位の部品と配置を入れ替えます。</w:t>
      </w:r>
    </w:p>
    <w:p w14:paraId="5C50C0AE" w14:textId="77777777" w:rsidR="000215AF" w:rsidRPr="00EA2CB5" w:rsidRDefault="00644D6C" w:rsidP="00644D6C">
      <w:pPr>
        <w:spacing w:after="160" w:line="259" w:lineRule="auto"/>
        <w:rPr>
          <w:rFonts w:ascii="Meiryo UI" w:hAnsi="Meiryo UI"/>
        </w:rPr>
      </w:pPr>
      <w:r w:rsidRPr="00EA2CB5">
        <w:rPr>
          <w:rFonts w:ascii="Meiryo UI" w:hAnsi="Meiryo UI"/>
        </w:rPr>
        <w:br w:type="page"/>
      </w:r>
      <w:r w:rsidR="004A5F4D" w:rsidRPr="00EA2CB5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D88E5B" wp14:editId="65DA11B2">
                <wp:simplePos x="0" y="0"/>
                <wp:positionH relativeFrom="column">
                  <wp:posOffset>8527415</wp:posOffset>
                </wp:positionH>
                <wp:positionV relativeFrom="paragraph">
                  <wp:posOffset>-678815</wp:posOffset>
                </wp:positionV>
                <wp:extent cx="1892300" cy="299085"/>
                <wp:effectExtent l="0" t="247650" r="13970" b="24765"/>
                <wp:wrapNone/>
                <wp:docPr id="60" name="線吹き出し 1 (枠付き) 10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1FA23-F675-4A25-8619-0C446BCC4C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299085"/>
                        </a:xfrm>
                        <a:prstGeom prst="borderCallout1">
                          <a:avLst>
                            <a:gd name="adj1" fmla="val 0"/>
                            <a:gd name="adj2" fmla="val 43741"/>
                            <a:gd name="adj3" fmla="val -76096"/>
                            <a:gd name="adj4" fmla="val 29994"/>
                          </a:avLst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490F0" w14:textId="77777777" w:rsidR="004A5F4D" w:rsidRDefault="004A5F4D" w:rsidP="004A5F4D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メイリオ" w:eastAsia="メイリオ" w:hAnsi="メイリオ" w:cstheme="minorBidi" w:hint="eastAsia"/>
                                <w:color w:val="000000"/>
                                <w:sz w:val="18"/>
                                <w:szCs w:val="18"/>
                              </w:rPr>
                              <w:t>下位の部品と配置を入れ替えます。</w:t>
                            </w:r>
                          </w:p>
                        </w:txbxContent>
                      </wps:txbx>
                      <wps:bodyPr vertOverflow="clip" wrap="non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D88E5B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105" o:spid="_x0000_s1026" type="#_x0000_t47" style="position:absolute;margin-left:671.45pt;margin-top:-53.45pt;width:149pt;height:23.5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7deqAIAAKwFAAAOAAAAZHJzL2Uyb0RvYy54bWysVM1uEzEQviPxDpZPcGj2p2nSRN1UqFW4&#10;AK0oPIBje7uLvLZlO9nk2BOnStxAHBBvgYDHKYXXYOzdbrc04oDYg9c/M9838409B4frSqAVN7ZU&#10;MsPJIMaIS6pYKc8z/PrVfGcfI+uIZEQoyTO84RYfzh4+OKj1lKeqUIJxgwBE2mmtM1w4p6dRZGnB&#10;K2IHSnMJh7kyFXGwNOcRM6QG9EpEaRyPoloZpo2i3FrYPW4O8Szg5zmn7iTPLXdIZBhic2E0YVz4&#10;MZodkOm5IbooaRsG+YcoKlJKIO2gjokjaGnKe1BVSY2yKncDqqpI5XlJecgBskniP7I5K4jmIRcQ&#10;x+pOJvv/YOmL1alBJcvwCOSRpIIa/fry8frd16uLy+u3364u3qMEPfr56fOP7x9g6zFK4j2vWq3t&#10;FJzP9KlpVxamXoJ1bir/h+TQOii96ZTma4cobCb7k3Q3BkYKZ+lkEu8H0OjWWxvrnnJVIT/J8ALK&#10;zM0REUItXRKkJqtn1gXNWRs4YW8SjPJKQAlXRKCb8vbO0/75cHc8TNor0LPZ7dvsjEfxZHTfaNg3&#10;ggwmQ28DCbRhwewmBR+jVaJk81KIsNjYI2EQhJhhuMtM1RgJYh1sZngevhbsjpuQqAbp0jEIdx/T&#10;vxjewRJKuXSjYCeW1XPFGrrxXgzeTaThkXmXEHePCmIXEjZ9jZuqhpnbCO55hXzJc7gzUMe0CWQb&#10;d1MkWxDGG2rPvJ06AHrkHATqsFuA7dhNBq29d+XhsXfOrUJ/c+48ArOSrnOuSqnMtswEXL2WubG/&#10;EamRxqvk1os1mPjpQrENPC7oju4EhlwoKB8Vpcaoho6TYQktESPjxJFq2hORtFBwB6hr6fWTpVPz&#10;0nnSW8h2AS0BZnd6Tn8drG6b7Ow3AAAA//8DAFBLAwQUAAYACAAAACEAmB8UquIAAAAOAQAADwAA&#10;AGRycy9kb3ducmV2LnhtbEyPQU/DMAyF70j8h8hIXKYt2RilK02nCYE0uDE4cMwa01YkTtVkW+HX&#10;453g9p799Py5XI/eiSMOsQukYT5TIJDqYDtqNLy/PU1zEDEZssYFQg3fGGFdXV6UprDhRK943KVG&#10;cAnFwmhoU+oLKWPdojdxFnok3n2GwZvEdmikHcyJy72TC6Uy6U1HfKE1PT60WH/tDl4DZR+bu7B9&#10;mXTu+VE2P9s8hUmt9fXVuLkHkXBMf2E44zM6VMy0DweyUTj2N8vFirMapnOVsTpnsqVitefZ7SoH&#10;WZXy/xvVLwAAAP//AwBQSwECLQAUAAYACAAAACEAtoM4kv4AAADhAQAAEwAAAAAAAAAAAAAAAAAA&#10;AAAAW0NvbnRlbnRfVHlwZXNdLnhtbFBLAQItABQABgAIAAAAIQA4/SH/1gAAAJQBAAALAAAAAAAA&#10;AAAAAAAAAC8BAABfcmVscy8ucmVsc1BLAQItABQABgAIAAAAIQBlj7deqAIAAKwFAAAOAAAAAAAA&#10;AAAAAAAAAC4CAABkcnMvZTJvRG9jLnhtbFBLAQItABQABgAIAAAAIQCYHxSq4gAAAA4BAAAPAAAA&#10;AAAAAAAAAAAAAAIFAABkcnMvZG93bnJldi54bWxQSwUGAAAAAAQABADzAAAAEQYAAAAA&#10;" adj="6479,-16437,9448,0" fillcolor="window" strokecolor="#997339 [2409]" strokeweight="1pt">
                <v:textbox style="mso-fit-shape-to-text:t">
                  <w:txbxContent>
                    <w:p w14:paraId="670490F0" w14:textId="77777777" w:rsidR="004A5F4D" w:rsidRDefault="004A5F4D" w:rsidP="004A5F4D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メイリオ" w:eastAsia="メイリオ" w:hAnsi="メイリオ" w:cstheme="minorBidi" w:hint="eastAsia"/>
                          <w:color w:val="000000"/>
                          <w:sz w:val="18"/>
                          <w:szCs w:val="18"/>
                        </w:rPr>
                        <w:t>下位の部品と配置を入れ替えます。</w:t>
                      </w:r>
                    </w:p>
                  </w:txbxContent>
                </v:textbox>
              </v:shape>
            </w:pict>
          </mc:Fallback>
        </mc:AlternateContent>
      </w:r>
    </w:p>
    <w:p w14:paraId="20FCAD6D" w14:textId="45D23A15" w:rsidR="000C1CDC" w:rsidRPr="00EA2CB5" w:rsidRDefault="00B030AE" w:rsidP="000215AF">
      <w:pPr>
        <w:ind w:firstLineChars="100" w:firstLine="220"/>
        <w:rPr>
          <w:rFonts w:ascii="Meiryo UI" w:hAnsi="Meiryo UI"/>
        </w:rPr>
      </w:pPr>
      <w:r w:rsidRPr="00EA2CB5">
        <w:rPr>
          <w:rFonts w:ascii="Meiryo UI" w:hAnsi="Meiryo UI"/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590046EC" wp14:editId="1439B262">
            <wp:simplePos x="0" y="0"/>
            <wp:positionH relativeFrom="column">
              <wp:posOffset>3902075</wp:posOffset>
            </wp:positionH>
            <wp:positionV relativeFrom="paragraph">
              <wp:posOffset>27940</wp:posOffset>
            </wp:positionV>
            <wp:extent cx="2900680" cy="786765"/>
            <wp:effectExtent l="0" t="0" r="0" b="0"/>
            <wp:wrapNone/>
            <wp:docPr id="11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96D6163E-A1F2-4375-85CD-40C70E272D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>
                      <a:extLst>
                        <a:ext uri="{FF2B5EF4-FFF2-40B4-BE49-F238E27FC236}">
                          <a16:creationId xmlns:a16="http://schemas.microsoft.com/office/drawing/2014/main" id="{96D6163E-A1F2-4375-85CD-40C70E272DC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78676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 w:rsidRPr="00EA2CB5">
        <w:rPr>
          <w:rFonts w:ascii="Meiryo UI" w:hAnsi="Meiryo UI"/>
          <w:noProof/>
        </w:rPr>
        <w:drawing>
          <wp:anchor distT="0" distB="0" distL="114300" distR="114300" simplePos="0" relativeHeight="251692032" behindDoc="0" locked="0" layoutInCell="1" allowOverlap="1" wp14:anchorId="7456A2C8" wp14:editId="7E02E821">
            <wp:simplePos x="0" y="0"/>
            <wp:positionH relativeFrom="column">
              <wp:posOffset>145726</wp:posOffset>
            </wp:positionH>
            <wp:positionV relativeFrom="paragraph">
              <wp:posOffset>38447</wp:posOffset>
            </wp:positionV>
            <wp:extent cx="3157855" cy="786765"/>
            <wp:effectExtent l="0" t="0" r="4445" b="0"/>
            <wp:wrapNone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2AA4B058-539E-4436-9495-CB8ED34E94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2AA4B058-539E-4436-9495-CB8ED34E94D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78676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</w:p>
    <w:p w14:paraId="1895FCC0" w14:textId="2D0B0B53" w:rsidR="000215AF" w:rsidRPr="00EA2CB5" w:rsidRDefault="00B030AE" w:rsidP="000215AF">
      <w:pPr>
        <w:ind w:firstLineChars="100" w:firstLine="220"/>
        <w:rPr>
          <w:rFonts w:ascii="Meiryo UI" w:hAnsi="Meiryo UI"/>
        </w:rPr>
      </w:pPr>
      <w:r w:rsidRPr="00EA2CB5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E5D54B" wp14:editId="2F849AC4">
                <wp:simplePos x="0" y="0"/>
                <wp:positionH relativeFrom="column">
                  <wp:posOffset>1382491</wp:posOffset>
                </wp:positionH>
                <wp:positionV relativeFrom="paragraph">
                  <wp:posOffset>107638</wp:posOffset>
                </wp:positionV>
                <wp:extent cx="2656936" cy="349250"/>
                <wp:effectExtent l="0" t="0" r="29210" b="88900"/>
                <wp:wrapNone/>
                <wp:docPr id="30" name="直線矢印コネクタ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1AF3BE-65A3-4D57-AB50-6085C0997D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6936" cy="3492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399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9" o:spid="_x0000_s1026" type="#_x0000_t32" style="position:absolute;left:0;text-align:left;margin-left:108.85pt;margin-top:8.5pt;width:209.2pt;height:2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Z9QnwIAAEQFAAAOAAAAZHJzL2Uyb0RvYy54bWysVEtu2zAQ3RfoHQjtFf3l2IgcxB8VBfoJ&#10;+jkAQ1G2AIoUSMayEWSTrnOBdlGgF2iBFuiyhzGKXKNDylY+3bRFN+SQnDcz73HIo+N1zdCKSlUJ&#10;njnBge8gyokoKr7InLdvcvfQQUpjXmAmOM2cDVXO8fjxo6O2GdFQLAUrqEQQhKtR22TOUutm5HmK&#10;LGmN1YFoKIfDUsgaa1jKhVdI3EL0mnmh76deK2TRSEGoUrA76w6dsY1flpTol2WpqEYsc6A2bUdp&#10;xzMzeuMjPFpI3CwrsisD/0MVNa44JO1DzbDG6FxWv4WqKyKFEqU+IKL2RFlWhFoOwCbwH7B5vcQN&#10;tVxAHNX0Mqn/F5a8WJ1KVBWZE4E8HNdwRzcfvt18f3/z8dPP6y/bq6/bd9fbq8/bqx8oHFqOdK2f&#10;KW3YgtWxvMjzcJLM89jNwXJjfxK7k3k8dPMwOpyHg3waRumlQQfpiEiKNfTL02KveJD+GaPd3Rut&#10;Ys9qbku/CJPgJI8mczdNTiI3niUD92SS+G7qHyZTfzgczJLk0ty1Z2vez5aF1zZqZGUwTWPNKT+V&#10;4GxWqjmVhum6lLWZ4cbQ2rbPpm8fowKBzTBN0mGUOojAWRQPw8T2F+Tcoxup9BMqamSMzFFa4mqx&#10;1FPBOXSqkIHVF6+gsK7YPcCkZhy1kCSJfd+6KcGqIq8YM4f2wdApk2iFodUxIZTr1Pqx8/q5KLr9&#10;QeIDuovdQ6wc96JpXLE5L5DeNNAPWErR7kCMg/etMNbSG0a7Al/REi4EpOiI9BnuFhX0kcDbwEqg&#10;0AN31Mzzf8hmD9z5Gyi1L/xvwD3CZhZc9+C64kJ2wt7Prtd95s5/r0DH20hwJoqNbRkrDTxVK+nu&#10;WzF/wd21hd9+fuNfAAAA//8DAFBLAwQUAAYACAAAACEAai6nd98AAAAJAQAADwAAAGRycy9kb3du&#10;cmV2LnhtbEyPQUvEMBCF74L/IYzgzU3bhXapTRcRBVnx0Lqix2wTm9JkUprsbv33jif3OLyPN9+r&#10;touz7KTnMHgUkK4SYBo7rwbsBezfn+82wEKUqKT1qAX86ADb+vqqkqXyZ2z0qY09oxIMpRRgYpxK&#10;zkNntJNh5SeNlH372clI59xzNcszlTvLsyTJuZMD0gcjJ/1odDe2Ryfg6WUcP2zTfjb2a5e+rV93&#10;+42RQtzeLA/3wKJe4j8Mf/qkDjU5HfwRVWBWQJYWBaEUFLSJgHydp8AOAoosAV5X/HJB/QsAAP//&#10;AwBQSwECLQAUAAYACAAAACEAtoM4kv4AAADhAQAAEwAAAAAAAAAAAAAAAAAAAAAAW0NvbnRlbnRf&#10;VHlwZXNdLnhtbFBLAQItABQABgAIAAAAIQA4/SH/1gAAAJQBAAALAAAAAAAAAAAAAAAAAC8BAABf&#10;cmVscy8ucmVsc1BLAQItABQABgAIAAAAIQD3/Z9QnwIAAEQFAAAOAAAAAAAAAAAAAAAAAC4CAABk&#10;cnMvZTJvRG9jLnhtbFBLAQItABQABgAIAAAAIQBqLqd33wAAAAkBAAAPAAAAAAAAAAAAAAAAAPkE&#10;AABkcnMvZG93bnJldi54bWxQSwUGAAAAAAQABADzAAAABQYAAAAA&#10;" strokecolor="#997339 [2409]" strokeweight="2pt">
                <v:stroke endarrow="open" joinstyle="miter"/>
              </v:shape>
            </w:pict>
          </mc:Fallback>
        </mc:AlternateContent>
      </w:r>
    </w:p>
    <w:p w14:paraId="4D0E1689" w14:textId="14D5B0AF" w:rsidR="000215AF" w:rsidRDefault="000215AF" w:rsidP="000215AF">
      <w:pPr>
        <w:ind w:firstLineChars="100" w:firstLine="220"/>
        <w:rPr>
          <w:rFonts w:ascii="Meiryo UI" w:hAnsi="Meiryo UI"/>
        </w:rPr>
      </w:pPr>
    </w:p>
    <w:p w14:paraId="6A8DEE33" w14:textId="77777777" w:rsidR="00B030AE" w:rsidRPr="00EA2CB5" w:rsidRDefault="00B030AE" w:rsidP="000215AF">
      <w:pPr>
        <w:ind w:firstLineChars="100" w:firstLine="220"/>
        <w:rPr>
          <w:rFonts w:ascii="Meiryo UI" w:hAnsi="Meiryo UI"/>
        </w:rPr>
      </w:pPr>
    </w:p>
    <w:p w14:paraId="308355DF" w14:textId="77777777" w:rsidR="000215AF" w:rsidRPr="00EA2CB5" w:rsidRDefault="000215AF" w:rsidP="000215AF">
      <w:pPr>
        <w:ind w:leftChars="100" w:left="220" w:firstLineChars="100" w:firstLine="220"/>
        <w:rPr>
          <w:rFonts w:ascii="Meiryo UI" w:hAnsi="Meiryo UI"/>
        </w:rPr>
      </w:pPr>
      <w:r w:rsidRPr="00EA2CB5">
        <w:rPr>
          <w:rFonts w:ascii="Meiryo UI" w:hAnsi="Meiryo UI" w:hint="eastAsia"/>
        </w:rPr>
        <w:t>部品名をドラッグしてください。ドロップ先の部品に挿入されます。</w:t>
      </w:r>
    </w:p>
    <w:p w14:paraId="39820628" w14:textId="77777777" w:rsidR="000215AF" w:rsidRPr="00EA2CB5" w:rsidRDefault="000215AF" w:rsidP="000215AF">
      <w:pPr>
        <w:ind w:leftChars="100" w:left="220" w:firstLineChars="100" w:firstLine="220"/>
        <w:rPr>
          <w:rFonts w:ascii="Meiryo UI" w:hAnsi="Meiryo UI"/>
        </w:rPr>
      </w:pPr>
    </w:p>
    <w:p w14:paraId="4C330492" w14:textId="77777777" w:rsidR="000215AF" w:rsidRPr="00EA2CB5" w:rsidRDefault="00C506D9" w:rsidP="00C506D9">
      <w:pPr>
        <w:rPr>
          <w:rFonts w:ascii="Meiryo UI" w:hAnsi="Meiryo UI"/>
        </w:rPr>
      </w:pPr>
      <w:r w:rsidRPr="00EA2CB5">
        <w:rPr>
          <w:rFonts w:ascii="Meiryo UI" w:hAnsi="Meiryo UI" w:hint="eastAsia"/>
        </w:rPr>
        <w:t>補足(3)部品の入力方法</w:t>
      </w:r>
    </w:p>
    <w:p w14:paraId="5C433F49" w14:textId="77777777" w:rsidR="00C506D9" w:rsidRPr="00EA2CB5" w:rsidRDefault="00C506D9" w:rsidP="00C506D9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/>
          <w:noProof/>
        </w:rPr>
        <w:drawing>
          <wp:anchor distT="0" distB="0" distL="114300" distR="114300" simplePos="0" relativeHeight="251697152" behindDoc="0" locked="0" layoutInCell="1" allowOverlap="1" wp14:anchorId="07640639" wp14:editId="234F6C1C">
            <wp:simplePos x="0" y="0"/>
            <wp:positionH relativeFrom="column">
              <wp:posOffset>152400</wp:posOffset>
            </wp:positionH>
            <wp:positionV relativeFrom="paragraph">
              <wp:posOffset>12700</wp:posOffset>
            </wp:positionV>
            <wp:extent cx="3326130" cy="3044190"/>
            <wp:effectExtent l="0" t="0" r="7620" b="3810"/>
            <wp:wrapNone/>
            <wp:docPr id="74" name="図 73">
              <a:extLst xmlns:a="http://schemas.openxmlformats.org/drawingml/2006/main">
                <a:ext uri="{FF2B5EF4-FFF2-40B4-BE49-F238E27FC236}">
                  <a16:creationId xmlns:a16="http://schemas.microsoft.com/office/drawing/2014/main" id="{5A055834-1A7C-4B6D-90E5-57584DBA71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図 73">
                      <a:extLst>
                        <a:ext uri="{FF2B5EF4-FFF2-40B4-BE49-F238E27FC236}">
                          <a16:creationId xmlns:a16="http://schemas.microsoft.com/office/drawing/2014/main" id="{5A055834-1A7C-4B6D-90E5-57584DBA717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304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FC317" w14:textId="77777777" w:rsidR="00C506D9" w:rsidRPr="00EA2CB5" w:rsidRDefault="00C506D9" w:rsidP="00C506D9">
      <w:pPr>
        <w:ind w:leftChars="100" w:left="220"/>
        <w:rPr>
          <w:rFonts w:ascii="Meiryo UI" w:hAnsi="Meiryo UI"/>
        </w:rPr>
      </w:pPr>
    </w:p>
    <w:p w14:paraId="154C0E98" w14:textId="77777777" w:rsidR="00C506D9" w:rsidRPr="00EA2CB5" w:rsidRDefault="00C506D9" w:rsidP="00C506D9">
      <w:pPr>
        <w:ind w:leftChars="100" w:left="220"/>
        <w:rPr>
          <w:rFonts w:ascii="Meiryo UI" w:hAnsi="Meiryo UI"/>
        </w:rPr>
      </w:pPr>
    </w:p>
    <w:p w14:paraId="21D88A67" w14:textId="77777777" w:rsidR="00C506D9" w:rsidRPr="00EA2CB5" w:rsidRDefault="00C506D9" w:rsidP="00C506D9">
      <w:pPr>
        <w:ind w:leftChars="100" w:left="220"/>
        <w:rPr>
          <w:rFonts w:ascii="Meiryo UI" w:hAnsi="Meiryo UI"/>
        </w:rPr>
      </w:pPr>
    </w:p>
    <w:p w14:paraId="0B425934" w14:textId="77777777" w:rsidR="00C506D9" w:rsidRPr="00EA2CB5" w:rsidRDefault="00C506D9" w:rsidP="00C506D9">
      <w:pPr>
        <w:ind w:leftChars="100" w:left="220"/>
        <w:rPr>
          <w:rFonts w:ascii="Meiryo UI" w:hAnsi="Meiryo UI"/>
        </w:rPr>
      </w:pPr>
    </w:p>
    <w:p w14:paraId="0B64D3D2" w14:textId="77777777" w:rsidR="00C506D9" w:rsidRPr="00EA2CB5" w:rsidRDefault="00C506D9" w:rsidP="00C506D9">
      <w:pPr>
        <w:ind w:leftChars="100" w:left="220"/>
        <w:rPr>
          <w:rFonts w:ascii="Meiryo UI" w:hAnsi="Meiryo UI"/>
        </w:rPr>
      </w:pPr>
    </w:p>
    <w:p w14:paraId="361ECE0C" w14:textId="77777777" w:rsidR="00C506D9" w:rsidRPr="00EA2CB5" w:rsidRDefault="00C506D9" w:rsidP="00C506D9">
      <w:pPr>
        <w:ind w:leftChars="100" w:left="220"/>
        <w:rPr>
          <w:rFonts w:ascii="Meiryo UI" w:hAnsi="Meiryo UI"/>
        </w:rPr>
      </w:pPr>
    </w:p>
    <w:p w14:paraId="56D36305" w14:textId="77777777" w:rsidR="00C506D9" w:rsidRPr="00EA2CB5" w:rsidRDefault="00C506D9" w:rsidP="00C506D9">
      <w:pPr>
        <w:ind w:leftChars="100" w:left="220"/>
        <w:rPr>
          <w:rFonts w:ascii="Meiryo UI" w:hAnsi="Meiryo UI"/>
        </w:rPr>
      </w:pPr>
    </w:p>
    <w:p w14:paraId="068AADA8" w14:textId="77777777" w:rsidR="00C506D9" w:rsidRPr="00EA2CB5" w:rsidRDefault="00C506D9" w:rsidP="00C506D9">
      <w:pPr>
        <w:ind w:leftChars="100" w:left="220"/>
        <w:rPr>
          <w:rFonts w:ascii="Meiryo UI" w:hAnsi="Meiryo UI"/>
        </w:rPr>
      </w:pPr>
    </w:p>
    <w:p w14:paraId="1134BCA8" w14:textId="77777777" w:rsidR="00C506D9" w:rsidRPr="00EA2CB5" w:rsidRDefault="00C506D9" w:rsidP="00C506D9">
      <w:pPr>
        <w:ind w:leftChars="100" w:left="220"/>
        <w:rPr>
          <w:rFonts w:ascii="Meiryo UI" w:hAnsi="Meiryo UI"/>
        </w:rPr>
      </w:pPr>
    </w:p>
    <w:p w14:paraId="2F363C78" w14:textId="77777777" w:rsidR="00C506D9" w:rsidRPr="00EA2CB5" w:rsidRDefault="00C506D9" w:rsidP="00C506D9">
      <w:pPr>
        <w:ind w:leftChars="100" w:left="220"/>
        <w:rPr>
          <w:rFonts w:ascii="Meiryo UI" w:hAnsi="Meiryo UI"/>
        </w:rPr>
      </w:pPr>
    </w:p>
    <w:p w14:paraId="4EBA8D5A" w14:textId="77777777" w:rsidR="00C506D9" w:rsidRPr="00EA2CB5" w:rsidRDefault="00C506D9" w:rsidP="00C506D9">
      <w:pPr>
        <w:ind w:leftChars="100" w:left="220"/>
        <w:rPr>
          <w:rFonts w:ascii="Meiryo UI" w:hAnsi="Meiryo UI"/>
        </w:rPr>
      </w:pPr>
    </w:p>
    <w:p w14:paraId="65CD93A7" w14:textId="77777777" w:rsidR="00C506D9" w:rsidRPr="00EA2CB5" w:rsidRDefault="00C506D9" w:rsidP="00C506D9">
      <w:pPr>
        <w:ind w:leftChars="100" w:left="220"/>
        <w:rPr>
          <w:rFonts w:ascii="Meiryo UI" w:hAnsi="Meiryo UI"/>
        </w:rPr>
      </w:pPr>
    </w:p>
    <w:p w14:paraId="1AA66555" w14:textId="77777777" w:rsidR="00C506D9" w:rsidRPr="00EA2CB5" w:rsidRDefault="00C506D9" w:rsidP="00B578E9">
      <w:pPr>
        <w:rPr>
          <w:rFonts w:ascii="Meiryo UI" w:hAnsi="Meiryo UI"/>
        </w:rPr>
      </w:pPr>
    </w:p>
    <w:p w14:paraId="7C8A246C" w14:textId="611B5BB4" w:rsidR="00C506D9" w:rsidRPr="00EA2CB5" w:rsidRDefault="00C506D9" w:rsidP="00C506D9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ラベル名：部品名を入力します。</w:t>
      </w:r>
    </w:p>
    <w:p w14:paraId="5AA44C6D" w14:textId="397CEC9A" w:rsidR="00C506D9" w:rsidRPr="00EA2CB5" w:rsidRDefault="00C506D9" w:rsidP="00C506D9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必須有無：必須入力を選択します。「有」を選択した場合、部品名の横に「*」が表示されます。</w:t>
      </w:r>
    </w:p>
    <w:p w14:paraId="6C14E1EA" w14:textId="372E2012" w:rsidR="00C506D9" w:rsidRPr="00EA2CB5" w:rsidRDefault="00C506D9" w:rsidP="00C506D9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形式：入力形式を選択します。日付・金額を選択した場合、補助入力機能を使用できます。</w:t>
      </w:r>
    </w:p>
    <w:p w14:paraId="782BB28F" w14:textId="006BAAE3" w:rsidR="00B578E9" w:rsidRPr="00B578E9" w:rsidRDefault="00B578E9" w:rsidP="00B578E9">
      <w:pPr>
        <w:ind w:leftChars="100" w:left="220"/>
        <w:rPr>
          <w:rFonts w:ascii="Meiryo UI" w:hAnsi="Meiryo UI"/>
        </w:rPr>
      </w:pPr>
      <w:r w:rsidRPr="00B578E9">
        <w:rPr>
          <w:rFonts w:ascii="Meiryo UI" w:hAnsi="Meiryo UI" w:hint="eastAsia"/>
        </w:rPr>
        <w:t>固定表示：する…申請画面では変更不可のテキストとします。「説明分」「注意書き」等の登録を可能にします。</w:t>
      </w:r>
    </w:p>
    <w:p w14:paraId="3F6E0F29" w14:textId="3F22C7C2" w:rsidR="00B578E9" w:rsidRPr="00B578E9" w:rsidRDefault="00B578E9" w:rsidP="001C16C9">
      <w:pPr>
        <w:ind w:leftChars="600" w:left="1320"/>
        <w:rPr>
          <w:rFonts w:ascii="Meiryo UI" w:hAnsi="Meiryo UI"/>
        </w:rPr>
      </w:pPr>
      <w:r w:rsidRPr="00B578E9">
        <w:rPr>
          <w:rFonts w:ascii="Meiryo UI" w:hAnsi="Meiryo UI" w:hint="eastAsia"/>
        </w:rPr>
        <w:t>しない…通常のテキスト項目と同様、申請画面で編集可能とします。</w:t>
      </w:r>
    </w:p>
    <w:p w14:paraId="7C48716E" w14:textId="3D8779F1" w:rsidR="00B578E9" w:rsidRPr="00B578E9" w:rsidRDefault="00B578E9" w:rsidP="00B578E9">
      <w:pPr>
        <w:ind w:leftChars="100" w:left="220"/>
        <w:rPr>
          <w:rFonts w:ascii="Meiryo UI" w:hAnsi="Meiryo UI"/>
        </w:rPr>
      </w:pPr>
      <w:r w:rsidRPr="00B578E9">
        <w:rPr>
          <w:rFonts w:ascii="Meiryo UI" w:hAnsi="Meiryo UI" w:hint="eastAsia"/>
        </w:rPr>
        <w:t>最大文字数：形式が「文字列」の場合に入力可能な文字数を入力します。</w:t>
      </w:r>
    </w:p>
    <w:p w14:paraId="02348B7D" w14:textId="77777777" w:rsidR="00B578E9" w:rsidRPr="00B578E9" w:rsidRDefault="00B578E9" w:rsidP="001C16C9">
      <w:pPr>
        <w:ind w:leftChars="700" w:left="1540"/>
        <w:rPr>
          <w:rFonts w:ascii="Meiryo UI" w:hAnsi="Meiryo UI"/>
        </w:rPr>
      </w:pPr>
      <w:r w:rsidRPr="00B578E9">
        <w:rPr>
          <w:rFonts w:ascii="Meiryo UI" w:hAnsi="Meiryo UI" w:hint="eastAsia"/>
        </w:rPr>
        <w:t>未入力の場合、100文字が最大文字数として設定されます。</w:t>
      </w:r>
    </w:p>
    <w:p w14:paraId="34D7FE12" w14:textId="417D5E5A" w:rsidR="00B578E9" w:rsidRPr="00B578E9" w:rsidRDefault="00B578E9" w:rsidP="00B578E9">
      <w:pPr>
        <w:ind w:leftChars="100" w:left="220"/>
        <w:rPr>
          <w:rFonts w:ascii="Meiryo UI" w:hAnsi="Meiryo UI"/>
        </w:rPr>
      </w:pPr>
      <w:r w:rsidRPr="00B578E9">
        <w:rPr>
          <w:rFonts w:ascii="Meiryo UI" w:hAnsi="Meiryo UI" w:hint="eastAsia"/>
        </w:rPr>
        <w:t>小数点以下桁数：形式が「数値」の場合に入力可能な小数点以下桁数を指定します。</w:t>
      </w:r>
    </w:p>
    <w:p w14:paraId="5D3AD334" w14:textId="5A09438F" w:rsidR="00B578E9" w:rsidRPr="00B578E9" w:rsidRDefault="00B578E9" w:rsidP="00B578E9">
      <w:pPr>
        <w:ind w:leftChars="100" w:left="220"/>
        <w:rPr>
          <w:rFonts w:ascii="Meiryo UI" w:hAnsi="Meiryo UI"/>
        </w:rPr>
      </w:pPr>
      <w:r w:rsidRPr="00B578E9">
        <w:rPr>
          <w:rFonts w:ascii="Meiryo UI" w:hAnsi="Meiryo UI" w:hint="eastAsia"/>
        </w:rPr>
        <w:t>数値範囲：形式が「数値」の場合に入力可能な値の範囲を入力します。</w:t>
      </w:r>
    </w:p>
    <w:p w14:paraId="34C55A7E" w14:textId="77777777" w:rsidR="00B578E9" w:rsidRPr="00B578E9" w:rsidRDefault="00B578E9" w:rsidP="001C16C9">
      <w:pPr>
        <w:ind w:leftChars="600" w:left="1320"/>
        <w:rPr>
          <w:rFonts w:ascii="Meiryo UI" w:hAnsi="Meiryo UI"/>
        </w:rPr>
      </w:pPr>
      <w:r w:rsidRPr="00B578E9">
        <w:rPr>
          <w:rFonts w:ascii="Meiryo UI" w:hAnsi="Meiryo UI" w:hint="eastAsia"/>
        </w:rPr>
        <w:t>未入力の場合、1～999,999,999,999が数値範囲として設定されます。</w:t>
      </w:r>
    </w:p>
    <w:p w14:paraId="122D5D22" w14:textId="14B41CBA" w:rsidR="00B578E9" w:rsidRDefault="00B578E9" w:rsidP="00B578E9">
      <w:pPr>
        <w:ind w:leftChars="100" w:left="220"/>
        <w:rPr>
          <w:rFonts w:ascii="Meiryo UI" w:hAnsi="Meiryo UI"/>
        </w:rPr>
      </w:pPr>
      <w:r w:rsidRPr="00B578E9">
        <w:rPr>
          <w:rFonts w:ascii="Meiryo UI" w:hAnsi="Meiryo UI" w:hint="eastAsia"/>
        </w:rPr>
        <w:t>テキスト幅：部品の入力領域の幅を選択します。</w:t>
      </w:r>
    </w:p>
    <w:p w14:paraId="715A8E28" w14:textId="77777777" w:rsidR="00A9497C" w:rsidRPr="00EA2CB5" w:rsidRDefault="00A9497C" w:rsidP="00B578E9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/>
        </w:rPr>
        <w:br w:type="page"/>
      </w:r>
    </w:p>
    <w:p w14:paraId="3A0C8633" w14:textId="77777777" w:rsidR="00C506D9" w:rsidRPr="00EA2CB5" w:rsidRDefault="00A9497C" w:rsidP="00A9497C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/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38F338E0" wp14:editId="65D9C6E2">
            <wp:simplePos x="0" y="0"/>
            <wp:positionH relativeFrom="margin">
              <wp:posOffset>152400</wp:posOffset>
            </wp:positionH>
            <wp:positionV relativeFrom="paragraph">
              <wp:posOffset>6985</wp:posOffset>
            </wp:positionV>
            <wp:extent cx="3101951" cy="3251924"/>
            <wp:effectExtent l="0" t="0" r="3810" b="5715"/>
            <wp:wrapNone/>
            <wp:docPr id="77" name="図 76">
              <a:extLst xmlns:a="http://schemas.openxmlformats.org/drawingml/2006/main">
                <a:ext uri="{FF2B5EF4-FFF2-40B4-BE49-F238E27FC236}">
                  <a16:creationId xmlns:a16="http://schemas.microsoft.com/office/drawing/2014/main" id="{31F25D18-EA40-432A-90F0-FB79143C12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図 76">
                      <a:extLst>
                        <a:ext uri="{FF2B5EF4-FFF2-40B4-BE49-F238E27FC236}">
                          <a16:creationId xmlns:a16="http://schemas.microsoft.com/office/drawing/2014/main" id="{31F25D18-EA40-432A-90F0-FB79143C12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1951" cy="325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51B23" w14:textId="77777777" w:rsidR="00C506D9" w:rsidRPr="00EA2CB5" w:rsidRDefault="00C506D9" w:rsidP="00C506D9">
      <w:pPr>
        <w:ind w:leftChars="100" w:left="220"/>
        <w:rPr>
          <w:rFonts w:ascii="Meiryo UI" w:hAnsi="Meiryo UI"/>
        </w:rPr>
      </w:pPr>
    </w:p>
    <w:p w14:paraId="466EC191" w14:textId="77777777" w:rsidR="00C506D9" w:rsidRPr="00EA2CB5" w:rsidRDefault="00C506D9" w:rsidP="00C506D9">
      <w:pPr>
        <w:ind w:leftChars="100" w:left="220"/>
        <w:rPr>
          <w:rFonts w:ascii="Meiryo UI" w:hAnsi="Meiryo UI"/>
        </w:rPr>
      </w:pPr>
    </w:p>
    <w:p w14:paraId="2204A5D4" w14:textId="77777777" w:rsidR="00C506D9" w:rsidRPr="00EA2CB5" w:rsidRDefault="00C506D9" w:rsidP="00C506D9">
      <w:pPr>
        <w:ind w:leftChars="100" w:left="220"/>
        <w:rPr>
          <w:rFonts w:ascii="Meiryo UI" w:hAnsi="Meiryo UI"/>
        </w:rPr>
      </w:pPr>
    </w:p>
    <w:p w14:paraId="275A7ACD" w14:textId="77777777" w:rsidR="00C506D9" w:rsidRPr="00EA2CB5" w:rsidRDefault="00C506D9" w:rsidP="00C506D9">
      <w:pPr>
        <w:ind w:leftChars="100" w:left="220"/>
        <w:rPr>
          <w:rFonts w:ascii="Meiryo UI" w:hAnsi="Meiryo UI"/>
        </w:rPr>
      </w:pPr>
    </w:p>
    <w:p w14:paraId="5525DA92" w14:textId="77777777" w:rsidR="00C506D9" w:rsidRPr="00EA2CB5" w:rsidRDefault="00C506D9" w:rsidP="00C506D9">
      <w:pPr>
        <w:ind w:leftChars="100" w:left="220"/>
        <w:rPr>
          <w:rFonts w:ascii="Meiryo UI" w:hAnsi="Meiryo UI"/>
        </w:rPr>
      </w:pPr>
    </w:p>
    <w:p w14:paraId="283EF38C" w14:textId="77777777" w:rsidR="00A9497C" w:rsidRPr="00EA2CB5" w:rsidRDefault="00A9497C" w:rsidP="00C506D9">
      <w:pPr>
        <w:ind w:leftChars="100" w:left="220"/>
        <w:rPr>
          <w:rFonts w:ascii="Meiryo UI" w:hAnsi="Meiryo UI"/>
        </w:rPr>
      </w:pPr>
    </w:p>
    <w:p w14:paraId="121219E7" w14:textId="77777777" w:rsidR="00A9497C" w:rsidRPr="00EA2CB5" w:rsidRDefault="00A9497C" w:rsidP="00C506D9">
      <w:pPr>
        <w:ind w:leftChars="100" w:left="220"/>
        <w:rPr>
          <w:rFonts w:ascii="Meiryo UI" w:hAnsi="Meiryo UI"/>
        </w:rPr>
      </w:pPr>
    </w:p>
    <w:p w14:paraId="5B7876CD" w14:textId="77777777" w:rsidR="00A9497C" w:rsidRPr="00EA2CB5" w:rsidRDefault="00A9497C" w:rsidP="00C506D9">
      <w:pPr>
        <w:ind w:leftChars="100" w:left="220"/>
        <w:rPr>
          <w:rFonts w:ascii="Meiryo UI" w:hAnsi="Meiryo UI"/>
        </w:rPr>
      </w:pPr>
    </w:p>
    <w:p w14:paraId="3772860B" w14:textId="77777777" w:rsidR="00A9497C" w:rsidRPr="00EA2CB5" w:rsidRDefault="00A9497C" w:rsidP="00C506D9">
      <w:pPr>
        <w:ind w:leftChars="100" w:left="220"/>
        <w:rPr>
          <w:rFonts w:ascii="Meiryo UI" w:hAnsi="Meiryo UI"/>
        </w:rPr>
      </w:pPr>
    </w:p>
    <w:p w14:paraId="3F8D193B" w14:textId="77777777" w:rsidR="00A9497C" w:rsidRPr="00EA2CB5" w:rsidRDefault="00A9497C" w:rsidP="00C506D9">
      <w:pPr>
        <w:ind w:leftChars="100" w:left="220"/>
        <w:rPr>
          <w:rFonts w:ascii="Meiryo UI" w:hAnsi="Meiryo UI"/>
        </w:rPr>
      </w:pPr>
    </w:p>
    <w:p w14:paraId="230DBFFB" w14:textId="77777777" w:rsidR="00A9497C" w:rsidRPr="00EA2CB5" w:rsidRDefault="00A9497C" w:rsidP="00C506D9">
      <w:pPr>
        <w:ind w:leftChars="100" w:left="220"/>
        <w:rPr>
          <w:rFonts w:ascii="Meiryo UI" w:hAnsi="Meiryo UI"/>
        </w:rPr>
      </w:pPr>
    </w:p>
    <w:p w14:paraId="618AC7F7" w14:textId="77777777" w:rsidR="00A9497C" w:rsidRPr="00EA2CB5" w:rsidRDefault="00A9497C" w:rsidP="00C506D9">
      <w:pPr>
        <w:ind w:leftChars="100" w:left="220"/>
        <w:rPr>
          <w:rFonts w:ascii="Meiryo UI" w:hAnsi="Meiryo UI"/>
        </w:rPr>
      </w:pPr>
    </w:p>
    <w:p w14:paraId="24262905" w14:textId="77777777" w:rsidR="00A9497C" w:rsidRPr="00EA2CB5" w:rsidRDefault="00A9497C" w:rsidP="00C506D9">
      <w:pPr>
        <w:ind w:leftChars="100" w:left="220"/>
        <w:rPr>
          <w:rFonts w:ascii="Meiryo UI" w:hAnsi="Meiryo UI"/>
        </w:rPr>
      </w:pPr>
    </w:p>
    <w:p w14:paraId="670079EF" w14:textId="77777777" w:rsidR="00A9497C" w:rsidRPr="00EA2CB5" w:rsidRDefault="00A9497C" w:rsidP="00DD7EC5">
      <w:pPr>
        <w:ind w:leftChars="100" w:left="220"/>
        <w:rPr>
          <w:rFonts w:ascii="Meiryo UI" w:hAnsi="Meiryo UI"/>
        </w:rPr>
      </w:pPr>
    </w:p>
    <w:p w14:paraId="1852ACDA" w14:textId="36F9491D" w:rsidR="00A9497C" w:rsidRPr="00EA2CB5" w:rsidRDefault="00A9497C" w:rsidP="00A9497C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ラベル名：部品名を入力します。</w:t>
      </w:r>
    </w:p>
    <w:p w14:paraId="36BDF7AB" w14:textId="1476ADB6" w:rsidR="00A9497C" w:rsidRPr="00EA2CB5" w:rsidRDefault="00A9497C" w:rsidP="00A9497C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必須有無：必須入力を選択します。「有」を選択した場合、部品名の横に「*」が表示されます。</w:t>
      </w:r>
    </w:p>
    <w:p w14:paraId="30D3381C" w14:textId="27F2E03B" w:rsidR="00A9497C" w:rsidRPr="00EA2CB5" w:rsidRDefault="00A9497C" w:rsidP="00A9497C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固定表示：する…申請画面では変更不可のテキストとします。「説明分」「注意書き」等の登録を可能にします。</w:t>
      </w:r>
    </w:p>
    <w:p w14:paraId="321C4D9C" w14:textId="77777777" w:rsidR="00A9497C" w:rsidRPr="00EA2CB5" w:rsidRDefault="00A9497C" w:rsidP="00321494">
      <w:pPr>
        <w:ind w:leftChars="600" w:left="1320"/>
        <w:rPr>
          <w:rFonts w:ascii="Meiryo UI" w:hAnsi="Meiryo UI"/>
        </w:rPr>
      </w:pPr>
      <w:r w:rsidRPr="00EA2CB5">
        <w:rPr>
          <w:rFonts w:ascii="Meiryo UI" w:hAnsi="Meiryo UI" w:hint="eastAsia"/>
        </w:rPr>
        <w:t>しない…通常のテキスト項目と同様、申請画面で編集可能とします。</w:t>
      </w:r>
    </w:p>
    <w:p w14:paraId="02DA1F6F" w14:textId="2E0C7C92" w:rsidR="00A9497C" w:rsidRPr="00EA2CB5" w:rsidRDefault="00A9497C" w:rsidP="00A9497C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最大文字数：入力可能な文字数を入力します。</w:t>
      </w:r>
    </w:p>
    <w:p w14:paraId="04F49CED" w14:textId="77777777" w:rsidR="00A9497C" w:rsidRPr="00EA2CB5" w:rsidRDefault="00A9497C" w:rsidP="00321494">
      <w:pPr>
        <w:ind w:leftChars="700" w:left="1540"/>
        <w:rPr>
          <w:rFonts w:ascii="Meiryo UI" w:hAnsi="Meiryo UI"/>
        </w:rPr>
      </w:pPr>
      <w:r w:rsidRPr="00EA2CB5">
        <w:rPr>
          <w:rFonts w:ascii="Meiryo UI" w:hAnsi="Meiryo UI" w:hint="eastAsia"/>
        </w:rPr>
        <w:t>未入力の場合、1000文字が最大文字数として設定されます。</w:t>
      </w:r>
    </w:p>
    <w:p w14:paraId="3734DB09" w14:textId="2B910B5B" w:rsidR="00A9497C" w:rsidRPr="00EA2CB5" w:rsidRDefault="00A9497C" w:rsidP="00A9497C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テキスト幅：部品の入力領域の幅を選択します。</w:t>
      </w:r>
    </w:p>
    <w:p w14:paraId="01C3B5D1" w14:textId="766D6651" w:rsidR="000F424A" w:rsidRPr="00EA2CB5" w:rsidRDefault="00A9497C" w:rsidP="00A9497C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テキスト高さ：部品の入力領域の高さを選択します。</w:t>
      </w:r>
    </w:p>
    <w:p w14:paraId="4C22B70A" w14:textId="77777777" w:rsidR="00A9497C" w:rsidRPr="00EA2CB5" w:rsidRDefault="000F424A" w:rsidP="000F424A">
      <w:pPr>
        <w:spacing w:after="160" w:line="259" w:lineRule="auto"/>
        <w:rPr>
          <w:rFonts w:ascii="Meiryo UI" w:hAnsi="Meiryo UI"/>
        </w:rPr>
      </w:pPr>
      <w:r w:rsidRPr="00EA2CB5">
        <w:rPr>
          <w:rFonts w:ascii="Meiryo UI" w:hAnsi="Meiryo UI"/>
        </w:rPr>
        <w:br w:type="page"/>
      </w:r>
    </w:p>
    <w:p w14:paraId="6AD4E99A" w14:textId="77777777" w:rsidR="00A9497C" w:rsidRPr="00EA2CB5" w:rsidRDefault="003C4D55" w:rsidP="00C506D9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/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6EAFC050" wp14:editId="6771B2B3">
            <wp:simplePos x="0" y="0"/>
            <wp:positionH relativeFrom="column">
              <wp:posOffset>147955</wp:posOffset>
            </wp:positionH>
            <wp:positionV relativeFrom="paragraph">
              <wp:posOffset>26035</wp:posOffset>
            </wp:positionV>
            <wp:extent cx="2565400" cy="2584357"/>
            <wp:effectExtent l="0" t="0" r="6350" b="6985"/>
            <wp:wrapNone/>
            <wp:docPr id="66" name="図 65">
              <a:extLst xmlns:a="http://schemas.openxmlformats.org/drawingml/2006/main">
                <a:ext uri="{FF2B5EF4-FFF2-40B4-BE49-F238E27FC236}">
                  <a16:creationId xmlns:a16="http://schemas.microsoft.com/office/drawing/2014/main" id="{DCF62EF6-6DE8-4743-A1F0-AD29F6B5DC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図 65">
                      <a:extLst>
                        <a:ext uri="{FF2B5EF4-FFF2-40B4-BE49-F238E27FC236}">
                          <a16:creationId xmlns:a16="http://schemas.microsoft.com/office/drawing/2014/main" id="{DCF62EF6-6DE8-4743-A1F0-AD29F6B5DC4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03" cy="2598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2AA2A" w14:textId="77777777" w:rsidR="00A9497C" w:rsidRPr="00EA2CB5" w:rsidRDefault="00A9497C" w:rsidP="00C506D9">
      <w:pPr>
        <w:ind w:leftChars="100" w:left="220"/>
        <w:rPr>
          <w:rFonts w:ascii="Meiryo UI" w:hAnsi="Meiryo UI"/>
        </w:rPr>
      </w:pPr>
    </w:p>
    <w:p w14:paraId="3816D26B" w14:textId="77777777" w:rsidR="00A9497C" w:rsidRPr="00EA2CB5" w:rsidRDefault="00A9497C" w:rsidP="00C506D9">
      <w:pPr>
        <w:ind w:leftChars="100" w:left="220"/>
        <w:rPr>
          <w:rFonts w:ascii="Meiryo UI" w:hAnsi="Meiryo UI"/>
        </w:rPr>
      </w:pPr>
    </w:p>
    <w:p w14:paraId="5E931F72" w14:textId="77777777" w:rsidR="00A9497C" w:rsidRPr="00EA2CB5" w:rsidRDefault="00A9497C" w:rsidP="00C506D9">
      <w:pPr>
        <w:ind w:leftChars="100" w:left="220"/>
        <w:rPr>
          <w:rFonts w:ascii="Meiryo UI" w:hAnsi="Meiryo UI"/>
        </w:rPr>
      </w:pPr>
    </w:p>
    <w:p w14:paraId="4D2A4AAE" w14:textId="77777777" w:rsidR="00A9497C" w:rsidRPr="00EA2CB5" w:rsidRDefault="00A9497C" w:rsidP="00C506D9">
      <w:pPr>
        <w:ind w:leftChars="100" w:left="220"/>
        <w:rPr>
          <w:rFonts w:ascii="Meiryo UI" w:hAnsi="Meiryo UI"/>
        </w:rPr>
      </w:pPr>
    </w:p>
    <w:p w14:paraId="6A7FCF1F" w14:textId="77777777" w:rsidR="00A9497C" w:rsidRPr="00EA2CB5" w:rsidRDefault="00A9497C" w:rsidP="00C506D9">
      <w:pPr>
        <w:ind w:leftChars="100" w:left="220"/>
        <w:rPr>
          <w:rFonts w:ascii="Meiryo UI" w:hAnsi="Meiryo UI"/>
        </w:rPr>
      </w:pPr>
    </w:p>
    <w:p w14:paraId="4439D744" w14:textId="77777777" w:rsidR="00A9497C" w:rsidRPr="00EA2CB5" w:rsidRDefault="00A9497C" w:rsidP="00C506D9">
      <w:pPr>
        <w:ind w:leftChars="100" w:left="220"/>
        <w:rPr>
          <w:rFonts w:ascii="Meiryo UI" w:hAnsi="Meiryo UI"/>
        </w:rPr>
      </w:pPr>
    </w:p>
    <w:p w14:paraId="7A0420F8" w14:textId="77777777" w:rsidR="00A9497C" w:rsidRPr="00EA2CB5" w:rsidRDefault="00A9497C" w:rsidP="00C506D9">
      <w:pPr>
        <w:ind w:leftChars="100" w:left="220"/>
        <w:rPr>
          <w:rFonts w:ascii="Meiryo UI" w:hAnsi="Meiryo UI"/>
        </w:rPr>
      </w:pPr>
    </w:p>
    <w:p w14:paraId="0B71BF0F" w14:textId="77777777" w:rsidR="00A9497C" w:rsidRPr="00EA2CB5" w:rsidRDefault="00A9497C" w:rsidP="00C506D9">
      <w:pPr>
        <w:ind w:leftChars="100" w:left="220"/>
        <w:rPr>
          <w:rFonts w:ascii="Meiryo UI" w:hAnsi="Meiryo UI"/>
        </w:rPr>
      </w:pPr>
    </w:p>
    <w:p w14:paraId="25BB6AC2" w14:textId="77777777" w:rsidR="00A9497C" w:rsidRPr="00EA2CB5" w:rsidRDefault="00A9497C" w:rsidP="00C506D9">
      <w:pPr>
        <w:ind w:leftChars="100" w:left="220"/>
        <w:rPr>
          <w:rFonts w:ascii="Meiryo UI" w:hAnsi="Meiryo UI"/>
        </w:rPr>
      </w:pPr>
    </w:p>
    <w:p w14:paraId="21FB52D2" w14:textId="77777777" w:rsidR="003C4D55" w:rsidRPr="00EA2CB5" w:rsidRDefault="003C4D55" w:rsidP="00C506D9">
      <w:pPr>
        <w:ind w:leftChars="100" w:left="220"/>
        <w:rPr>
          <w:rFonts w:ascii="Meiryo UI" w:hAnsi="Meiryo UI"/>
        </w:rPr>
      </w:pPr>
    </w:p>
    <w:p w14:paraId="41A4FA8F" w14:textId="77777777" w:rsidR="003C4D55" w:rsidRPr="00EA2CB5" w:rsidRDefault="003C4D55" w:rsidP="007B0077">
      <w:pPr>
        <w:ind w:leftChars="100" w:left="220"/>
        <w:rPr>
          <w:rFonts w:ascii="Meiryo UI" w:hAnsi="Meiryo UI"/>
        </w:rPr>
      </w:pPr>
    </w:p>
    <w:p w14:paraId="712D2998" w14:textId="5AA6DBDB" w:rsidR="003C4D55" w:rsidRPr="00EA2CB5" w:rsidRDefault="003C4D55" w:rsidP="003C4D55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ラベル名：部品名を入力します。</w:t>
      </w:r>
    </w:p>
    <w:p w14:paraId="6CA1B0C4" w14:textId="4E4D4B55" w:rsidR="003C4D55" w:rsidRPr="00EA2CB5" w:rsidRDefault="003C4D55" w:rsidP="003C4D55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選択項目：ラジオボタンで表示する項目を選択します。</w:t>
      </w:r>
    </w:p>
    <w:p w14:paraId="1207357C" w14:textId="064FCF81" w:rsidR="003C4D55" w:rsidRPr="00EA2CB5" w:rsidRDefault="003C4D55" w:rsidP="003C4D55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名称・コード：選択項目の区分名称・区分コードを一覧形式で表示します。</w:t>
      </w:r>
    </w:p>
    <w:p w14:paraId="399B8747" w14:textId="77777777" w:rsidR="003C4D55" w:rsidRPr="00EA2CB5" w:rsidRDefault="003C4D55" w:rsidP="003C4D55">
      <w:pPr>
        <w:ind w:leftChars="100" w:left="220"/>
        <w:rPr>
          <w:rFonts w:ascii="Meiryo UI" w:hAnsi="Meiryo UI"/>
        </w:rPr>
      </w:pPr>
    </w:p>
    <w:p w14:paraId="1EA16F3C" w14:textId="77777777" w:rsidR="003C4D55" w:rsidRPr="00EA2CB5" w:rsidRDefault="003C4D55" w:rsidP="003C4D55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※選択項目のリストおよび一覧の名称・コードは、マスターデータ管理のユーザー定義届書選択項目でメンテナンス可能です。</w:t>
      </w:r>
    </w:p>
    <w:p w14:paraId="32350C5E" w14:textId="77777777" w:rsidR="003C4D55" w:rsidRPr="00EA2CB5" w:rsidRDefault="003C4D55" w:rsidP="003C4D55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（別紙参照：3.3マスターデータの管理）</w:t>
      </w:r>
    </w:p>
    <w:p w14:paraId="38283523" w14:textId="77777777" w:rsidR="003C4D55" w:rsidRPr="00EA2CB5" w:rsidRDefault="003C4D55" w:rsidP="00C506D9">
      <w:pPr>
        <w:ind w:leftChars="100" w:left="220"/>
        <w:rPr>
          <w:rFonts w:ascii="Meiryo UI" w:hAnsi="Meiryo UI"/>
        </w:rPr>
      </w:pPr>
    </w:p>
    <w:p w14:paraId="798B4206" w14:textId="77777777" w:rsidR="00F244B1" w:rsidRPr="00EA2CB5" w:rsidRDefault="00F244B1" w:rsidP="00C506D9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/>
          <w:noProof/>
        </w:rPr>
        <w:drawing>
          <wp:anchor distT="0" distB="0" distL="114300" distR="114300" simplePos="0" relativeHeight="251699200" behindDoc="0" locked="0" layoutInCell="1" allowOverlap="1" wp14:anchorId="0FE15DC3" wp14:editId="53D6C86C">
            <wp:simplePos x="0" y="0"/>
            <wp:positionH relativeFrom="column">
              <wp:posOffset>160656</wp:posOffset>
            </wp:positionH>
            <wp:positionV relativeFrom="paragraph">
              <wp:posOffset>6350</wp:posOffset>
            </wp:positionV>
            <wp:extent cx="2559050" cy="2575246"/>
            <wp:effectExtent l="0" t="0" r="0" b="0"/>
            <wp:wrapNone/>
            <wp:docPr id="67" name="図 66">
              <a:extLst xmlns:a="http://schemas.openxmlformats.org/drawingml/2006/main">
                <a:ext uri="{FF2B5EF4-FFF2-40B4-BE49-F238E27FC236}">
                  <a16:creationId xmlns:a16="http://schemas.microsoft.com/office/drawing/2014/main" id="{A1F87F03-54AF-44EB-B81A-CB73F06171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図 66">
                      <a:extLst>
                        <a:ext uri="{FF2B5EF4-FFF2-40B4-BE49-F238E27FC236}">
                          <a16:creationId xmlns:a16="http://schemas.microsoft.com/office/drawing/2014/main" id="{A1F87F03-54AF-44EB-B81A-CB73F06171D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416" cy="2592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0D6DD" w14:textId="77777777" w:rsidR="00F244B1" w:rsidRPr="00EA2CB5" w:rsidRDefault="00F244B1" w:rsidP="00C506D9">
      <w:pPr>
        <w:ind w:leftChars="100" w:left="220"/>
        <w:rPr>
          <w:rFonts w:ascii="Meiryo UI" w:hAnsi="Meiryo UI"/>
        </w:rPr>
      </w:pPr>
    </w:p>
    <w:p w14:paraId="79EFD1B2" w14:textId="77777777" w:rsidR="00F244B1" w:rsidRPr="00EA2CB5" w:rsidRDefault="00F244B1" w:rsidP="00C506D9">
      <w:pPr>
        <w:ind w:leftChars="100" w:left="220"/>
        <w:rPr>
          <w:rFonts w:ascii="Meiryo UI" w:hAnsi="Meiryo UI"/>
        </w:rPr>
      </w:pPr>
    </w:p>
    <w:p w14:paraId="004C8BC9" w14:textId="77777777" w:rsidR="00F244B1" w:rsidRPr="00EA2CB5" w:rsidRDefault="00F244B1" w:rsidP="00C506D9">
      <w:pPr>
        <w:ind w:leftChars="100" w:left="220"/>
        <w:rPr>
          <w:rFonts w:ascii="Meiryo UI" w:hAnsi="Meiryo UI"/>
        </w:rPr>
      </w:pPr>
    </w:p>
    <w:p w14:paraId="139B43B6" w14:textId="77777777" w:rsidR="00F244B1" w:rsidRPr="00EA2CB5" w:rsidRDefault="00F244B1" w:rsidP="00C506D9">
      <w:pPr>
        <w:ind w:leftChars="100" w:left="220"/>
        <w:rPr>
          <w:rFonts w:ascii="Meiryo UI" w:hAnsi="Meiryo UI"/>
        </w:rPr>
      </w:pPr>
    </w:p>
    <w:p w14:paraId="46815E9B" w14:textId="77777777" w:rsidR="00F244B1" w:rsidRPr="00EA2CB5" w:rsidRDefault="00F244B1" w:rsidP="00C506D9">
      <w:pPr>
        <w:ind w:leftChars="100" w:left="220"/>
        <w:rPr>
          <w:rFonts w:ascii="Meiryo UI" w:hAnsi="Meiryo UI"/>
        </w:rPr>
      </w:pPr>
    </w:p>
    <w:p w14:paraId="6C173F12" w14:textId="77777777" w:rsidR="00F244B1" w:rsidRPr="00EA2CB5" w:rsidRDefault="00F244B1" w:rsidP="00C506D9">
      <w:pPr>
        <w:ind w:leftChars="100" w:left="220"/>
        <w:rPr>
          <w:rFonts w:ascii="Meiryo UI" w:hAnsi="Meiryo UI"/>
        </w:rPr>
      </w:pPr>
    </w:p>
    <w:p w14:paraId="52DB94FE" w14:textId="77777777" w:rsidR="00F244B1" w:rsidRPr="00EA2CB5" w:rsidRDefault="00F244B1" w:rsidP="00C506D9">
      <w:pPr>
        <w:ind w:leftChars="100" w:left="220"/>
        <w:rPr>
          <w:rFonts w:ascii="Meiryo UI" w:hAnsi="Meiryo UI"/>
        </w:rPr>
      </w:pPr>
    </w:p>
    <w:p w14:paraId="4CEFAD10" w14:textId="77777777" w:rsidR="00F244B1" w:rsidRPr="00EA2CB5" w:rsidRDefault="00F244B1" w:rsidP="00C506D9">
      <w:pPr>
        <w:ind w:leftChars="100" w:left="220"/>
        <w:rPr>
          <w:rFonts w:ascii="Meiryo UI" w:hAnsi="Meiryo UI"/>
        </w:rPr>
      </w:pPr>
    </w:p>
    <w:p w14:paraId="21CF2205" w14:textId="77777777" w:rsidR="00F244B1" w:rsidRPr="00EA2CB5" w:rsidRDefault="00F244B1" w:rsidP="00C506D9">
      <w:pPr>
        <w:ind w:leftChars="100" w:left="220"/>
        <w:rPr>
          <w:rFonts w:ascii="Meiryo UI" w:hAnsi="Meiryo UI"/>
        </w:rPr>
      </w:pPr>
    </w:p>
    <w:p w14:paraId="2258E02D" w14:textId="77777777" w:rsidR="00F244B1" w:rsidRPr="00EA2CB5" w:rsidRDefault="00F244B1" w:rsidP="00021FFF">
      <w:pPr>
        <w:ind w:leftChars="100" w:left="220"/>
        <w:rPr>
          <w:rFonts w:ascii="Meiryo UI" w:hAnsi="Meiryo UI"/>
        </w:rPr>
      </w:pPr>
    </w:p>
    <w:p w14:paraId="469CE754" w14:textId="72841168" w:rsidR="00F244B1" w:rsidRPr="00EA2CB5" w:rsidRDefault="00F244B1" w:rsidP="00F244B1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ラベル名：部品名を入力します。</w:t>
      </w:r>
    </w:p>
    <w:p w14:paraId="0C635836" w14:textId="4F9CC528" w:rsidR="00F244B1" w:rsidRPr="00EA2CB5" w:rsidRDefault="00F244B1" w:rsidP="00F244B1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必須有無：必須入力を選択します。「有」を選択した場合、部品名の横に「*」が表示されます。</w:t>
      </w:r>
    </w:p>
    <w:p w14:paraId="5A3BC929" w14:textId="4C446B78" w:rsidR="00F244B1" w:rsidRPr="00EA2CB5" w:rsidRDefault="00F244B1" w:rsidP="00F244B1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選択項目：プルダウンで表示する項目を選択します。</w:t>
      </w:r>
    </w:p>
    <w:p w14:paraId="42A116EA" w14:textId="77DBAF8F" w:rsidR="00F244B1" w:rsidRPr="00EA2CB5" w:rsidRDefault="00F244B1" w:rsidP="00F244B1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名称・コード：選択項目の区分名称・区分コードを一覧形式で表示します。</w:t>
      </w:r>
    </w:p>
    <w:p w14:paraId="38F8F3DD" w14:textId="77777777" w:rsidR="00F244B1" w:rsidRPr="00EA2CB5" w:rsidRDefault="00F244B1" w:rsidP="00F244B1">
      <w:pPr>
        <w:ind w:leftChars="100" w:left="220"/>
        <w:rPr>
          <w:rFonts w:ascii="Meiryo UI" w:hAnsi="Meiryo UI"/>
        </w:rPr>
      </w:pPr>
    </w:p>
    <w:p w14:paraId="41B02B7E" w14:textId="77777777" w:rsidR="00F244B1" w:rsidRPr="00EA2CB5" w:rsidRDefault="00F244B1" w:rsidP="00F244B1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※選択項目のリストおよび一覧の名称・コードは、マスターデータ管理のユーザー定義届書選択項目でメンテナンス可能です。</w:t>
      </w:r>
    </w:p>
    <w:p w14:paraId="1E81622F" w14:textId="77777777" w:rsidR="008C6B82" w:rsidRPr="00EA2CB5" w:rsidRDefault="00F244B1" w:rsidP="00F244B1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（別紙参照：3.3マスターデータの管理）</w:t>
      </w:r>
    </w:p>
    <w:p w14:paraId="64A05DA5" w14:textId="77777777" w:rsidR="00F244B1" w:rsidRPr="00EA2CB5" w:rsidRDefault="008C6B82" w:rsidP="008C6B82">
      <w:pPr>
        <w:spacing w:after="160" w:line="259" w:lineRule="auto"/>
        <w:rPr>
          <w:rFonts w:ascii="Meiryo UI" w:hAnsi="Meiryo UI"/>
        </w:rPr>
      </w:pPr>
      <w:r w:rsidRPr="00EA2CB5">
        <w:rPr>
          <w:rFonts w:ascii="Meiryo UI" w:hAnsi="Meiryo UI"/>
        </w:rPr>
        <w:br w:type="page"/>
      </w:r>
    </w:p>
    <w:p w14:paraId="77356219" w14:textId="77777777" w:rsidR="00F244B1" w:rsidRPr="00EA2CB5" w:rsidRDefault="000F424A" w:rsidP="00C506D9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/>
          <w:noProof/>
        </w:rPr>
        <w:lastRenderedPageBreak/>
        <w:drawing>
          <wp:inline distT="0" distB="0" distL="0" distR="0" wp14:anchorId="71D3B51E" wp14:editId="61D83097">
            <wp:extent cx="3014663" cy="3042256"/>
            <wp:effectExtent l="0" t="0" r="0" b="6350"/>
            <wp:docPr id="68" name="図 67">
              <a:extLst xmlns:a="http://schemas.openxmlformats.org/drawingml/2006/main">
                <a:ext uri="{FF2B5EF4-FFF2-40B4-BE49-F238E27FC236}">
                  <a16:creationId xmlns:a16="http://schemas.microsoft.com/office/drawing/2014/main" id="{68A33179-2A48-4753-80DD-3D9BFE2A8C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図 67">
                      <a:extLst>
                        <a:ext uri="{FF2B5EF4-FFF2-40B4-BE49-F238E27FC236}">
                          <a16:creationId xmlns:a16="http://schemas.microsoft.com/office/drawing/2014/main" id="{68A33179-2A48-4753-80DD-3D9BFE2A8C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663" cy="304225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6014D25" w14:textId="40C29CD8" w:rsidR="000F424A" w:rsidRPr="00EA2CB5" w:rsidRDefault="000F424A" w:rsidP="000F424A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ラベル名：部品名を入力します。</w:t>
      </w:r>
    </w:p>
    <w:p w14:paraId="0AF96C38" w14:textId="1A196485" w:rsidR="000F424A" w:rsidRPr="00EA2CB5" w:rsidRDefault="000F424A" w:rsidP="000F424A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必須有無：必須入力を選択します。「有」を選択した場合、部品名の横に「*」が表示されます。</w:t>
      </w:r>
    </w:p>
    <w:p w14:paraId="1DB969C7" w14:textId="5B3212CA" w:rsidR="003C4D55" w:rsidRPr="00EA2CB5" w:rsidRDefault="000F424A" w:rsidP="000F424A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チェックボックス名：チェックボックスのラベル名を入力します。</w:t>
      </w:r>
    </w:p>
    <w:p w14:paraId="6D1BAB11" w14:textId="77777777" w:rsidR="000F424A" w:rsidRPr="00EA2CB5" w:rsidRDefault="000F424A" w:rsidP="00C506D9">
      <w:pPr>
        <w:ind w:leftChars="100" w:left="220"/>
        <w:rPr>
          <w:rFonts w:ascii="Meiryo UI" w:hAnsi="Meiryo UI"/>
        </w:rPr>
      </w:pPr>
    </w:p>
    <w:p w14:paraId="597E98B8" w14:textId="77777777" w:rsidR="000F424A" w:rsidRPr="00EA2CB5" w:rsidRDefault="007724FC" w:rsidP="00C506D9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/>
          <w:noProof/>
        </w:rPr>
        <w:drawing>
          <wp:anchor distT="0" distB="0" distL="114300" distR="114300" simplePos="0" relativeHeight="251700224" behindDoc="0" locked="0" layoutInCell="1" allowOverlap="1" wp14:anchorId="3DCCF1E3" wp14:editId="7A6873EB">
            <wp:simplePos x="0" y="0"/>
            <wp:positionH relativeFrom="column">
              <wp:posOffset>141605</wp:posOffset>
            </wp:positionH>
            <wp:positionV relativeFrom="paragraph">
              <wp:posOffset>-1905</wp:posOffset>
            </wp:positionV>
            <wp:extent cx="5859200" cy="3131911"/>
            <wp:effectExtent l="0" t="0" r="8255" b="0"/>
            <wp:wrapNone/>
            <wp:docPr id="69" name="図 68">
              <a:extLst xmlns:a="http://schemas.openxmlformats.org/drawingml/2006/main">
                <a:ext uri="{FF2B5EF4-FFF2-40B4-BE49-F238E27FC236}">
                  <a16:creationId xmlns:a16="http://schemas.microsoft.com/office/drawing/2014/main" id="{A912A220-1F2C-44C4-8F6D-8BC2F562A3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図 68">
                      <a:extLst>
                        <a:ext uri="{FF2B5EF4-FFF2-40B4-BE49-F238E27FC236}">
                          <a16:creationId xmlns:a16="http://schemas.microsoft.com/office/drawing/2014/main" id="{A912A220-1F2C-44C4-8F6D-8BC2F562A3B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200" cy="313191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68B5BA43" w14:textId="77777777" w:rsidR="000F424A" w:rsidRPr="00EA2CB5" w:rsidRDefault="000F424A" w:rsidP="00C506D9">
      <w:pPr>
        <w:ind w:leftChars="100" w:left="220"/>
        <w:rPr>
          <w:rFonts w:ascii="Meiryo UI" w:hAnsi="Meiryo UI"/>
        </w:rPr>
      </w:pPr>
    </w:p>
    <w:p w14:paraId="1EB77A01" w14:textId="77777777" w:rsidR="000F424A" w:rsidRPr="00EA2CB5" w:rsidRDefault="000F424A" w:rsidP="00C506D9">
      <w:pPr>
        <w:ind w:leftChars="100" w:left="220"/>
        <w:rPr>
          <w:rFonts w:ascii="Meiryo UI" w:hAnsi="Meiryo UI"/>
        </w:rPr>
      </w:pPr>
    </w:p>
    <w:p w14:paraId="7FD02DC9" w14:textId="77777777" w:rsidR="000F424A" w:rsidRPr="00EA2CB5" w:rsidRDefault="000F424A" w:rsidP="00C506D9">
      <w:pPr>
        <w:ind w:leftChars="100" w:left="220"/>
        <w:rPr>
          <w:rFonts w:ascii="Meiryo UI" w:hAnsi="Meiryo UI"/>
        </w:rPr>
      </w:pPr>
    </w:p>
    <w:p w14:paraId="7079656A" w14:textId="77777777" w:rsidR="000F424A" w:rsidRPr="00EA2CB5" w:rsidRDefault="000F424A" w:rsidP="00C506D9">
      <w:pPr>
        <w:ind w:leftChars="100" w:left="220"/>
        <w:rPr>
          <w:rFonts w:ascii="Meiryo UI" w:hAnsi="Meiryo UI"/>
        </w:rPr>
      </w:pPr>
    </w:p>
    <w:p w14:paraId="7C3474D6" w14:textId="77777777" w:rsidR="000F424A" w:rsidRPr="00EA2CB5" w:rsidRDefault="000F424A" w:rsidP="00C506D9">
      <w:pPr>
        <w:ind w:leftChars="100" w:left="220"/>
        <w:rPr>
          <w:rFonts w:ascii="Meiryo UI" w:hAnsi="Meiryo UI"/>
        </w:rPr>
      </w:pPr>
    </w:p>
    <w:p w14:paraId="03733426" w14:textId="77777777" w:rsidR="000F424A" w:rsidRPr="00EA2CB5" w:rsidRDefault="000F424A" w:rsidP="00C506D9">
      <w:pPr>
        <w:ind w:leftChars="100" w:left="220"/>
        <w:rPr>
          <w:rFonts w:ascii="Meiryo UI" w:hAnsi="Meiryo UI"/>
        </w:rPr>
      </w:pPr>
    </w:p>
    <w:p w14:paraId="75A459C3" w14:textId="77777777" w:rsidR="000F424A" w:rsidRPr="00EA2CB5" w:rsidRDefault="000F424A" w:rsidP="00C506D9">
      <w:pPr>
        <w:ind w:leftChars="100" w:left="220"/>
        <w:rPr>
          <w:rFonts w:ascii="Meiryo UI" w:hAnsi="Meiryo UI"/>
        </w:rPr>
      </w:pPr>
    </w:p>
    <w:p w14:paraId="3D148460" w14:textId="77777777" w:rsidR="000F424A" w:rsidRPr="00EA2CB5" w:rsidRDefault="000F424A" w:rsidP="00C506D9">
      <w:pPr>
        <w:ind w:leftChars="100" w:left="220"/>
        <w:rPr>
          <w:rFonts w:ascii="Meiryo UI" w:hAnsi="Meiryo UI"/>
        </w:rPr>
      </w:pPr>
    </w:p>
    <w:p w14:paraId="57273E80" w14:textId="77777777" w:rsidR="000F424A" w:rsidRPr="00EA2CB5" w:rsidRDefault="000F424A" w:rsidP="00C506D9">
      <w:pPr>
        <w:ind w:leftChars="100" w:left="220"/>
        <w:rPr>
          <w:rFonts w:ascii="Meiryo UI" w:hAnsi="Meiryo UI"/>
        </w:rPr>
      </w:pPr>
    </w:p>
    <w:p w14:paraId="1795965C" w14:textId="77777777" w:rsidR="000F424A" w:rsidRPr="00EA2CB5" w:rsidRDefault="000F424A" w:rsidP="00C506D9">
      <w:pPr>
        <w:ind w:leftChars="100" w:left="220"/>
        <w:rPr>
          <w:rFonts w:ascii="Meiryo UI" w:hAnsi="Meiryo UI"/>
        </w:rPr>
      </w:pPr>
    </w:p>
    <w:p w14:paraId="60B60370" w14:textId="77777777" w:rsidR="000F424A" w:rsidRPr="00EA2CB5" w:rsidRDefault="000F424A" w:rsidP="00C506D9">
      <w:pPr>
        <w:ind w:leftChars="100" w:left="220"/>
        <w:rPr>
          <w:rFonts w:ascii="Meiryo UI" w:hAnsi="Meiryo UI"/>
        </w:rPr>
      </w:pPr>
    </w:p>
    <w:p w14:paraId="41AECC7C" w14:textId="77777777" w:rsidR="000F424A" w:rsidRPr="00EA2CB5" w:rsidRDefault="000F424A" w:rsidP="00C506D9">
      <w:pPr>
        <w:ind w:leftChars="100" w:left="220"/>
        <w:rPr>
          <w:rFonts w:ascii="Meiryo UI" w:hAnsi="Meiryo UI"/>
        </w:rPr>
      </w:pPr>
    </w:p>
    <w:p w14:paraId="69E780FE" w14:textId="77777777" w:rsidR="000F424A" w:rsidRPr="00634ECE" w:rsidRDefault="000F424A" w:rsidP="00634ECE">
      <w:pPr>
        <w:ind w:leftChars="100" w:left="220"/>
        <w:rPr>
          <w:rFonts w:ascii="Meiryo UI" w:hAnsi="Meiryo UI"/>
        </w:rPr>
      </w:pPr>
    </w:p>
    <w:p w14:paraId="714C8934" w14:textId="586A16E2" w:rsidR="007724FC" w:rsidRPr="00EA2CB5" w:rsidRDefault="007724FC" w:rsidP="007724FC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マスター：マスターを選択します。（部品名はマスターの名称になります。）</w:t>
      </w:r>
    </w:p>
    <w:p w14:paraId="2038968A" w14:textId="78FCD40F" w:rsidR="007724FC" w:rsidRPr="00EA2CB5" w:rsidRDefault="007724FC" w:rsidP="007724FC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必須有無：必須入力を選択します。「有」を選択した場合、ラベル名の横に「*」が表示されます。</w:t>
      </w:r>
    </w:p>
    <w:p w14:paraId="35F3EF58" w14:textId="03A99F71" w:rsidR="009853DB" w:rsidRDefault="007724FC" w:rsidP="008C6B82">
      <w:pPr>
        <w:ind w:leftChars="100" w:left="220"/>
        <w:rPr>
          <w:rFonts w:ascii="Meiryo UI" w:hAnsi="Meiryo UI"/>
        </w:rPr>
      </w:pPr>
      <w:r w:rsidRPr="00EA2CB5">
        <w:rPr>
          <w:rFonts w:ascii="Meiryo UI" w:hAnsi="Meiryo UI" w:hint="eastAsia"/>
        </w:rPr>
        <w:t>追加イメージ：追加する部品のイメージを表示します。</w:t>
      </w:r>
      <w:r w:rsidR="009853DB">
        <w:rPr>
          <w:rFonts w:ascii="Meiryo UI" w:hAnsi="Meiryo UI"/>
        </w:rPr>
        <w:br w:type="page"/>
      </w:r>
    </w:p>
    <w:p w14:paraId="217BA8C0" w14:textId="4FCB67A2" w:rsidR="00561D60" w:rsidRDefault="009853DB" w:rsidP="005971C2">
      <w:pPr>
        <w:rPr>
          <w:rFonts w:ascii="Meiryo UI" w:hAnsi="Meiryo UI" w:hint="eastAsia"/>
        </w:rPr>
      </w:pPr>
      <w:r>
        <w:rPr>
          <w:rFonts w:ascii="Meiryo UI" w:hAnsi="Meiryo UI" w:hint="eastAsia"/>
        </w:rPr>
        <w:lastRenderedPageBreak/>
        <w:t>補足(</w:t>
      </w:r>
      <w:r>
        <w:rPr>
          <w:rFonts w:ascii="Meiryo UI" w:hAnsi="Meiryo UI"/>
        </w:rPr>
        <w:t>4)</w:t>
      </w:r>
      <w:r w:rsidR="00561D60">
        <w:rPr>
          <w:rFonts w:ascii="Meiryo UI" w:hAnsi="Meiryo UI" w:hint="eastAsia"/>
        </w:rPr>
        <w:t>申請内容エリアの</w:t>
      </w:r>
      <w:r w:rsidR="005971C2">
        <w:rPr>
          <w:rFonts w:ascii="Meiryo UI" w:hAnsi="Meiryo UI" w:hint="eastAsia"/>
        </w:rPr>
        <w:t>特殊な入力部品について</w:t>
      </w:r>
    </w:p>
    <w:p w14:paraId="051736D2" w14:textId="0A97CE82" w:rsidR="006B1208" w:rsidRDefault="009853DB" w:rsidP="005971C2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①稟議金額</w:t>
      </w:r>
    </w:p>
    <w:p w14:paraId="7CDA0825" w14:textId="11851E21" w:rsidR="005971C2" w:rsidRDefault="005971C2" w:rsidP="005971C2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部門推奨ルートの金額範囲指定の対象項目として使用できます。</w:t>
      </w:r>
    </w:p>
    <w:p w14:paraId="3AE187F1" w14:textId="12082482" w:rsidR="005971C2" w:rsidRDefault="005971C2" w:rsidP="005971C2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また、この部品が使用されたユーザー定義届書を別伝票に紐づけることで、稟議金額の引継ぎが可能になります。（「</w:t>
      </w:r>
      <w:r w:rsidRPr="005971C2">
        <w:rPr>
          <w:rFonts w:ascii="Meiryo UI" w:hAnsi="Meiryo UI" w:hint="eastAsia"/>
        </w:rPr>
        <w:t>2.1.16 稟議金額</w:t>
      </w:r>
      <w:r>
        <w:rPr>
          <w:rFonts w:ascii="Meiryo UI" w:hAnsi="Meiryo UI" w:hint="eastAsia"/>
        </w:rPr>
        <w:t>」参照）</w:t>
      </w:r>
    </w:p>
    <w:p w14:paraId="5D6D4818" w14:textId="77777777" w:rsidR="00A748AC" w:rsidRDefault="00A748AC" w:rsidP="005971C2">
      <w:pPr>
        <w:ind w:leftChars="200" w:left="440"/>
        <w:rPr>
          <w:rFonts w:ascii="Meiryo UI" w:hAnsi="Meiryo UI" w:hint="eastAsia"/>
        </w:rPr>
      </w:pPr>
    </w:p>
    <w:p w14:paraId="2C722707" w14:textId="53F84455" w:rsidR="009853DB" w:rsidRDefault="009853DB" w:rsidP="009853DB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②件名</w:t>
      </w:r>
    </w:p>
    <w:p w14:paraId="7662494B" w14:textId="05A0747F" w:rsidR="005971C2" w:rsidRPr="00A748AC" w:rsidRDefault="00561D60" w:rsidP="005971C2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この</w:t>
      </w:r>
      <w:r w:rsidR="00A748AC">
        <w:rPr>
          <w:rFonts w:ascii="Meiryo UI" w:hAnsi="Meiryo UI" w:hint="eastAsia"/>
        </w:rPr>
        <w:t>部品の入力内容を指定して、</w:t>
      </w:r>
      <w:r>
        <w:rPr>
          <w:rFonts w:ascii="Meiryo UI" w:hAnsi="Meiryo UI" w:hint="eastAsia"/>
        </w:rPr>
        <w:t>伝票検索</w:t>
      </w:r>
      <w:r w:rsidR="00A748AC">
        <w:rPr>
          <w:rFonts w:ascii="Meiryo UI" w:hAnsi="Meiryo UI" w:hint="eastAsia"/>
        </w:rPr>
        <w:t>の検索条件で検索が</w:t>
      </w:r>
      <w:r>
        <w:rPr>
          <w:rFonts w:ascii="Meiryo UI" w:hAnsi="Meiryo UI" w:hint="eastAsia"/>
        </w:rPr>
        <w:t>可能です。</w:t>
      </w:r>
      <w:r w:rsidR="00A748AC">
        <w:rPr>
          <w:rFonts w:ascii="Meiryo UI" w:hAnsi="Meiryo UI" w:hint="eastAsia"/>
        </w:rPr>
        <w:t>（「</w:t>
      </w:r>
      <w:r w:rsidR="00A748AC" w:rsidRPr="00A748AC">
        <w:rPr>
          <w:rFonts w:ascii="Meiryo UI" w:hAnsi="Meiryo UI" w:hint="eastAsia"/>
        </w:rPr>
        <w:t>2.1.7 伝票の検索・一覧表示</w:t>
      </w:r>
      <w:r w:rsidR="00A748AC">
        <w:rPr>
          <w:rFonts w:ascii="Meiryo UI" w:hAnsi="Meiryo UI" w:hint="eastAsia"/>
        </w:rPr>
        <w:t>」参照）</w:t>
      </w:r>
    </w:p>
    <w:p w14:paraId="02393380" w14:textId="701DE108" w:rsidR="005971C2" w:rsidRDefault="00561D60" w:rsidP="00561D60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予算執行オプションが有効な場合、起案追加先の伝票にこの項目の入力内容が表示されます。</w:t>
      </w:r>
    </w:p>
    <w:p w14:paraId="454EEA7D" w14:textId="77777777" w:rsidR="00A748AC" w:rsidRDefault="00A748AC" w:rsidP="00561D60">
      <w:pPr>
        <w:ind w:leftChars="200" w:left="440"/>
        <w:rPr>
          <w:rFonts w:ascii="Meiryo UI" w:hAnsi="Meiryo UI" w:hint="eastAsia"/>
        </w:rPr>
      </w:pPr>
    </w:p>
    <w:p w14:paraId="775B09F0" w14:textId="0498413D" w:rsidR="009853DB" w:rsidRDefault="009853DB" w:rsidP="009853DB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③内容</w:t>
      </w:r>
    </w:p>
    <w:p w14:paraId="650D3B3F" w14:textId="6FC3242C" w:rsidR="00A748AC" w:rsidRDefault="00A748AC" w:rsidP="00A748AC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この部品の入力内容を指定して、伝票検索の検索条件で検索が可能です。（「</w:t>
      </w:r>
      <w:r w:rsidRPr="00A748AC">
        <w:rPr>
          <w:rFonts w:ascii="Meiryo UI" w:hAnsi="Meiryo UI" w:hint="eastAsia"/>
        </w:rPr>
        <w:t>2.1.7 伝票の検索・一覧表示</w:t>
      </w:r>
      <w:r>
        <w:rPr>
          <w:rFonts w:ascii="Meiryo UI" w:hAnsi="Meiryo UI" w:hint="eastAsia"/>
        </w:rPr>
        <w:t>」参照）</w:t>
      </w:r>
    </w:p>
    <w:p w14:paraId="51060C97" w14:textId="77777777" w:rsidR="00A748AC" w:rsidRPr="00A748AC" w:rsidRDefault="00A748AC" w:rsidP="00561D60">
      <w:pPr>
        <w:ind w:leftChars="200" w:left="440"/>
        <w:rPr>
          <w:rFonts w:ascii="Meiryo UI" w:hAnsi="Meiryo UI" w:hint="eastAsia"/>
        </w:rPr>
      </w:pPr>
    </w:p>
    <w:p w14:paraId="109D7590" w14:textId="1A445F55" w:rsidR="009853DB" w:rsidRDefault="009853DB" w:rsidP="009853DB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④収入金額合計</w:t>
      </w:r>
    </w:p>
    <w:p w14:paraId="4C09FFF1" w14:textId="423B66B1" w:rsidR="00561D60" w:rsidRDefault="00561D60" w:rsidP="00561D60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部門推奨ルートの金額範囲指定の対象項目として使用できます。</w:t>
      </w:r>
    </w:p>
    <w:p w14:paraId="7BDF5FFA" w14:textId="733E1759" w:rsidR="00561D60" w:rsidRDefault="00561D60" w:rsidP="00561D60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明細部の「収入金額」の入力値の合計が自動入力されます。</w:t>
      </w:r>
    </w:p>
    <w:p w14:paraId="3012979C" w14:textId="77777777" w:rsidR="00A748AC" w:rsidRPr="00561D60" w:rsidRDefault="00A748AC" w:rsidP="00561D60">
      <w:pPr>
        <w:ind w:leftChars="200" w:left="440"/>
        <w:rPr>
          <w:rFonts w:ascii="Meiryo UI" w:hAnsi="Meiryo UI" w:hint="eastAsia"/>
        </w:rPr>
      </w:pPr>
    </w:p>
    <w:p w14:paraId="1CC12CA1" w14:textId="2FCAEEFC" w:rsidR="009853DB" w:rsidRDefault="009853DB" w:rsidP="009853DB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⑤支出金額合計</w:t>
      </w:r>
    </w:p>
    <w:p w14:paraId="173EFC89" w14:textId="57236B9D" w:rsidR="00561D60" w:rsidRDefault="00561D60" w:rsidP="00561D60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部門推奨ルートの金額範囲指定の対象項目として使用できます。</w:t>
      </w:r>
    </w:p>
    <w:p w14:paraId="04E43D68" w14:textId="571F5D76" w:rsidR="00561D60" w:rsidRPr="00561D60" w:rsidRDefault="00561D60" w:rsidP="00561D60">
      <w:pPr>
        <w:ind w:leftChars="200" w:left="440"/>
        <w:rPr>
          <w:rFonts w:ascii="Meiryo UI" w:hAnsi="Meiryo UI" w:hint="eastAsia"/>
        </w:rPr>
      </w:pPr>
      <w:r>
        <w:rPr>
          <w:rFonts w:ascii="Meiryo UI" w:hAnsi="Meiryo UI" w:hint="eastAsia"/>
        </w:rPr>
        <w:t>明細部の「</w:t>
      </w:r>
      <w:r>
        <w:rPr>
          <w:rFonts w:ascii="Meiryo UI" w:hAnsi="Meiryo UI" w:hint="eastAsia"/>
        </w:rPr>
        <w:t>支出</w:t>
      </w:r>
      <w:r>
        <w:rPr>
          <w:rFonts w:ascii="Meiryo UI" w:hAnsi="Meiryo UI" w:hint="eastAsia"/>
        </w:rPr>
        <w:t>金額」の入力値の合計が自動入力されます。</w:t>
      </w:r>
    </w:p>
    <w:p w14:paraId="78A2D823" w14:textId="77777777" w:rsidR="00A748AC" w:rsidRDefault="00A748AC" w:rsidP="009853DB">
      <w:pPr>
        <w:ind w:leftChars="100" w:left="220"/>
        <w:rPr>
          <w:rFonts w:ascii="Meiryo UI" w:hAnsi="Meiryo UI"/>
        </w:rPr>
      </w:pPr>
    </w:p>
    <w:p w14:paraId="052C5934" w14:textId="544F1343" w:rsidR="009853DB" w:rsidRDefault="009853DB" w:rsidP="009853DB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⑥収支差額</w:t>
      </w:r>
    </w:p>
    <w:p w14:paraId="73365634" w14:textId="6EFED3A3" w:rsidR="00561D60" w:rsidRDefault="00561D60" w:rsidP="00561D60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収入金額合計と支出金額合計の差が自動入力されます。</w:t>
      </w:r>
    </w:p>
    <w:p w14:paraId="40B0264B" w14:textId="40B9D726" w:rsidR="00561D60" w:rsidRDefault="00561D60" w:rsidP="00561D60">
      <w:pPr>
        <w:ind w:leftChars="200" w:left="440"/>
        <w:rPr>
          <w:rFonts w:ascii="Meiryo UI" w:hAnsi="Meiryo UI"/>
        </w:rPr>
      </w:pPr>
    </w:p>
    <w:p w14:paraId="202BB97C" w14:textId="3F63A8A5" w:rsidR="00561D60" w:rsidRDefault="00561D60" w:rsidP="00561D60">
      <w:pPr>
        <w:rPr>
          <w:rFonts w:ascii="Meiryo UI" w:hAnsi="Meiryo UI" w:hint="eastAsia"/>
        </w:rPr>
      </w:pPr>
      <w:r>
        <w:rPr>
          <w:rFonts w:ascii="Meiryo UI" w:hAnsi="Meiryo UI" w:hint="eastAsia"/>
        </w:rPr>
        <w:t>補足(</w:t>
      </w:r>
      <w:r>
        <w:rPr>
          <w:rFonts w:ascii="Meiryo UI" w:hAnsi="Meiryo UI" w:hint="eastAsia"/>
        </w:rPr>
        <w:t>5</w:t>
      </w:r>
      <w:r>
        <w:rPr>
          <w:rFonts w:ascii="Meiryo UI" w:hAnsi="Meiryo UI"/>
        </w:rPr>
        <w:t>)</w:t>
      </w:r>
      <w:r>
        <w:rPr>
          <w:rFonts w:ascii="Meiryo UI" w:hAnsi="Meiryo UI" w:hint="eastAsia"/>
        </w:rPr>
        <w:t>明細</w:t>
      </w:r>
      <w:r>
        <w:rPr>
          <w:rFonts w:ascii="Meiryo UI" w:hAnsi="Meiryo UI" w:hint="eastAsia"/>
        </w:rPr>
        <w:t>エリアの特殊な入力部品について</w:t>
      </w:r>
    </w:p>
    <w:p w14:paraId="12649D6A" w14:textId="22FB3DC7" w:rsidR="009853DB" w:rsidRDefault="00561D60" w:rsidP="00561D60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①</w:t>
      </w:r>
      <w:r w:rsidR="009853DB">
        <w:rPr>
          <w:rFonts w:ascii="Meiryo UI" w:hAnsi="Meiryo UI" w:hint="eastAsia"/>
        </w:rPr>
        <w:t>収入部門</w:t>
      </w:r>
      <w:r>
        <w:rPr>
          <w:rFonts w:ascii="Meiryo UI" w:hAnsi="Meiryo UI" w:hint="eastAsia"/>
        </w:rPr>
        <w:t>、</w:t>
      </w:r>
      <w:r w:rsidR="009853DB">
        <w:rPr>
          <w:rFonts w:ascii="Meiryo UI" w:hAnsi="Meiryo UI" w:hint="eastAsia"/>
        </w:rPr>
        <w:t>収入科目</w:t>
      </w:r>
      <w:r>
        <w:rPr>
          <w:rFonts w:ascii="Meiryo UI" w:hAnsi="Meiryo UI" w:hint="eastAsia"/>
        </w:rPr>
        <w:t>、</w:t>
      </w:r>
      <w:r w:rsidR="009853DB">
        <w:rPr>
          <w:rFonts w:ascii="Meiryo UI" w:hAnsi="Meiryo UI" w:hint="eastAsia"/>
        </w:rPr>
        <w:t>収入枝番</w:t>
      </w:r>
      <w:r>
        <w:rPr>
          <w:rFonts w:ascii="Meiryo UI" w:hAnsi="Meiryo UI" w:hint="eastAsia"/>
        </w:rPr>
        <w:t>、収入金額、収入備考</w:t>
      </w:r>
    </w:p>
    <w:p w14:paraId="33576BAF" w14:textId="3B2DCE05" w:rsidR="00561D60" w:rsidRDefault="00561D60" w:rsidP="00561D60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予算執行管理の入力部品ですが、</w:t>
      </w:r>
      <w:r w:rsidR="00A617F1">
        <w:rPr>
          <w:rFonts w:ascii="Meiryo UI" w:hAnsi="Meiryo UI" w:hint="eastAsia"/>
        </w:rPr>
        <w:t>予算チェック、起案金額チェックの対象項目ではありません。</w:t>
      </w:r>
    </w:p>
    <w:p w14:paraId="67456C5B" w14:textId="77777777" w:rsidR="00A748AC" w:rsidRDefault="00A748AC" w:rsidP="00A748AC">
      <w:pPr>
        <w:rPr>
          <w:rFonts w:ascii="Meiryo UI" w:hAnsi="Meiryo UI" w:hint="eastAsia"/>
        </w:rPr>
      </w:pPr>
    </w:p>
    <w:p w14:paraId="607F7009" w14:textId="30315B7E" w:rsidR="009853DB" w:rsidRDefault="00561D60" w:rsidP="00561D60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②</w:t>
      </w:r>
      <w:r w:rsidR="009853DB">
        <w:rPr>
          <w:rFonts w:ascii="Meiryo UI" w:hAnsi="Meiryo UI" w:hint="eastAsia"/>
        </w:rPr>
        <w:t>支出部門</w:t>
      </w:r>
      <w:r>
        <w:rPr>
          <w:rFonts w:ascii="Meiryo UI" w:hAnsi="Meiryo UI" w:hint="eastAsia"/>
        </w:rPr>
        <w:t>、</w:t>
      </w:r>
      <w:r w:rsidR="009853DB">
        <w:rPr>
          <w:rFonts w:ascii="Meiryo UI" w:hAnsi="Meiryo UI" w:hint="eastAsia"/>
        </w:rPr>
        <w:t>支出科目</w:t>
      </w:r>
      <w:r>
        <w:rPr>
          <w:rFonts w:ascii="Meiryo UI" w:hAnsi="Meiryo UI" w:hint="eastAsia"/>
        </w:rPr>
        <w:t>、</w:t>
      </w:r>
      <w:r w:rsidR="009853DB">
        <w:rPr>
          <w:rFonts w:ascii="Meiryo UI" w:hAnsi="Meiryo UI" w:hint="eastAsia"/>
        </w:rPr>
        <w:t>支出枝番</w:t>
      </w:r>
      <w:r>
        <w:rPr>
          <w:rFonts w:ascii="Meiryo UI" w:hAnsi="Meiryo UI" w:hint="eastAsia"/>
        </w:rPr>
        <w:t>、</w:t>
      </w:r>
      <w:r w:rsidR="009853DB">
        <w:rPr>
          <w:rFonts w:ascii="Meiryo UI" w:hAnsi="Meiryo UI" w:hint="eastAsia"/>
        </w:rPr>
        <w:t>支出金額</w:t>
      </w:r>
      <w:r>
        <w:rPr>
          <w:rFonts w:ascii="Meiryo UI" w:hAnsi="Meiryo UI" w:hint="eastAsia"/>
        </w:rPr>
        <w:t>、</w:t>
      </w:r>
      <w:r w:rsidR="009853DB">
        <w:rPr>
          <w:rFonts w:ascii="Meiryo UI" w:hAnsi="Meiryo UI" w:hint="eastAsia"/>
        </w:rPr>
        <w:t>支出備考</w:t>
      </w:r>
    </w:p>
    <w:p w14:paraId="53D9032F" w14:textId="28722F53" w:rsidR="00A617F1" w:rsidRDefault="00A617F1" w:rsidP="00A617F1">
      <w:pPr>
        <w:ind w:leftChars="200" w:left="440"/>
        <w:rPr>
          <w:rFonts w:ascii="Meiryo UI" w:hAnsi="Meiryo UI" w:hint="eastAsia"/>
        </w:rPr>
      </w:pPr>
      <w:r>
        <w:rPr>
          <w:rFonts w:ascii="Meiryo UI" w:hAnsi="Meiryo UI" w:hint="eastAsia"/>
        </w:rPr>
        <w:t>予算執行管理の入力部品です</w:t>
      </w:r>
      <w:r>
        <w:rPr>
          <w:rFonts w:ascii="Meiryo UI" w:hAnsi="Meiryo UI" w:hint="eastAsia"/>
        </w:rPr>
        <w:t>。</w:t>
      </w:r>
      <w:r>
        <w:rPr>
          <w:rFonts w:ascii="Meiryo UI" w:hAnsi="Meiryo UI" w:hint="eastAsia"/>
        </w:rPr>
        <w:t>予算チェック、起案金額チェックの対象項目</w:t>
      </w:r>
      <w:r>
        <w:rPr>
          <w:rFonts w:ascii="Meiryo UI" w:hAnsi="Meiryo UI" w:hint="eastAsia"/>
        </w:rPr>
        <w:t>です。</w:t>
      </w:r>
    </w:p>
    <w:p w14:paraId="708FB328" w14:textId="2BB6E63B" w:rsidR="00A617F1" w:rsidRDefault="00A617F1" w:rsidP="00A617F1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伝票を予算執行対象にする場合は、最低限「支出部門」「支出金額」を入力項目としてレイアウトする必要があります。</w:t>
      </w:r>
    </w:p>
    <w:p w14:paraId="22AB317D" w14:textId="1C7204FF" w:rsidR="008B7BB5" w:rsidRDefault="008B7BB5" w:rsidP="00A617F1">
      <w:pPr>
        <w:ind w:leftChars="200" w:left="440"/>
        <w:rPr>
          <w:rFonts w:ascii="Meiryo UI" w:hAnsi="Meiryo UI" w:hint="eastAsia"/>
        </w:rPr>
      </w:pPr>
      <w:r>
        <w:rPr>
          <w:rFonts w:ascii="Meiryo UI" w:hAnsi="Meiryo UI" w:hint="eastAsia"/>
        </w:rPr>
        <w:t>会社設定情報にて、予算チェック粒度を「部門、科目単位」とした場合は「支出科目」もレイアウトしてください。</w:t>
      </w:r>
    </w:p>
    <w:p w14:paraId="6440323E" w14:textId="77777777" w:rsidR="00A617F1" w:rsidRPr="00A617F1" w:rsidRDefault="00A617F1" w:rsidP="00A617F1">
      <w:pPr>
        <w:ind w:leftChars="200" w:left="440"/>
        <w:rPr>
          <w:rFonts w:ascii="Meiryo UI" w:hAnsi="Meiryo UI" w:hint="eastAsia"/>
        </w:rPr>
      </w:pPr>
    </w:p>
    <w:p w14:paraId="079F7CA3" w14:textId="6488E821" w:rsidR="009853DB" w:rsidRDefault="00A748AC" w:rsidP="009853DB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③</w:t>
      </w:r>
      <w:r w:rsidR="009853DB">
        <w:rPr>
          <w:rFonts w:ascii="Meiryo UI" w:hAnsi="Meiryo UI" w:hint="eastAsia"/>
        </w:rPr>
        <w:t>内容</w:t>
      </w:r>
    </w:p>
    <w:p w14:paraId="756408B9" w14:textId="2C4FA6B8" w:rsidR="00A748AC" w:rsidRPr="00A748AC" w:rsidRDefault="00A748AC" w:rsidP="00A748AC">
      <w:pPr>
        <w:ind w:leftChars="200" w:left="440"/>
        <w:rPr>
          <w:rFonts w:ascii="Meiryo UI" w:hAnsi="Meiryo UI" w:hint="eastAsia"/>
        </w:rPr>
      </w:pPr>
      <w:bookmarkStart w:id="0" w:name="_GoBack"/>
      <w:bookmarkEnd w:id="0"/>
      <w:r>
        <w:rPr>
          <w:rFonts w:ascii="Meiryo UI" w:hAnsi="Meiryo UI" w:hint="eastAsia"/>
        </w:rPr>
        <w:t>この部品の入力内容を指定して、伝票検索の検索条件で検索が可能です。（「</w:t>
      </w:r>
      <w:r w:rsidRPr="00A748AC">
        <w:rPr>
          <w:rFonts w:ascii="Meiryo UI" w:hAnsi="Meiryo UI" w:hint="eastAsia"/>
        </w:rPr>
        <w:t>2.1.7 伝票の検索・一覧表示</w:t>
      </w:r>
      <w:r>
        <w:rPr>
          <w:rFonts w:ascii="Meiryo UI" w:hAnsi="Meiryo UI" w:hint="eastAsia"/>
        </w:rPr>
        <w:t>」参照）</w:t>
      </w:r>
    </w:p>
    <w:sectPr w:rsidR="00A748AC" w:rsidRPr="00A748AC" w:rsidSect="004D67E6">
      <w:headerReference w:type="default" r:id="rId32"/>
      <w:footerReference w:type="default" r:id="rId33"/>
      <w:headerReference w:type="first" r:id="rId34"/>
      <w:footerReference w:type="first" r:id="rId35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9151B" w14:textId="77777777" w:rsidR="00767C53" w:rsidRDefault="00767C53" w:rsidP="00777B39">
      <w:pPr>
        <w:ind w:left="220"/>
      </w:pPr>
      <w:r>
        <w:separator/>
      </w:r>
    </w:p>
    <w:p w14:paraId="15AB7EC8" w14:textId="77777777" w:rsidR="00767C53" w:rsidRDefault="00767C53" w:rsidP="00777B39">
      <w:pPr>
        <w:ind w:left="220"/>
      </w:pPr>
    </w:p>
  </w:endnote>
  <w:endnote w:type="continuationSeparator" w:id="0">
    <w:p w14:paraId="74E264B0" w14:textId="77777777" w:rsidR="00767C53" w:rsidRDefault="00767C53" w:rsidP="00777B39">
      <w:pPr>
        <w:ind w:left="220"/>
      </w:pPr>
      <w:r>
        <w:continuationSeparator/>
      </w:r>
    </w:p>
    <w:p w14:paraId="2C3DA78E" w14:textId="77777777" w:rsidR="00767C53" w:rsidRDefault="00767C53" w:rsidP="00777B39">
      <w:pPr>
        <w:ind w:left="220"/>
      </w:pPr>
    </w:p>
  </w:endnote>
  <w:endnote w:type="continuationNotice" w:id="1">
    <w:p w14:paraId="5CEEF361" w14:textId="77777777" w:rsidR="00767C53" w:rsidRDefault="00767C53" w:rsidP="00777B39">
      <w:pPr>
        <w:ind w:left="220"/>
      </w:pPr>
    </w:p>
    <w:p w14:paraId="55FBA821" w14:textId="77777777" w:rsidR="00767C53" w:rsidRDefault="00767C53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D5762" w14:textId="6AB1EDD2" w:rsidR="00E91334" w:rsidRPr="00E91334" w:rsidRDefault="00E91334">
    <w:pPr>
      <w:pStyle w:val="afb"/>
      <w:rPr>
        <w:sz w:val="2"/>
        <w:szCs w:val="2"/>
      </w:rPr>
    </w:pPr>
    <w:r w:rsidRPr="00E91334">
      <w:rPr>
        <w:rFonts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B33F6" w14:textId="30E56073" w:rsidR="00E91334" w:rsidRPr="00E91334" w:rsidRDefault="00E91334">
    <w:pPr>
      <w:pStyle w:val="afb"/>
      <w:rPr>
        <w:sz w:val="2"/>
        <w:szCs w:val="2"/>
      </w:rPr>
    </w:pPr>
    <w:r w:rsidRPr="00E91334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1C9DE" w14:textId="77777777" w:rsidR="00767C53" w:rsidRDefault="00767C53" w:rsidP="00777B39">
      <w:pPr>
        <w:ind w:left="220"/>
      </w:pPr>
      <w:r>
        <w:separator/>
      </w:r>
    </w:p>
    <w:p w14:paraId="23CA1F72" w14:textId="77777777" w:rsidR="00767C53" w:rsidRDefault="00767C53" w:rsidP="00777B39">
      <w:pPr>
        <w:ind w:left="220"/>
      </w:pPr>
    </w:p>
  </w:footnote>
  <w:footnote w:type="continuationSeparator" w:id="0">
    <w:p w14:paraId="54265CEC" w14:textId="77777777" w:rsidR="00767C53" w:rsidRDefault="00767C53" w:rsidP="00777B39">
      <w:pPr>
        <w:ind w:left="220"/>
      </w:pPr>
      <w:r>
        <w:continuationSeparator/>
      </w:r>
    </w:p>
    <w:p w14:paraId="5EC7AA17" w14:textId="77777777" w:rsidR="00767C53" w:rsidRDefault="00767C53" w:rsidP="00777B39">
      <w:pPr>
        <w:ind w:left="220"/>
      </w:pPr>
    </w:p>
  </w:footnote>
  <w:footnote w:type="continuationNotice" w:id="1">
    <w:p w14:paraId="07F27EC9" w14:textId="77777777" w:rsidR="00767C53" w:rsidRDefault="00767C53" w:rsidP="00777B39">
      <w:pPr>
        <w:ind w:left="220"/>
      </w:pPr>
    </w:p>
    <w:p w14:paraId="7CF6871C" w14:textId="77777777" w:rsidR="00767C53" w:rsidRDefault="00767C53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8A413" w14:textId="4598BA2D" w:rsidR="0085100A" w:rsidRDefault="00E91334" w:rsidP="00E91334">
    <w:r>
      <w:rPr>
        <w:rFonts w:ascii="Meiryo UI" w:hAnsi="Meiryo UI" w:hint="eastAsia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268C1" w14:textId="1A65E5AF" w:rsidR="00C72BEF" w:rsidRDefault="00E91334">
    <w:pPr>
      <w:pStyle w:val="af9"/>
    </w:pPr>
    <w:r>
      <w:rPr>
        <w:rFonts w:ascii="Meiryo UI" w:hAnsi="Meiryo UI" w:hint="eastAsia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440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215AF"/>
    <w:rsid w:val="00021FFF"/>
    <w:rsid w:val="000509D3"/>
    <w:rsid w:val="000558B7"/>
    <w:rsid w:val="00063BFF"/>
    <w:rsid w:val="00074C13"/>
    <w:rsid w:val="0007798B"/>
    <w:rsid w:val="00091F81"/>
    <w:rsid w:val="000945EC"/>
    <w:rsid w:val="000B6A30"/>
    <w:rsid w:val="000C1CDC"/>
    <w:rsid w:val="000C475E"/>
    <w:rsid w:val="000C6E6C"/>
    <w:rsid w:val="000D4CF7"/>
    <w:rsid w:val="000D6BF9"/>
    <w:rsid w:val="000F23CA"/>
    <w:rsid w:val="000F3025"/>
    <w:rsid w:val="000F424A"/>
    <w:rsid w:val="00104E01"/>
    <w:rsid w:val="001128EE"/>
    <w:rsid w:val="00117DCF"/>
    <w:rsid w:val="00124C5A"/>
    <w:rsid w:val="00136174"/>
    <w:rsid w:val="00140B2D"/>
    <w:rsid w:val="00144928"/>
    <w:rsid w:val="00151C39"/>
    <w:rsid w:val="001572C9"/>
    <w:rsid w:val="00162C34"/>
    <w:rsid w:val="00164C71"/>
    <w:rsid w:val="00166230"/>
    <w:rsid w:val="001671B8"/>
    <w:rsid w:val="001901FF"/>
    <w:rsid w:val="001932AF"/>
    <w:rsid w:val="00194CB4"/>
    <w:rsid w:val="00194F81"/>
    <w:rsid w:val="001B1ED5"/>
    <w:rsid w:val="001B2FBC"/>
    <w:rsid w:val="001C1536"/>
    <w:rsid w:val="001C1596"/>
    <w:rsid w:val="001C16C9"/>
    <w:rsid w:val="001F590E"/>
    <w:rsid w:val="002218AF"/>
    <w:rsid w:val="00232880"/>
    <w:rsid w:val="002346FD"/>
    <w:rsid w:val="00244F9A"/>
    <w:rsid w:val="002822FE"/>
    <w:rsid w:val="00286FF5"/>
    <w:rsid w:val="002972F6"/>
    <w:rsid w:val="002A3C73"/>
    <w:rsid w:val="002B7A93"/>
    <w:rsid w:val="002D226C"/>
    <w:rsid w:val="002F325A"/>
    <w:rsid w:val="002F5CC3"/>
    <w:rsid w:val="003025FA"/>
    <w:rsid w:val="00307EC8"/>
    <w:rsid w:val="00321494"/>
    <w:rsid w:val="00333140"/>
    <w:rsid w:val="0033501D"/>
    <w:rsid w:val="00346BDF"/>
    <w:rsid w:val="003477CB"/>
    <w:rsid w:val="00362CA7"/>
    <w:rsid w:val="00394532"/>
    <w:rsid w:val="003A675C"/>
    <w:rsid w:val="003C4D55"/>
    <w:rsid w:val="003C7ABB"/>
    <w:rsid w:val="003D343A"/>
    <w:rsid w:val="003D6899"/>
    <w:rsid w:val="00406469"/>
    <w:rsid w:val="0041445A"/>
    <w:rsid w:val="00417971"/>
    <w:rsid w:val="00436E3C"/>
    <w:rsid w:val="00446E75"/>
    <w:rsid w:val="00451908"/>
    <w:rsid w:val="004671EC"/>
    <w:rsid w:val="00471777"/>
    <w:rsid w:val="00480A15"/>
    <w:rsid w:val="004820D1"/>
    <w:rsid w:val="004A5F4D"/>
    <w:rsid w:val="004C71B1"/>
    <w:rsid w:val="004D67E6"/>
    <w:rsid w:val="004D7053"/>
    <w:rsid w:val="004D741F"/>
    <w:rsid w:val="004E7CD5"/>
    <w:rsid w:val="004F136A"/>
    <w:rsid w:val="0050291F"/>
    <w:rsid w:val="0053743C"/>
    <w:rsid w:val="00537D25"/>
    <w:rsid w:val="0054316E"/>
    <w:rsid w:val="00561D60"/>
    <w:rsid w:val="00574619"/>
    <w:rsid w:val="005818A0"/>
    <w:rsid w:val="00591FF6"/>
    <w:rsid w:val="005971C2"/>
    <w:rsid w:val="005A7E17"/>
    <w:rsid w:val="005B1516"/>
    <w:rsid w:val="005C178C"/>
    <w:rsid w:val="005D151F"/>
    <w:rsid w:val="005F0996"/>
    <w:rsid w:val="005F3BDB"/>
    <w:rsid w:val="00613B5D"/>
    <w:rsid w:val="00616CA6"/>
    <w:rsid w:val="00622C60"/>
    <w:rsid w:val="00623043"/>
    <w:rsid w:val="00623F4A"/>
    <w:rsid w:val="00634ECE"/>
    <w:rsid w:val="00635A1A"/>
    <w:rsid w:val="00644C1D"/>
    <w:rsid w:val="00644D6C"/>
    <w:rsid w:val="00653932"/>
    <w:rsid w:val="00654468"/>
    <w:rsid w:val="006719F8"/>
    <w:rsid w:val="006729A5"/>
    <w:rsid w:val="00676B95"/>
    <w:rsid w:val="0068192D"/>
    <w:rsid w:val="00687B07"/>
    <w:rsid w:val="0069018D"/>
    <w:rsid w:val="00691CDD"/>
    <w:rsid w:val="006948C6"/>
    <w:rsid w:val="006A4EFC"/>
    <w:rsid w:val="006A542E"/>
    <w:rsid w:val="006A652E"/>
    <w:rsid w:val="006B1208"/>
    <w:rsid w:val="006B5C56"/>
    <w:rsid w:val="006C7030"/>
    <w:rsid w:val="006D0F28"/>
    <w:rsid w:val="006D2C42"/>
    <w:rsid w:val="006D391B"/>
    <w:rsid w:val="006E1EB4"/>
    <w:rsid w:val="006E37BD"/>
    <w:rsid w:val="006F24A1"/>
    <w:rsid w:val="006F633F"/>
    <w:rsid w:val="00711C28"/>
    <w:rsid w:val="00724A1D"/>
    <w:rsid w:val="00724FA4"/>
    <w:rsid w:val="00735645"/>
    <w:rsid w:val="007424BB"/>
    <w:rsid w:val="0074785B"/>
    <w:rsid w:val="00753E96"/>
    <w:rsid w:val="007556FA"/>
    <w:rsid w:val="00757771"/>
    <w:rsid w:val="00757A22"/>
    <w:rsid w:val="00767C53"/>
    <w:rsid w:val="007724FC"/>
    <w:rsid w:val="00777B39"/>
    <w:rsid w:val="007B0077"/>
    <w:rsid w:val="007C1CAC"/>
    <w:rsid w:val="007C57E7"/>
    <w:rsid w:val="007D2F73"/>
    <w:rsid w:val="007D406C"/>
    <w:rsid w:val="007D6877"/>
    <w:rsid w:val="007F535F"/>
    <w:rsid w:val="007F563F"/>
    <w:rsid w:val="008032F1"/>
    <w:rsid w:val="008106B8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B7BB5"/>
    <w:rsid w:val="008C0AD9"/>
    <w:rsid w:val="008C4CE1"/>
    <w:rsid w:val="008C6B82"/>
    <w:rsid w:val="008D0626"/>
    <w:rsid w:val="008F56A2"/>
    <w:rsid w:val="008F5DCB"/>
    <w:rsid w:val="008F659C"/>
    <w:rsid w:val="00905AF6"/>
    <w:rsid w:val="00913F1D"/>
    <w:rsid w:val="00916C8B"/>
    <w:rsid w:val="009256A0"/>
    <w:rsid w:val="009343F2"/>
    <w:rsid w:val="009432A6"/>
    <w:rsid w:val="00982D13"/>
    <w:rsid w:val="009853DB"/>
    <w:rsid w:val="00986DAA"/>
    <w:rsid w:val="009A41FE"/>
    <w:rsid w:val="009A64A7"/>
    <w:rsid w:val="009B647A"/>
    <w:rsid w:val="009B6B2F"/>
    <w:rsid w:val="009B6C07"/>
    <w:rsid w:val="009D5767"/>
    <w:rsid w:val="009E2932"/>
    <w:rsid w:val="009E5751"/>
    <w:rsid w:val="009E5AAE"/>
    <w:rsid w:val="009F607E"/>
    <w:rsid w:val="009F63B6"/>
    <w:rsid w:val="00A0761A"/>
    <w:rsid w:val="00A10948"/>
    <w:rsid w:val="00A5076B"/>
    <w:rsid w:val="00A617F1"/>
    <w:rsid w:val="00A66F59"/>
    <w:rsid w:val="00A73D77"/>
    <w:rsid w:val="00A748AC"/>
    <w:rsid w:val="00A8445A"/>
    <w:rsid w:val="00A9497C"/>
    <w:rsid w:val="00AA1721"/>
    <w:rsid w:val="00AD5241"/>
    <w:rsid w:val="00AD5B27"/>
    <w:rsid w:val="00AE1901"/>
    <w:rsid w:val="00B030AE"/>
    <w:rsid w:val="00B05988"/>
    <w:rsid w:val="00B11D29"/>
    <w:rsid w:val="00B44F6D"/>
    <w:rsid w:val="00B50DEB"/>
    <w:rsid w:val="00B578E9"/>
    <w:rsid w:val="00B63E0E"/>
    <w:rsid w:val="00B77CC6"/>
    <w:rsid w:val="00B842D7"/>
    <w:rsid w:val="00B872B8"/>
    <w:rsid w:val="00B90F80"/>
    <w:rsid w:val="00B9602D"/>
    <w:rsid w:val="00B96580"/>
    <w:rsid w:val="00B96BEA"/>
    <w:rsid w:val="00BB2B2B"/>
    <w:rsid w:val="00BB6C0C"/>
    <w:rsid w:val="00BC1F85"/>
    <w:rsid w:val="00BD1F35"/>
    <w:rsid w:val="00BE4E8E"/>
    <w:rsid w:val="00BF31F4"/>
    <w:rsid w:val="00C0015A"/>
    <w:rsid w:val="00C10AFF"/>
    <w:rsid w:val="00C22076"/>
    <w:rsid w:val="00C23764"/>
    <w:rsid w:val="00C24C55"/>
    <w:rsid w:val="00C506D9"/>
    <w:rsid w:val="00C51C7C"/>
    <w:rsid w:val="00C5240F"/>
    <w:rsid w:val="00C63F8E"/>
    <w:rsid w:val="00C722C5"/>
    <w:rsid w:val="00C72BEF"/>
    <w:rsid w:val="00C74CC0"/>
    <w:rsid w:val="00C8470B"/>
    <w:rsid w:val="00C872F1"/>
    <w:rsid w:val="00C94CAD"/>
    <w:rsid w:val="00CA0FEE"/>
    <w:rsid w:val="00CB0252"/>
    <w:rsid w:val="00CC7232"/>
    <w:rsid w:val="00CD451F"/>
    <w:rsid w:val="00CE6728"/>
    <w:rsid w:val="00D00CC7"/>
    <w:rsid w:val="00D06DD3"/>
    <w:rsid w:val="00D07590"/>
    <w:rsid w:val="00D1123B"/>
    <w:rsid w:val="00D26208"/>
    <w:rsid w:val="00D309C3"/>
    <w:rsid w:val="00D4512B"/>
    <w:rsid w:val="00D50476"/>
    <w:rsid w:val="00D51EDA"/>
    <w:rsid w:val="00D64813"/>
    <w:rsid w:val="00D71646"/>
    <w:rsid w:val="00D833A6"/>
    <w:rsid w:val="00D900AD"/>
    <w:rsid w:val="00DA0876"/>
    <w:rsid w:val="00DA3034"/>
    <w:rsid w:val="00DA3A34"/>
    <w:rsid w:val="00DB0325"/>
    <w:rsid w:val="00DB57DA"/>
    <w:rsid w:val="00DC471B"/>
    <w:rsid w:val="00DC7C26"/>
    <w:rsid w:val="00DD552A"/>
    <w:rsid w:val="00DD7EC5"/>
    <w:rsid w:val="00DE4F28"/>
    <w:rsid w:val="00DE6786"/>
    <w:rsid w:val="00DF6C55"/>
    <w:rsid w:val="00E0212D"/>
    <w:rsid w:val="00E1190C"/>
    <w:rsid w:val="00E45B0E"/>
    <w:rsid w:val="00E53760"/>
    <w:rsid w:val="00E556DE"/>
    <w:rsid w:val="00E607AE"/>
    <w:rsid w:val="00E60BA0"/>
    <w:rsid w:val="00E661EF"/>
    <w:rsid w:val="00E70A6A"/>
    <w:rsid w:val="00E91334"/>
    <w:rsid w:val="00E9222B"/>
    <w:rsid w:val="00EA2CB5"/>
    <w:rsid w:val="00EC179A"/>
    <w:rsid w:val="00EC3E47"/>
    <w:rsid w:val="00EE09F6"/>
    <w:rsid w:val="00EE5859"/>
    <w:rsid w:val="00EF34E1"/>
    <w:rsid w:val="00EF4BA0"/>
    <w:rsid w:val="00F07171"/>
    <w:rsid w:val="00F214E7"/>
    <w:rsid w:val="00F244B1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49F1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CEEEBB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9C16A6-30CA-46AF-923F-57FA3F3E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126</TotalTime>
  <Pages>10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藤本紗知香</cp:lastModifiedBy>
  <cp:revision>66</cp:revision>
  <cp:lastPrinted>2019-03-11T00:28:00Z</cp:lastPrinted>
  <dcterms:created xsi:type="dcterms:W3CDTF">2019-03-07T05:51:00Z</dcterms:created>
  <dcterms:modified xsi:type="dcterms:W3CDTF">2021-04-28T06:14:00Z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