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B70B1B" w:rsidRDefault="007C713D" w:rsidP="00C10AFF">
      <w:pPr>
        <w:pStyle w:val="2"/>
      </w:pPr>
      <w:r w:rsidRPr="00B70B1B">
        <w:rPr>
          <w:rFonts w:hint="eastAsia"/>
        </w:rPr>
        <w:t>規定承認ルートの設定</w:t>
      </w:r>
    </w:p>
    <w:p w:rsidR="00C10AFF" w:rsidRPr="00B70B1B" w:rsidRDefault="007C713D" w:rsidP="007C713D">
      <w:pPr>
        <w:pStyle w:val="3"/>
      </w:pPr>
      <w:r w:rsidRPr="00B70B1B">
        <w:rPr>
          <w:rFonts w:hint="eastAsia"/>
        </w:rPr>
        <w:t>部門別申請ルールの設定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4979F0" w:rsidRPr="00B70B1B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979F0" w:rsidRPr="00B70B1B" w:rsidRDefault="004979F0" w:rsidP="007B196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4979F0" w:rsidRPr="00B70B1B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hint="eastAsia"/>
              </w:rPr>
              <w:t>(1)現状の部門別申請ルールの一覧参照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4979F0" w:rsidRPr="00B70B1B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hint="eastAsia"/>
              </w:rPr>
              <w:t>(2)部門別申請ルールの追加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4979F0" w:rsidRPr="00B70B1B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hint="eastAsia"/>
              </w:rPr>
              <w:t>(3)部門別申請ルールの変更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4979F0" w:rsidRPr="00B70B1B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hint="eastAsia"/>
              </w:rPr>
              <w:t>(4)部門別申請ルールの一括登録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979F0" w:rsidRPr="00B70B1B" w:rsidRDefault="004979F0" w:rsidP="004979F0">
            <w:pPr>
              <w:rPr>
                <w:rFonts w:ascii="Meiryo UI" w:hAnsi="Meiryo UI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4979F0" w:rsidRPr="00B70B1B" w:rsidRDefault="004979F0" w:rsidP="004979F0">
      <w:pPr>
        <w:rPr>
          <w:rFonts w:ascii="Meiryo UI" w:hAnsi="Meiryo UI"/>
          <w:lang w:val="ja-JP"/>
        </w:rPr>
      </w:pPr>
    </w:p>
    <w:p w:rsidR="00207098" w:rsidRPr="00B70B1B" w:rsidRDefault="00207098" w:rsidP="004979F0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(1)現状の部門別申請ルールの一覧参照</w:t>
      </w: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2A8E9E69" wp14:editId="3C5FEB6D">
            <wp:simplePos x="0" y="0"/>
            <wp:positionH relativeFrom="page">
              <wp:posOffset>520700</wp:posOffset>
            </wp:positionH>
            <wp:positionV relativeFrom="paragraph">
              <wp:posOffset>91440</wp:posOffset>
            </wp:positionV>
            <wp:extent cx="6076315" cy="2393950"/>
            <wp:effectExtent l="0" t="0" r="635" b="6350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91223782-A8D7-445F-A2B7-09085FA3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91223782-A8D7-445F-A2B7-09085FA331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 b="37525"/>
                    <a:stretch/>
                  </pic:blipFill>
                  <pic:spPr bwMode="auto">
                    <a:xfrm>
                      <a:off x="0" y="0"/>
                      <a:ext cx="607631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954F56">
      <w:pPr>
        <w:ind w:leftChars="100" w:left="220"/>
        <w:rPr>
          <w:rFonts w:ascii="Meiryo UI" w:hAnsi="Meiryo UI"/>
          <w:lang w:val="ja-JP"/>
        </w:rPr>
      </w:pPr>
    </w:p>
    <w:p w:rsidR="00954F56" w:rsidRDefault="00954F56" w:rsidP="00B70B1B">
      <w:pPr>
        <w:ind w:leftChars="100" w:left="220"/>
        <w:rPr>
          <w:rFonts w:ascii="Meiryo UI" w:hAnsi="Meiryo UI"/>
          <w:lang w:val="ja-JP"/>
        </w:rPr>
      </w:pPr>
    </w:p>
    <w:p w:rsidR="00B70B1B" w:rsidRPr="00B70B1B" w:rsidRDefault="00B70B1B" w:rsidP="00B70B1B">
      <w:pPr>
        <w:ind w:leftChars="100" w:left="220"/>
        <w:rPr>
          <w:rFonts w:ascii="Meiryo UI" w:hAnsi="Meiryo UI"/>
          <w:lang w:val="ja-JP"/>
        </w:rPr>
      </w:pPr>
    </w:p>
    <w:p w:rsidR="00954F56" w:rsidRPr="00E906A6" w:rsidRDefault="00954F56" w:rsidP="00E906A6">
      <w:pPr>
        <w:pStyle w:val="af3"/>
        <w:numPr>
          <w:ilvl w:val="0"/>
          <w:numId w:val="33"/>
        </w:numPr>
        <w:rPr>
          <w:rFonts w:ascii="Meiryo UI" w:hAnsi="Meiryo UI"/>
        </w:rPr>
      </w:pPr>
      <w:r w:rsidRPr="00E906A6">
        <w:rPr>
          <w:rFonts w:ascii="Meiryo UI" w:hAnsi="Meiryo UI" w:hint="eastAsia"/>
        </w:rPr>
        <w:t>メニュー画面で「部門推奨ルート登録」リンクをクリックしてください。</w:t>
      </w:r>
    </w:p>
    <w:p w:rsidR="00954F56" w:rsidRPr="00B70B1B" w:rsidRDefault="00954F56" w:rsidP="00954F56">
      <w:pPr>
        <w:ind w:leftChars="100" w:left="220"/>
        <w:rPr>
          <w:rFonts w:ascii="Meiryo UI" w:hAnsi="Meiryo UI"/>
        </w:rPr>
      </w:pPr>
    </w:p>
    <w:p w:rsidR="00087F13" w:rsidRPr="00B70B1B" w:rsidRDefault="00E906A6" w:rsidP="007643BB">
      <w:pPr>
        <w:ind w:leftChars="100" w:left="220"/>
        <w:rPr>
          <w:rFonts w:ascii="Meiryo UI" w:hAnsi="Meiryo UI"/>
          <w:lang w:val="ja-JP"/>
        </w:rPr>
      </w:pPr>
      <w:r>
        <w:rPr>
          <w:noProof/>
        </w:rPr>
        <w:drawing>
          <wp:inline distT="0" distB="0" distL="0" distR="0" wp14:anchorId="6EF4A9BB" wp14:editId="6A4F35CF">
            <wp:extent cx="5601251" cy="2035534"/>
            <wp:effectExtent l="0" t="0" r="0" b="3175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011" cy="20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13" w:rsidRPr="00B70B1B" w:rsidRDefault="00087F13" w:rsidP="00087F13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②現状の部門別申請ルールが表示されます。</w:t>
      </w:r>
    </w:p>
    <w:p w:rsidR="00087F13" w:rsidRPr="00B70B1B" w:rsidRDefault="00087F13" w:rsidP="00087F13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③新しい部門別申請ルールを追加する場合、「追加」ボタンを押してください。</w:t>
      </w:r>
    </w:p>
    <w:p w:rsidR="00087F13" w:rsidRPr="00B70B1B" w:rsidRDefault="00087F13" w:rsidP="00087F13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→(2)部門別申請ルールの追加</w:t>
      </w:r>
    </w:p>
    <w:p w:rsidR="00087F13" w:rsidRPr="00B70B1B" w:rsidRDefault="00087F13" w:rsidP="00087F13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④既存の部門別申請ルールを変更する場合、リンクをクリックしてください。</w:t>
      </w:r>
    </w:p>
    <w:p w:rsidR="00EC3EFB" w:rsidRPr="00B70B1B" w:rsidRDefault="00087F13" w:rsidP="00087F13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→(3)部門別申請ルールの変更</w:t>
      </w:r>
    </w:p>
    <w:p w:rsidR="00EC3EFB" w:rsidRPr="00B70B1B" w:rsidRDefault="00EC3EFB" w:rsidP="00EC3EFB">
      <w:pPr>
        <w:rPr>
          <w:rFonts w:ascii="Meiryo UI" w:hAnsi="Meiryo UI"/>
          <w:lang w:val="ja-JP"/>
        </w:rPr>
      </w:pPr>
      <w:r w:rsidRPr="00B70B1B">
        <w:rPr>
          <w:rFonts w:ascii="Meiryo UI" w:hAnsi="Meiryo UI"/>
          <w:lang w:val="ja-JP"/>
        </w:rPr>
        <w:br w:type="page"/>
      </w:r>
    </w:p>
    <w:p w:rsidR="00EC3EFB" w:rsidRPr="00B70B1B" w:rsidRDefault="00EC3EFB" w:rsidP="00EC3EFB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lastRenderedPageBreak/>
        <w:t>(2)部門別申請ルールの追加</w:t>
      </w:r>
    </w:p>
    <w:p w:rsidR="00087F13" w:rsidRPr="00B70B1B" w:rsidRDefault="00EC3EFB" w:rsidP="00EC3EFB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→(1)現状の部門別申請ルールの一覧参照</w:t>
      </w:r>
    </w:p>
    <w:p w:rsidR="00087F13" w:rsidRPr="00B70B1B" w:rsidRDefault="00A05552" w:rsidP="00954F56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112905EC" wp14:editId="48B704FC">
            <wp:simplePos x="0" y="0"/>
            <wp:positionH relativeFrom="column">
              <wp:posOffset>160655</wp:posOffset>
            </wp:positionH>
            <wp:positionV relativeFrom="paragraph">
              <wp:posOffset>22225</wp:posOffset>
            </wp:positionV>
            <wp:extent cx="6183630" cy="2959100"/>
            <wp:effectExtent l="0" t="0" r="7620" b="0"/>
            <wp:wrapNone/>
            <wp:docPr id="86" name="図 85">
              <a:extLst xmlns:a="http://schemas.openxmlformats.org/drawingml/2006/main">
                <a:ext uri="{FF2B5EF4-FFF2-40B4-BE49-F238E27FC236}">
                  <a16:creationId xmlns:a16="http://schemas.microsoft.com/office/drawing/2014/main" id="{B9922DDF-8E7F-45D9-886F-428B4986B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図 85">
                      <a:extLst>
                        <a:ext uri="{FF2B5EF4-FFF2-40B4-BE49-F238E27FC236}">
                          <a16:creationId xmlns:a16="http://schemas.microsoft.com/office/drawing/2014/main" id="{B9922DDF-8E7F-45D9-886F-428B4986B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3840" b="12875"/>
                    <a:stretch/>
                  </pic:blipFill>
                  <pic:spPr bwMode="auto">
                    <a:xfrm>
                      <a:off x="0" y="0"/>
                      <a:ext cx="618363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087F13" w:rsidRPr="00B70B1B" w:rsidRDefault="00087F13" w:rsidP="00954F56">
      <w:pPr>
        <w:ind w:leftChars="100" w:left="220"/>
        <w:rPr>
          <w:rFonts w:ascii="Meiryo UI" w:hAnsi="Meiryo UI"/>
          <w:lang w:val="ja-JP"/>
        </w:rPr>
      </w:pPr>
    </w:p>
    <w:p w:rsidR="00A05552" w:rsidRPr="00B70B1B" w:rsidRDefault="00A05552" w:rsidP="00954F56">
      <w:pPr>
        <w:ind w:leftChars="100" w:left="220"/>
        <w:rPr>
          <w:rFonts w:ascii="Meiryo UI" w:hAnsi="Meiryo UI"/>
          <w:lang w:val="ja-JP"/>
        </w:rPr>
      </w:pPr>
    </w:p>
    <w:p w:rsidR="00954F56" w:rsidRPr="00B70B1B" w:rsidRDefault="00954F56" w:rsidP="00A05552">
      <w:pPr>
        <w:ind w:leftChars="100" w:left="220"/>
        <w:rPr>
          <w:rFonts w:ascii="Meiryo UI" w:hAnsi="Meiryo UI"/>
          <w:lang w:val="ja-JP"/>
        </w:rPr>
      </w:pP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</w:p>
    <w:p w:rsidR="00A05552" w:rsidRPr="00B70B1B" w:rsidRDefault="00A05552" w:rsidP="001F0FC1">
      <w:pPr>
        <w:ind w:leftChars="100" w:left="220"/>
        <w:rPr>
          <w:rFonts w:ascii="Meiryo UI" w:hAnsi="Meiryo UI"/>
          <w:lang w:val="ja-JP"/>
        </w:rPr>
      </w:pP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①ルールの適用対象となる伝票と起票部門を選択してください。</w:t>
      </w:r>
    </w:p>
    <w:p w:rsidR="00A05552" w:rsidRPr="00B70B1B" w:rsidRDefault="00A05552" w:rsidP="00A05552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適用範囲の最上位部門を選択してください。全社統一ルールであれば「全社」を選択してください。</w:t>
      </w: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②伝票管理で「取引毎にルート設定する」に設定すると、デフォルト設定と取引が表示されます。</w:t>
      </w:r>
    </w:p>
    <w:p w:rsidR="00A05552" w:rsidRPr="00B70B1B" w:rsidRDefault="00A05552" w:rsidP="00A05552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伝票種別・起票部門の共通ルートであれば、デフォルト設定を選択してください。</w:t>
      </w:r>
    </w:p>
    <w:p w:rsidR="00842651" w:rsidRPr="00B70B1B" w:rsidRDefault="00A05552" w:rsidP="00842651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取引毎のルートであれば、対象の取引を入力してください。</w:t>
      </w: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③金額の適用範囲を入力してください。</w:t>
      </w:r>
    </w:p>
    <w:p w:rsidR="00A05552" w:rsidRPr="00B70B1B" w:rsidRDefault="00A05552" w:rsidP="00A05552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金額によって承認ルートを変える必要がない場合、デフォルトの1～999,999,999,999のままでよいです。</w:t>
      </w:r>
    </w:p>
    <w:p w:rsidR="00A05552" w:rsidRPr="00B70B1B" w:rsidRDefault="00A05552" w:rsidP="00A05552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④承認者を設定してください。</w:t>
      </w:r>
    </w:p>
    <w:p w:rsidR="00A05552" w:rsidRPr="00B70B1B" w:rsidRDefault="00A05552" w:rsidP="00A05552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「+」ボタン、「-」ボタンで枠の増減、「役割選択」ボタンで枠に役割を、「合議部選択」ボタンで合議部署を当てはめます。</w:t>
      </w:r>
    </w:p>
    <w:p w:rsidR="00842651" w:rsidRDefault="00A05552" w:rsidP="00842651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⑤登録ボタンを押してください。</w:t>
      </w:r>
    </w:p>
    <w:p w:rsidR="00842651" w:rsidRPr="00B70B1B" w:rsidRDefault="00842651" w:rsidP="00A05552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rPr>
          <w:rFonts w:ascii="Meiryo UI" w:hAnsi="Meiryo UI"/>
          <w:lang w:val="ja-JP"/>
        </w:rPr>
      </w:pPr>
      <w:r w:rsidRPr="00B70B1B">
        <w:rPr>
          <w:rFonts w:ascii="Meiryo UI" w:hAnsi="Meiryo UI"/>
          <w:lang w:val="ja-JP"/>
        </w:rPr>
        <w:br w:type="page"/>
      </w:r>
    </w:p>
    <w:p w:rsidR="00AD2793" w:rsidRPr="00B70B1B" w:rsidRDefault="00AD2793" w:rsidP="00AD2793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lastRenderedPageBreak/>
        <w:t>(3)部門別申請ルールの変更</w:t>
      </w:r>
      <w:r w:rsidRPr="00B70B1B">
        <w:rPr>
          <w:rFonts w:ascii="Meiryo UI" w:hAnsi="Meiryo UI" w:hint="eastAsia"/>
          <w:lang w:val="ja-JP"/>
        </w:rPr>
        <w:tab/>
      </w:r>
    </w:p>
    <w:p w:rsidR="00A05552" w:rsidRPr="00B70B1B" w:rsidRDefault="00AD2793" w:rsidP="00AD2793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→(1)現状の部門別申請ルールの一覧参照</w:t>
      </w: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47475DDB" wp14:editId="1925583E">
            <wp:simplePos x="0" y="0"/>
            <wp:positionH relativeFrom="margin">
              <wp:posOffset>146050</wp:posOffset>
            </wp:positionH>
            <wp:positionV relativeFrom="paragraph">
              <wp:posOffset>13970</wp:posOffset>
            </wp:positionV>
            <wp:extent cx="6161405" cy="2984500"/>
            <wp:effectExtent l="0" t="0" r="0" b="6350"/>
            <wp:wrapNone/>
            <wp:docPr id="85" name="図 84">
              <a:extLst xmlns:a="http://schemas.openxmlformats.org/drawingml/2006/main">
                <a:ext uri="{FF2B5EF4-FFF2-40B4-BE49-F238E27FC236}">
                  <a16:creationId xmlns:a16="http://schemas.microsoft.com/office/drawing/2014/main" id="{562EF03E-C7DD-4576-AFE2-0E41945E1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図 84">
                      <a:extLst>
                        <a:ext uri="{FF2B5EF4-FFF2-40B4-BE49-F238E27FC236}">
                          <a16:creationId xmlns:a16="http://schemas.microsoft.com/office/drawing/2014/main" id="{562EF03E-C7DD-4576-AFE2-0E41945E1A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3550" b="12396"/>
                    <a:stretch/>
                  </pic:blipFill>
                  <pic:spPr bwMode="auto">
                    <a:xfrm>
                      <a:off x="0" y="0"/>
                      <a:ext cx="6161405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AD2793">
      <w:pPr>
        <w:ind w:leftChars="100" w:left="220"/>
        <w:rPr>
          <w:rFonts w:ascii="Meiryo UI" w:hAnsi="Meiryo UI"/>
          <w:lang w:val="ja-JP"/>
        </w:rPr>
      </w:pPr>
    </w:p>
    <w:p w:rsidR="00AD2793" w:rsidRPr="00B70B1B" w:rsidRDefault="00AD2793" w:rsidP="001F0FC1">
      <w:pPr>
        <w:ind w:leftChars="100" w:left="220"/>
        <w:rPr>
          <w:rFonts w:ascii="Meiryo UI" w:hAnsi="Meiryo UI"/>
          <w:lang w:val="ja-JP"/>
        </w:rPr>
      </w:pPr>
    </w:p>
    <w:p w:rsidR="000F72C6" w:rsidRPr="00B70B1B" w:rsidRDefault="000F72C6" w:rsidP="000F72C6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①金額の適用範囲を変更する場合、入力し直してください。</w:t>
      </w:r>
    </w:p>
    <w:p w:rsidR="000F72C6" w:rsidRPr="00B70B1B" w:rsidRDefault="000F72C6" w:rsidP="000F72C6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②伝票管理で「取引毎にルート設定する」に設定すると、デフォルト設定と取引が表示されます。</w:t>
      </w:r>
    </w:p>
    <w:p w:rsidR="000F72C6" w:rsidRPr="00B70B1B" w:rsidRDefault="000F72C6" w:rsidP="000F72C6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デフォルト設定の変更、対象の取引の変更ができます。</w:t>
      </w:r>
    </w:p>
    <w:p w:rsidR="000F72C6" w:rsidRPr="00B70B1B" w:rsidRDefault="000F72C6" w:rsidP="00B022FF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③承認ルートの引き当てルールを変更する場合承認者を変更してください。</w:t>
      </w:r>
    </w:p>
    <w:p w:rsidR="000F72C6" w:rsidRPr="00B70B1B" w:rsidRDefault="000F72C6" w:rsidP="0063464C">
      <w:pPr>
        <w:ind w:leftChars="200" w:left="44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「+」ボタン、「-」ボタンで枠の増減、「役割選択」ボタンで枠に役割を当てはめます。</w:t>
      </w:r>
    </w:p>
    <w:p w:rsidR="000F72C6" w:rsidRPr="00B70B1B" w:rsidRDefault="000F72C6" w:rsidP="000F72C6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④「変更」ボタンを押すと、変更内容が反映されます。</w:t>
      </w:r>
    </w:p>
    <w:p w:rsidR="00AE60D1" w:rsidRPr="00B70B1B" w:rsidRDefault="000F72C6" w:rsidP="001F0FC1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⑤「削除」ボタンを押すと、この申請ルールが削除されます。</w:t>
      </w:r>
    </w:p>
    <w:p w:rsidR="00051BE4" w:rsidRPr="00B70B1B" w:rsidRDefault="00051BE4">
      <w:pPr>
        <w:spacing w:after="160" w:line="259" w:lineRule="auto"/>
        <w:rPr>
          <w:rFonts w:ascii="Meiryo UI" w:hAnsi="Meiryo UI"/>
          <w:lang w:val="ja-JP"/>
        </w:rPr>
      </w:pPr>
      <w:r w:rsidRPr="00B70B1B">
        <w:rPr>
          <w:rFonts w:ascii="Meiryo UI" w:hAnsi="Meiryo UI"/>
          <w:lang w:val="ja-JP"/>
        </w:rPr>
        <w:br w:type="page"/>
      </w:r>
    </w:p>
    <w:p w:rsidR="00AE60D1" w:rsidRPr="00B70B1B" w:rsidRDefault="00AE60D1" w:rsidP="00AE60D1">
      <w:pPr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lastRenderedPageBreak/>
        <w:t>(4)部門別申請ルールの一括登録</w:t>
      </w:r>
    </w:p>
    <w:p w:rsidR="00AE60D1" w:rsidRPr="00B70B1B" w:rsidRDefault="00AE60D1" w:rsidP="00AE60D1">
      <w:pPr>
        <w:ind w:leftChars="100" w:left="220"/>
        <w:rPr>
          <w:rFonts w:ascii="Meiryo UI" w:hAnsi="Meiryo UI"/>
          <w:lang w:val="ja-JP"/>
        </w:rPr>
      </w:pPr>
      <w:r w:rsidRPr="00B70B1B">
        <w:rPr>
          <w:rFonts w:ascii="Meiryo UI" w:hAnsi="Meiryo UI" w:hint="eastAsia"/>
          <w:lang w:val="ja-JP"/>
        </w:rPr>
        <w:t>「(2)部門別申請ルールの追加」「(3)部門別申請ルールの変更」で行う登録をCSVファイルで一括して行うことができます。</w:t>
      </w:r>
    </w:p>
    <w:p w:rsidR="00AE60D1" w:rsidRPr="00B70B1B" w:rsidRDefault="00AE60D1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  <w:r w:rsidRPr="00B70B1B">
        <w:rPr>
          <w:rFonts w:ascii="Meiryo UI" w:hAnsi="Meiryo UI" w:hint="eastAsia"/>
          <w:b/>
          <w:color w:val="FF0000"/>
          <w:lang w:val="ja-JP"/>
        </w:rPr>
        <w:t>※役割や部門等、紐付くマスターを事前に登録してから実行してください。</w:t>
      </w:r>
    </w:p>
    <w:p w:rsidR="009C15DD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  <w:r w:rsidRPr="00B70B1B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381EC44A">
            <wp:simplePos x="0" y="0"/>
            <wp:positionH relativeFrom="column">
              <wp:posOffset>167005</wp:posOffset>
            </wp:positionH>
            <wp:positionV relativeFrom="paragraph">
              <wp:posOffset>142240</wp:posOffset>
            </wp:positionV>
            <wp:extent cx="5931535" cy="3302000"/>
            <wp:effectExtent l="0" t="0" r="0" b="0"/>
            <wp:wrapNone/>
            <wp:docPr id="4" name="図 3">
              <a:extLst xmlns:a="http://schemas.openxmlformats.org/drawingml/2006/main">
                <a:ext uri="{FF2B5EF4-FFF2-40B4-BE49-F238E27FC236}">
                  <a16:creationId xmlns:a16="http://schemas.microsoft.com/office/drawing/2014/main" id="{E009AC61-50A2-4AEC-A133-8C798E03A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E009AC61-50A2-4AEC-A133-8C798E03A1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5" b="10634"/>
                    <a:stretch/>
                  </pic:blipFill>
                  <pic:spPr bwMode="auto">
                    <a:xfrm>
                      <a:off x="0" y="0"/>
                      <a:ext cx="593153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AE60D1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C72FC0">
      <w:pPr>
        <w:ind w:leftChars="100" w:left="220"/>
        <w:rPr>
          <w:rFonts w:ascii="Meiryo UI" w:hAnsi="Meiryo UI"/>
          <w:b/>
          <w:color w:val="FF0000"/>
          <w:lang w:val="ja-JP"/>
        </w:rPr>
      </w:pPr>
    </w:p>
    <w:p w:rsidR="00051BE4" w:rsidRPr="00B70B1B" w:rsidRDefault="00051BE4" w:rsidP="00051BE4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①メニュー画面で「部門推奨ルート一括登録」リンクをクリックしてください。</w:t>
      </w:r>
    </w:p>
    <w:p w:rsidR="003359D4" w:rsidRPr="00B70B1B" w:rsidRDefault="003359D4" w:rsidP="00AE60D1">
      <w:pPr>
        <w:ind w:leftChars="100" w:left="220"/>
        <w:rPr>
          <w:rFonts w:ascii="Meiryo UI" w:hAnsi="Meiryo UI"/>
          <w:b/>
          <w:color w:val="FF0000"/>
        </w:rPr>
      </w:pPr>
    </w:p>
    <w:p w:rsidR="004039F9" w:rsidRPr="00B70B1B" w:rsidRDefault="004039F9" w:rsidP="00AE60D1">
      <w:pPr>
        <w:ind w:leftChars="100" w:left="220"/>
        <w:rPr>
          <w:rFonts w:ascii="Meiryo UI" w:hAnsi="Meiryo UI"/>
          <w:b/>
          <w:color w:val="FF0000"/>
        </w:rPr>
      </w:pPr>
      <w:r w:rsidRPr="00B70B1B">
        <w:rPr>
          <w:rFonts w:ascii="Meiryo UI" w:hAnsi="Meiryo UI"/>
          <w:noProof/>
        </w:rPr>
        <w:drawing>
          <wp:inline distT="0" distB="0" distL="0" distR="0" wp14:anchorId="50637733" wp14:editId="560850B8">
            <wp:extent cx="6402070" cy="825500"/>
            <wp:effectExtent l="0" t="0" r="0" b="0"/>
            <wp:docPr id="75" name="図 74">
              <a:extLst xmlns:a="http://schemas.openxmlformats.org/drawingml/2006/main">
                <a:ext uri="{FF2B5EF4-FFF2-40B4-BE49-F238E27FC236}">
                  <a16:creationId xmlns:a16="http://schemas.microsoft.com/office/drawing/2014/main" id="{B3698E57-6A5F-4C10-A4DD-2CF7940E2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図 74">
                      <a:extLst>
                        <a:ext uri="{FF2B5EF4-FFF2-40B4-BE49-F238E27FC236}">
                          <a16:creationId xmlns:a16="http://schemas.microsoft.com/office/drawing/2014/main" id="{B3698E57-6A5F-4C10-A4DD-2CF7940E23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" b="70057"/>
                    <a:stretch/>
                  </pic:blipFill>
                  <pic:spPr bwMode="auto">
                    <a:xfrm>
                      <a:off x="0" y="0"/>
                      <a:ext cx="6403741" cy="8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9F9" w:rsidRPr="00B70B1B" w:rsidRDefault="004039F9" w:rsidP="004039F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②CSVデータを選択してください。CSVファイルの形式は「補足(4)部門推奨ルート一括登録用CSVについて」参照。</w:t>
      </w:r>
    </w:p>
    <w:p w:rsidR="004039F9" w:rsidRPr="00B70B1B" w:rsidRDefault="004039F9" w:rsidP="004039F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③「アップロード」ボタンを押してください。</w:t>
      </w:r>
    </w:p>
    <w:p w:rsidR="004A3679" w:rsidRPr="00B70B1B" w:rsidRDefault="004A3679" w:rsidP="004A3679">
      <w:pPr>
        <w:rPr>
          <w:rFonts w:ascii="Meiryo UI" w:hAnsi="Meiryo UI"/>
        </w:rPr>
      </w:pPr>
      <w:r w:rsidRPr="00B70B1B">
        <w:rPr>
          <w:rFonts w:ascii="Meiryo UI" w:hAnsi="Meiryo UI"/>
        </w:rPr>
        <w:br w:type="page"/>
      </w:r>
    </w:p>
    <w:p w:rsidR="004039F9" w:rsidRPr="00B70B1B" w:rsidRDefault="004A3679" w:rsidP="004A3679">
      <w:pPr>
        <w:ind w:leftChars="100" w:left="220"/>
        <w:rPr>
          <w:rFonts w:ascii="Meiryo UI" w:hAnsi="Meiryo UI"/>
          <w:b/>
          <w:color w:val="FF0000"/>
        </w:rPr>
      </w:pPr>
      <w:r w:rsidRPr="00B70B1B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3666A1">
            <wp:simplePos x="0" y="0"/>
            <wp:positionH relativeFrom="margin">
              <wp:posOffset>146050</wp:posOffset>
            </wp:positionH>
            <wp:positionV relativeFrom="paragraph">
              <wp:posOffset>85090</wp:posOffset>
            </wp:positionV>
            <wp:extent cx="6540500" cy="3098800"/>
            <wp:effectExtent l="0" t="0" r="0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485F854B-2489-49D7-8803-483DB4E44B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485F854B-2489-49D7-8803-483DB4E44B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" b="2493"/>
                    <a:stretch/>
                  </pic:blipFill>
                  <pic:spPr bwMode="auto">
                    <a:xfrm>
                      <a:off x="0" y="0"/>
                      <a:ext cx="654050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2E71A5">
      <w:pPr>
        <w:ind w:leftChars="100" w:left="220"/>
        <w:rPr>
          <w:rFonts w:ascii="Meiryo UI" w:hAnsi="Meiryo UI"/>
          <w:b/>
        </w:rPr>
      </w:pP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④CSVファイルの内容が表示されます。内容に間違いないか確認してください。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⑤「登録」ボタンを押してください。内容に間違いがあった場合、「戻る」ボタンで前画面に戻ります。</w:t>
      </w:r>
    </w:p>
    <w:p w:rsidR="004A3679" w:rsidRPr="00B70B1B" w:rsidRDefault="004A3679" w:rsidP="00AE60D1">
      <w:pPr>
        <w:ind w:leftChars="100" w:left="220"/>
        <w:rPr>
          <w:rFonts w:ascii="Meiryo UI" w:hAnsi="Meiryo UI"/>
          <w:b/>
        </w:rPr>
      </w:pPr>
    </w:p>
    <w:p w:rsidR="004A3679" w:rsidRDefault="004A3679" w:rsidP="004A3679">
      <w:pPr>
        <w:ind w:leftChars="100" w:left="220"/>
        <w:rPr>
          <w:rFonts w:ascii="Meiryo UI" w:hAnsi="Meiryo UI"/>
          <w:b/>
          <w:color w:val="FF0000"/>
        </w:rPr>
      </w:pPr>
      <w:r w:rsidRPr="00B70B1B">
        <w:rPr>
          <w:rFonts w:ascii="Meiryo UI" w:hAnsi="Meiryo UI" w:hint="eastAsia"/>
          <w:b/>
          <w:color w:val="FF0000"/>
        </w:rPr>
        <w:t>※既に同一伝票区分・部門コード・枝番号のデータが登録されていた場合、データは上書き更新されます。</w:t>
      </w:r>
    </w:p>
    <w:p w:rsidR="002E71A5" w:rsidRDefault="002E71A5" w:rsidP="004A3679">
      <w:pPr>
        <w:ind w:leftChars="100" w:left="220"/>
        <w:rPr>
          <w:rFonts w:ascii="Meiryo UI" w:hAnsi="Meiryo UI"/>
          <w:b/>
          <w:color w:val="FF0000"/>
        </w:rPr>
      </w:pPr>
    </w:p>
    <w:p w:rsidR="002E71A5" w:rsidRDefault="002E71A5" w:rsidP="004A3679">
      <w:pPr>
        <w:ind w:leftChars="100" w:left="220"/>
        <w:rPr>
          <w:rFonts w:ascii="Meiryo UI" w:hAnsi="Meiryo UI"/>
          <w:b/>
          <w:color w:val="FF0000"/>
        </w:rPr>
      </w:pPr>
      <w:r w:rsidRPr="00B70B1B">
        <w:rPr>
          <w:rFonts w:ascii="Meiryo UI" w:hAnsi="Meiryo UI"/>
          <w:noProof/>
        </w:rPr>
        <w:drawing>
          <wp:anchor distT="0" distB="0" distL="114300" distR="114300" simplePos="0" relativeHeight="251728896" behindDoc="0" locked="0" layoutInCell="1" allowOverlap="1" wp14:anchorId="215F608D">
            <wp:simplePos x="0" y="0"/>
            <wp:positionH relativeFrom="column">
              <wp:posOffset>154305</wp:posOffset>
            </wp:positionH>
            <wp:positionV relativeFrom="paragraph">
              <wp:posOffset>64135</wp:posOffset>
            </wp:positionV>
            <wp:extent cx="6402070" cy="825500"/>
            <wp:effectExtent l="0" t="0" r="0" b="0"/>
            <wp:wrapNone/>
            <wp:docPr id="1" name="図 74">
              <a:extLst xmlns:a="http://schemas.openxmlformats.org/drawingml/2006/main">
                <a:ext uri="{FF2B5EF4-FFF2-40B4-BE49-F238E27FC236}">
                  <a16:creationId xmlns:a16="http://schemas.microsoft.com/office/drawing/2014/main" id="{B3698E57-6A5F-4C10-A4DD-2CF7940E2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図 74">
                      <a:extLst>
                        <a:ext uri="{FF2B5EF4-FFF2-40B4-BE49-F238E27FC236}">
                          <a16:creationId xmlns:a16="http://schemas.microsoft.com/office/drawing/2014/main" id="{B3698E57-6A5F-4C10-A4DD-2CF7940E23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" b="70057"/>
                    <a:stretch/>
                  </pic:blipFill>
                  <pic:spPr bwMode="auto">
                    <a:xfrm>
                      <a:off x="0" y="0"/>
                      <a:ext cx="640207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E71A5" w:rsidRDefault="002E71A5" w:rsidP="004A3679">
      <w:pPr>
        <w:ind w:leftChars="100" w:left="220"/>
        <w:rPr>
          <w:rFonts w:ascii="Meiryo UI" w:hAnsi="Meiryo UI"/>
          <w:b/>
          <w:color w:val="FF0000"/>
        </w:rPr>
      </w:pPr>
    </w:p>
    <w:p w:rsidR="002E71A5" w:rsidRDefault="002E71A5" w:rsidP="004A3679">
      <w:pPr>
        <w:ind w:leftChars="100" w:left="220"/>
        <w:rPr>
          <w:rFonts w:ascii="Meiryo UI" w:hAnsi="Meiryo UI"/>
          <w:b/>
          <w:color w:val="FF0000"/>
        </w:rPr>
      </w:pPr>
    </w:p>
    <w:p w:rsidR="002E71A5" w:rsidRDefault="002E71A5" w:rsidP="004A3679">
      <w:pPr>
        <w:ind w:leftChars="100" w:left="220"/>
        <w:rPr>
          <w:rFonts w:ascii="Meiryo UI" w:hAnsi="Meiryo UI"/>
          <w:b/>
          <w:color w:val="FF0000"/>
        </w:rPr>
      </w:pPr>
    </w:p>
    <w:p w:rsidR="002E71A5" w:rsidRPr="00B70B1B" w:rsidRDefault="002E71A5" w:rsidP="002E71A5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⑥</w:t>
      </w:r>
      <w:r w:rsidRPr="00B70B1B">
        <w:rPr>
          <w:rFonts w:ascii="Meiryo UI" w:hAnsi="Meiryo UI" w:hint="eastAsia"/>
        </w:rPr>
        <w:t>「ダウンロード」ボタンを押すと、現在の部門推奨ルート(親)または</w:t>
      </w:r>
    </w:p>
    <w:p w:rsidR="002E71A5" w:rsidRDefault="002E71A5" w:rsidP="00DC33B1">
      <w:pPr>
        <w:ind w:leftChars="200" w:left="440"/>
        <w:rPr>
          <w:rFonts w:ascii="Meiryo UI" w:hAnsi="Meiryo UI"/>
        </w:rPr>
      </w:pPr>
      <w:r w:rsidRPr="00B70B1B">
        <w:rPr>
          <w:rFonts w:ascii="Meiryo UI" w:hAnsi="Meiryo UI" w:hint="eastAsia"/>
        </w:rPr>
        <w:t>現在の部門推奨ルート(子)データをCSV形式でダウンロードします。</w:t>
      </w:r>
    </w:p>
    <w:p w:rsidR="002E71A5" w:rsidRPr="00B70B1B" w:rsidRDefault="002E71A5" w:rsidP="002E71A5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⑦</w:t>
      </w:r>
      <w:r w:rsidRPr="00B70B1B">
        <w:rPr>
          <w:rFonts w:ascii="Meiryo UI" w:hAnsi="Meiryo UI" w:hint="eastAsia"/>
        </w:rPr>
        <w:t>「全件削除」ボタンを押すと、登録されている全ての部門推奨ルートデータを削除します。</w:t>
      </w:r>
    </w:p>
    <w:p w:rsidR="002E71A5" w:rsidRPr="00C61E5F" w:rsidRDefault="002E71A5" w:rsidP="00C61E5F">
      <w:pPr>
        <w:ind w:leftChars="200" w:left="440"/>
        <w:rPr>
          <w:rFonts w:ascii="Meiryo UI" w:hAnsi="Meiryo UI"/>
          <w:b/>
          <w:bCs/>
          <w:color w:val="FF0000"/>
        </w:rPr>
      </w:pPr>
      <w:r w:rsidRPr="00B70B1B">
        <w:rPr>
          <w:rFonts w:ascii="Meiryo UI" w:hAnsi="Meiryo UI" w:hint="eastAsia"/>
          <w:b/>
          <w:bCs/>
          <w:color w:val="FF0000"/>
        </w:rPr>
        <w:t>※データ削除後に元の状態に戻すことはできないため、ご注意ください。</w:t>
      </w:r>
    </w:p>
    <w:p w:rsidR="004A3679" w:rsidRPr="00B70B1B" w:rsidRDefault="004A3679" w:rsidP="004A3679">
      <w:pPr>
        <w:rPr>
          <w:rFonts w:ascii="Meiryo UI" w:hAnsi="Meiryo UI"/>
        </w:rPr>
      </w:pPr>
      <w:r w:rsidRPr="00B70B1B">
        <w:rPr>
          <w:rFonts w:ascii="Meiryo UI" w:hAnsi="Meiryo UI"/>
        </w:rPr>
        <w:br w:type="page"/>
      </w:r>
    </w:p>
    <w:p w:rsidR="004A3679" w:rsidRPr="00B70B1B" w:rsidRDefault="004A3679" w:rsidP="004A3679">
      <w:pPr>
        <w:rPr>
          <w:rFonts w:ascii="Meiryo UI" w:hAnsi="Meiryo UI"/>
        </w:rPr>
      </w:pPr>
      <w:r w:rsidRPr="00B70B1B">
        <w:rPr>
          <w:rFonts w:ascii="Meiryo UI" w:hAnsi="Meiryo UI" w:hint="eastAsia"/>
        </w:rPr>
        <w:lastRenderedPageBreak/>
        <w:t>補足(1)部門別申請ルールの目的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社内の申請ルール（○○伝票は課長と部長の承認を貰うこと、等）があった場合、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それに従った形で承認ルートを設定する必要があります。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作成した申請ルールにしたがって、</w:t>
      </w:r>
      <w:r w:rsidR="00842651" w:rsidRPr="00B70B1B">
        <w:rPr>
          <w:rFonts w:ascii="Meiryo UI" w:hAnsi="Meiryo UI" w:hint="eastAsia"/>
        </w:rPr>
        <w:t>承認ルートが引き当</w:t>
      </w:r>
      <w:r w:rsidRPr="00B70B1B">
        <w:rPr>
          <w:rFonts w:ascii="Meiryo UI" w:hAnsi="Meiryo UI" w:hint="eastAsia"/>
        </w:rPr>
        <w:t>てられます。</w:t>
      </w:r>
    </w:p>
    <w:p w:rsidR="004A3679" w:rsidRPr="00B70B1B" w:rsidRDefault="004A3679" w:rsidP="004A3679">
      <w:pPr>
        <w:rPr>
          <w:rFonts w:ascii="Meiryo UI" w:hAnsi="Meiryo UI"/>
        </w:rPr>
      </w:pPr>
    </w:p>
    <w:p w:rsidR="004A3679" w:rsidRPr="00B70B1B" w:rsidRDefault="005114E4" w:rsidP="004A367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272AA" wp14:editId="612225E7">
                <wp:simplePos x="0" y="0"/>
                <wp:positionH relativeFrom="column">
                  <wp:posOffset>1745933</wp:posOffset>
                </wp:positionH>
                <wp:positionV relativeFrom="paragraph">
                  <wp:posOffset>227647</wp:posOffset>
                </wp:positionV>
                <wp:extent cx="855980" cy="2552065"/>
                <wp:effectExtent l="9207" t="0" r="10478" b="29527"/>
                <wp:wrapNone/>
                <wp:docPr id="28" name="カギ線コネクタ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4A08E-76B5-40D3-869D-EAA9EB0006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5980" cy="2552065"/>
                        </a:xfrm>
                        <a:prstGeom prst="bentConnector3">
                          <a:avLst>
                            <a:gd name="adj1" fmla="val 26261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A20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7" o:spid="_x0000_s1026" type="#_x0000_t34" style="position:absolute;left:0;text-align:left;margin-left:137.5pt;margin-top:17.9pt;width:67.4pt;height:200.95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" adj="5672" strokecolor="windowText" strokeweight="1pt"/>
            </w:pict>
          </mc:Fallback>
        </mc:AlternateContent>
      </w:r>
      <w:r w:rsidR="004A3679" w:rsidRPr="00B70B1B">
        <w:rPr>
          <w:rFonts w:ascii="Meiryo UI" w:hAnsi="Meiryo UI" w:hint="eastAsia"/>
        </w:rPr>
        <w:t>補足(2)部門別申請ルールの適用範囲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ある部門に対するルールは、その小部門にも適用されます。</w:t>
      </w:r>
    </w:p>
    <w:p w:rsidR="004A3679" w:rsidRPr="00B70B1B" w:rsidRDefault="004A3679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上位部門に対するルールよりも下位部門のルールが優先されます。</w:t>
      </w:r>
    </w:p>
    <w:p w:rsidR="005114E4" w:rsidRPr="00B70B1B" w:rsidRDefault="00B12B2D" w:rsidP="004A367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96EB3" wp14:editId="2546ED06">
                <wp:simplePos x="0" y="0"/>
                <wp:positionH relativeFrom="column">
                  <wp:posOffset>141605</wp:posOffset>
                </wp:positionH>
                <wp:positionV relativeFrom="paragraph">
                  <wp:posOffset>64135</wp:posOffset>
                </wp:positionV>
                <wp:extent cx="3867150" cy="2317750"/>
                <wp:effectExtent l="0" t="0" r="19050" b="25400"/>
                <wp:wrapNone/>
                <wp:docPr id="6" name="正方形/長方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B3805-036C-4BCC-A5EE-155899F9DB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317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4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4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752B0" id="正方形/長方形 5" o:spid="_x0000_s1026" style="position:absolute;left:0;text-align:left;margin-left:11.15pt;margin-top:5.05pt;width:304.5pt;height:1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" fillcolor="#d9ead5 [663]" strokecolor="#4e8542 [3207]" strokeweight=".5pt">
                <v:fill color2="#65ab57 [2615]" rotate="t" colors="0 #d9ead5;.5 #9cb598;1 #8aac85" focus="100%" type="gradient">
                  <o:fill v:ext="view" type="gradientUnscaled"/>
                </v:fill>
              </v:rect>
            </w:pict>
          </mc:Fallback>
        </mc:AlternateContent>
      </w:r>
      <w:r w:rsidR="005114E4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CB9F6" wp14:editId="7BC21EBD">
                <wp:simplePos x="0" y="0"/>
                <wp:positionH relativeFrom="column">
                  <wp:posOffset>642302</wp:posOffset>
                </wp:positionH>
                <wp:positionV relativeFrom="paragraph">
                  <wp:posOffset>644843</wp:posOffset>
                </wp:positionV>
                <wp:extent cx="508860" cy="81"/>
                <wp:effectExtent l="6668" t="0" r="31432" b="31433"/>
                <wp:wrapNone/>
                <wp:docPr id="17" name="カギ線コネクタ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436E39-A7FD-4673-94A5-4B7F764C6E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8860" cy="8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5F7F2" id="カギ線コネクタ 27" o:spid="_x0000_s1026" type="#_x0000_t34" style="position:absolute;left:0;text-align:left;margin-left:50.55pt;margin-top:50.8pt;width:40.05pt;height:0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" strokecolor="windowText" strokeweight="1pt"/>
            </w:pict>
          </mc:Fallback>
        </mc:AlternateContent>
      </w:r>
      <w:r w:rsidR="005265ED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02392" wp14:editId="7CDCF333">
                <wp:simplePos x="0" y="0"/>
                <wp:positionH relativeFrom="column">
                  <wp:posOffset>641350</wp:posOffset>
                </wp:positionH>
                <wp:positionV relativeFrom="paragraph">
                  <wp:posOffset>909320</wp:posOffset>
                </wp:positionV>
                <wp:extent cx="532130" cy="241935"/>
                <wp:effectExtent l="38100" t="38100" r="114935" b="109855"/>
                <wp:wrapNone/>
                <wp:docPr id="13" name="テキスト ボック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72E7F9-BED4-40AD-B936-30AC3F9CE5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営業部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0239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50.5pt;margin-top:71.6pt;width:41.9pt;height:19.0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営業部</w:t>
                      </w:r>
                    </w:p>
                  </w:txbxContent>
                </v:textbox>
              </v:shape>
            </w:pict>
          </mc:Fallback>
        </mc:AlternateContent>
      </w:r>
      <w:r w:rsidR="005265ED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7D95F" wp14:editId="436AF339">
                <wp:simplePos x="0" y="0"/>
                <wp:positionH relativeFrom="column">
                  <wp:posOffset>689610</wp:posOffset>
                </wp:positionH>
                <wp:positionV relativeFrom="paragraph">
                  <wp:posOffset>164465</wp:posOffset>
                </wp:positionV>
                <wp:extent cx="415925" cy="241935"/>
                <wp:effectExtent l="38100" t="38100" r="121285" b="109855"/>
                <wp:wrapNone/>
                <wp:docPr id="16" name="テキスト ボックス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9236F7-9977-41F3-BFB9-73529BDC88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全社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D95F" id="テキスト ボックス 15" o:spid="_x0000_s1027" type="#_x0000_t202" style="position:absolute;left:0;text-align:left;margin-left:54.3pt;margin-top:12.95pt;width:32.75pt;height:19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全社</w:t>
                      </w:r>
                    </w:p>
                  </w:txbxContent>
                </v:textbox>
              </v:shape>
            </w:pict>
          </mc:Fallback>
        </mc:AlternateContent>
      </w:r>
    </w:p>
    <w:p w:rsidR="005114E4" w:rsidRPr="00B70B1B" w:rsidRDefault="005114E4" w:rsidP="005114E4">
      <w:pPr>
        <w:rPr>
          <w:rFonts w:ascii="Meiryo UI" w:hAnsi="Meiryo UI"/>
        </w:rPr>
      </w:pPr>
    </w:p>
    <w:p w:rsidR="005114E4" w:rsidRPr="00B70B1B" w:rsidRDefault="005114E4" w:rsidP="005114E4">
      <w:pPr>
        <w:rPr>
          <w:rFonts w:ascii="Meiryo UI" w:hAnsi="Meiryo UI"/>
        </w:rPr>
      </w:pP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2D22E2" wp14:editId="4971D93C">
                <wp:simplePos x="0" y="0"/>
                <wp:positionH relativeFrom="column">
                  <wp:posOffset>1427480</wp:posOffset>
                </wp:positionH>
                <wp:positionV relativeFrom="paragraph">
                  <wp:posOffset>121285</wp:posOffset>
                </wp:positionV>
                <wp:extent cx="440690" cy="1496060"/>
                <wp:effectExtent l="5715" t="0" r="22225" b="22225"/>
                <wp:wrapNone/>
                <wp:docPr id="24" name="カギ線コネクタ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FA2BAD-6427-4DC6-A3BD-13F9F3FFD5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0690" cy="1496060"/>
                        </a:xfrm>
                        <a:prstGeom prst="bentConnector3">
                          <a:avLst>
                            <a:gd name="adj1" fmla="val 13398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EF8C" id="カギ線コネクタ 76" o:spid="_x0000_s1026" type="#_x0000_t34" style="position:absolute;left:0;text-align:left;margin-left:112.4pt;margin-top:9.55pt;width:34.7pt;height:117.8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" adj="2894" strokecolor="windowText" strokeweight="1pt"/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C8918" wp14:editId="2CFFB67A">
                <wp:simplePos x="0" y="0"/>
                <wp:positionH relativeFrom="column">
                  <wp:posOffset>319405</wp:posOffset>
                </wp:positionH>
                <wp:positionV relativeFrom="paragraph">
                  <wp:posOffset>24765</wp:posOffset>
                </wp:positionV>
                <wp:extent cx="2647950" cy="1536700"/>
                <wp:effectExtent l="0" t="0" r="19050" b="25400"/>
                <wp:wrapNone/>
                <wp:docPr id="7" name="正方形/長方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7124F1-4ABC-4859-88E2-C6CCEBD3DD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536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29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DA5BD" id="正方形/長方形 6" o:spid="_x0000_s1026" style="position:absolute;left:0;text-align:left;margin-left:25.15pt;margin-top:1.95pt;width:208.5pt;height:1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" fillcolor="#3a9ad4 [2166]" strokecolor="#1b587c [3206]" strokeweight=".5pt">
                <v:fill color2="#277fb4 [2614]" rotate="t" colors="0 #9dacbc;19005f #c4e1f2;1 #7b90a7" focus="100%" type="gradient">
                  <o:fill v:ext="view" type="gradientUnscaled"/>
                </v:fill>
              </v:rect>
            </w:pict>
          </mc:Fallback>
        </mc:AlternateContent>
      </w:r>
    </w:p>
    <w:p w:rsidR="005114E4" w:rsidRPr="00B70B1B" w:rsidRDefault="005114E4" w:rsidP="005114E4">
      <w:pPr>
        <w:rPr>
          <w:rFonts w:ascii="Meiryo UI" w:hAnsi="Meiryo UI"/>
        </w:rPr>
      </w:pP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D35E7" wp14:editId="22559CEC">
                <wp:simplePos x="0" y="0"/>
                <wp:positionH relativeFrom="column">
                  <wp:posOffset>950119</wp:posOffset>
                </wp:positionH>
                <wp:positionV relativeFrom="paragraph">
                  <wp:posOffset>65564</wp:posOffset>
                </wp:positionV>
                <wp:extent cx="527050" cy="624522"/>
                <wp:effectExtent l="8572" t="0" r="14923" b="33972"/>
                <wp:wrapNone/>
                <wp:docPr id="22" name="カギ線コネクタ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EADD96-9B4F-4E77-A0EF-1A99FC8451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7050" cy="624522"/>
                        </a:xfrm>
                        <a:prstGeom prst="bentConnector3">
                          <a:avLst>
                            <a:gd name="adj1" fmla="val 24699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FAF5" id="カギ線コネクタ 72" o:spid="_x0000_s1026" type="#_x0000_t34" style="position:absolute;left:0;text-align:left;margin-left:74.8pt;margin-top:5.15pt;width:41.5pt;height:49.15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" adj="5335" strokecolor="windowText" strokeweight="1pt"/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E9BDF0" wp14:editId="11C08907">
                <wp:simplePos x="0" y="0"/>
                <wp:positionH relativeFrom="column">
                  <wp:posOffset>502602</wp:posOffset>
                </wp:positionH>
                <wp:positionV relativeFrom="paragraph">
                  <wp:posOffset>211772</wp:posOffset>
                </wp:positionV>
                <wp:extent cx="589280" cy="206375"/>
                <wp:effectExtent l="952" t="0" r="21273" b="21272"/>
                <wp:wrapNone/>
                <wp:docPr id="19" name="カギ線コネクタ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27581-4B4C-4EB5-87F8-6AE3BD4235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9280" cy="206375"/>
                        </a:xfrm>
                        <a:prstGeom prst="bentConnector3">
                          <a:avLst>
                            <a:gd name="adj1" fmla="val 39225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F570" id="カギ線コネクタ 33" o:spid="_x0000_s1026" type="#_x0000_t34" style="position:absolute;left:0;text-align:left;margin-left:39.55pt;margin-top:16.65pt;width:46.4pt;height:16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" adj="8473" strokecolor="windowText" strokeweight="1pt"/>
            </w:pict>
          </mc:Fallback>
        </mc:AlternateContent>
      </w:r>
      <w:r w:rsidR="00B12B2D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46861E" wp14:editId="267D3036">
                <wp:simplePos x="0" y="0"/>
                <wp:positionH relativeFrom="column">
                  <wp:posOffset>3080385</wp:posOffset>
                </wp:positionH>
                <wp:positionV relativeFrom="paragraph">
                  <wp:posOffset>46038</wp:posOffset>
                </wp:positionV>
                <wp:extent cx="725199" cy="242374"/>
                <wp:effectExtent l="38100" t="38100" r="114300" b="109855"/>
                <wp:wrapNone/>
                <wp:docPr id="25" name="テキスト ボックス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232E9E-507C-4B3E-A18F-E942CF0707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99" cy="2423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システム部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6861E" id="テキスト ボックス 24" o:spid="_x0000_s1028" type="#_x0000_t202" style="position:absolute;margin-left:242.55pt;margin-top:3.65pt;width:57.1pt;height:19.1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システム部</w:t>
                      </w:r>
                    </w:p>
                  </w:txbxContent>
                </v:textbox>
              </v:shape>
            </w:pict>
          </mc:Fallback>
        </mc:AlternateContent>
      </w: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0A114" wp14:editId="3F67FA44">
                <wp:simplePos x="0" y="0"/>
                <wp:positionH relativeFrom="column">
                  <wp:posOffset>4521835</wp:posOffset>
                </wp:positionH>
                <wp:positionV relativeFrom="paragraph">
                  <wp:posOffset>108585</wp:posOffset>
                </wp:positionV>
                <wp:extent cx="2122805" cy="241935"/>
                <wp:effectExtent l="0" t="0" r="12065" b="20955"/>
                <wp:wrapNone/>
                <wp:docPr id="27" name="テキスト ボックス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9ED2E-895A-45A5-AA1C-23A46CEFDD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「全社」に対する申請ルールの適用範囲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A114" id="テキスト ボックス 26" o:spid="_x0000_s1029" type="#_x0000_t202" style="position:absolute;margin-left:356.05pt;margin-top:8.55pt;width:167.15pt;height:19.0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" fillcolor="#80ba74 [2167]" strokecolor="#4e8542 [3207]" strokeweight=".5pt">
                <v:fill color2="#65ab57 [2615]" rotate="t" colors="0 #a8c0a4;.5 #9cb598;1 #8aac85" focus="100%" type="gradient">
                  <o:fill v:ext="view" type="gradientUnscaled"/>
                </v:fill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「全社」に対する申請ルールの適用範囲</w:t>
                      </w:r>
                    </w:p>
                  </w:txbxContent>
                </v:textbox>
              </v:shape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86AB3" wp14:editId="5F2C3E89">
                <wp:simplePos x="0" y="0"/>
                <wp:positionH relativeFrom="column">
                  <wp:posOffset>4053205</wp:posOffset>
                </wp:positionH>
                <wp:positionV relativeFrom="paragraph">
                  <wp:posOffset>37465</wp:posOffset>
                </wp:positionV>
                <wp:extent cx="444500" cy="247650"/>
                <wp:effectExtent l="38100" t="38100" r="31750" b="19050"/>
                <wp:wrapNone/>
                <wp:docPr id="26" name="直線コネクタ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D34FD0-A4C4-4129-989F-D4AED4DBEC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476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09E6E" id="直線コネクタ 2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2.95pt" to="354.1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" strokecolor="black [3213]" strokeweight="1.25pt">
                <v:stroke dashstyle="dash" startarrow="block" joinstyle="miter"/>
              </v:line>
            </w:pict>
          </mc:Fallback>
        </mc:AlternateContent>
      </w: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130688" wp14:editId="76A4AC91">
                <wp:simplePos x="0" y="0"/>
                <wp:positionH relativeFrom="column">
                  <wp:posOffset>2095500</wp:posOffset>
                </wp:positionH>
                <wp:positionV relativeFrom="paragraph">
                  <wp:posOffset>144463</wp:posOffset>
                </wp:positionV>
                <wp:extent cx="532130" cy="241935"/>
                <wp:effectExtent l="38100" t="38100" r="114935" b="109855"/>
                <wp:wrapNone/>
                <wp:docPr id="23" name="テキスト ボックス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CFA061-533C-43EF-BF79-958CDF1AC2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特殊班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0688" id="テキスト ボックス 22" o:spid="_x0000_s1030" type="#_x0000_t202" style="position:absolute;margin-left:165pt;margin-top:11.4pt;width:41.9pt;height:19.0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特殊班</w:t>
                      </w:r>
                    </w:p>
                  </w:txbxContent>
                </v:textbox>
              </v:shape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E3843" wp14:editId="6908421B">
                <wp:simplePos x="0" y="0"/>
                <wp:positionH relativeFrom="column">
                  <wp:posOffset>1995805</wp:posOffset>
                </wp:positionH>
                <wp:positionV relativeFrom="paragraph">
                  <wp:posOffset>10160</wp:posOffset>
                </wp:positionV>
                <wp:extent cx="825500" cy="565150"/>
                <wp:effectExtent l="0" t="0" r="12700" b="25400"/>
                <wp:wrapNone/>
                <wp:docPr id="8" name="正方形/長方形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87776E-4A67-4A23-AE30-DD7302F9AC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65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BF90D" id="正方形/長方形 7" o:spid="_x0000_s1026" style="position:absolute;left:0;text-align:left;margin-left:157.15pt;margin-top:.8pt;width:6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" fillcolor="#e59ca4 [1301]" strokecolor="#9f2936 [3205]" strokeweight="1.5pt"/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9DFFBC" wp14:editId="4FD9EEA2">
                <wp:simplePos x="0" y="0"/>
                <wp:positionH relativeFrom="column">
                  <wp:posOffset>1163320</wp:posOffset>
                </wp:positionH>
                <wp:positionV relativeFrom="paragraph">
                  <wp:posOffset>165100</wp:posOffset>
                </wp:positionV>
                <wp:extent cx="647700" cy="241935"/>
                <wp:effectExtent l="38100" t="38100" r="108585" b="109855"/>
                <wp:wrapNone/>
                <wp:docPr id="21" name="テキスト ボックス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CCDC7C-212F-4072-8327-C84C907028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営業二課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FFBC" id="テキスト ボックス 20" o:spid="_x0000_s1031" type="#_x0000_t202" style="position:absolute;margin-left:91.6pt;margin-top:13pt;width:51pt;height:19.0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営業二課</w:t>
                      </w:r>
                    </w:p>
                  </w:txbxContent>
                </v:textbox>
              </v:shape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13D877" wp14:editId="7901A9BF">
                <wp:simplePos x="0" y="0"/>
                <wp:positionH relativeFrom="column">
                  <wp:posOffset>338455</wp:posOffset>
                </wp:positionH>
                <wp:positionV relativeFrom="paragraph">
                  <wp:posOffset>153035</wp:posOffset>
                </wp:positionV>
                <wp:extent cx="774700" cy="355600"/>
                <wp:effectExtent l="38100" t="38100" r="120650" b="120650"/>
                <wp:wrapNone/>
                <wp:docPr id="18" name="テキスト ボック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479263-F80B-4A18-A2AC-E125AE1AAE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営業一課</w:t>
                            </w:r>
                          </w:p>
                        </w:txbxContent>
                      </wps:txbx>
                      <wps:bodyPr vert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D877" id="テキスト ボックス 17" o:spid="_x0000_s1032" type="#_x0000_t202" style="position:absolute;margin-left:26.65pt;margin-top:12.05pt;width:61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" fillcolor="#fbcb9a [1300]" strokecolor="black [3200]" strokeweight=".5pt">
                <v:fill color2="#fbcb9a [1300]" rotate="t" angle="135" colors="0 #ffdeb4;.5 #ffe9cf;1 #fff4e7" focus="100%" type="gradient"/>
                <v:shadow on="t" color="black" opacity="26214f" origin="-.5,-.5" offset=".74836mm,.74836mm"/>
                <v:textbox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営業一課</w:t>
                      </w:r>
                    </w:p>
                  </w:txbxContent>
                </v:textbox>
              </v:shape>
            </w:pict>
          </mc:Fallback>
        </mc:AlternateContent>
      </w:r>
    </w:p>
    <w:p w:rsidR="005114E4" w:rsidRPr="00B70B1B" w:rsidRDefault="005114E4" w:rsidP="005114E4">
      <w:pPr>
        <w:rPr>
          <w:rFonts w:ascii="Meiryo UI" w:hAnsi="Meiryo UI"/>
        </w:rPr>
      </w:pP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381A2" wp14:editId="29800379">
                <wp:simplePos x="0" y="0"/>
                <wp:positionH relativeFrom="column">
                  <wp:posOffset>1049655</wp:posOffset>
                </wp:positionH>
                <wp:positionV relativeFrom="paragraph">
                  <wp:posOffset>220345</wp:posOffset>
                </wp:positionV>
                <wp:extent cx="241300" cy="457835"/>
                <wp:effectExtent l="0" t="38100" r="63500" b="37465"/>
                <wp:wrapNone/>
                <wp:docPr id="14" name="直線コネクタ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5C167C-7C83-46E9-87C4-0B548326B9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578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B013" id="直線コネクタ 13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17.35pt" to="101.6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" strokecolor="black [3213]" strokeweight="1.25pt">
                <v:stroke dashstyle="dash" startarrow="block" joinstyle="miter"/>
              </v:line>
            </w:pict>
          </mc:Fallback>
        </mc:AlternateContent>
      </w: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19175" wp14:editId="70489121">
                <wp:simplePos x="0" y="0"/>
                <wp:positionH relativeFrom="column">
                  <wp:posOffset>2503805</wp:posOffset>
                </wp:positionH>
                <wp:positionV relativeFrom="paragraph">
                  <wp:posOffset>42545</wp:posOffset>
                </wp:positionV>
                <wp:extent cx="901700" cy="495300"/>
                <wp:effectExtent l="38100" t="38100" r="31750" b="19050"/>
                <wp:wrapNone/>
                <wp:docPr id="30" name="直線コネクタ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DD7A58-9C7F-4ABB-A686-0E69089D4D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495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3A516" id="直線コネクタ 2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5pt,3.35pt" to="268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" strokecolor="black [3213]" strokeweight="1.25pt">
                <v:stroke dashstyle="dash" startarrow="block" joinstyle="miter"/>
              </v:line>
            </w:pict>
          </mc:Fallback>
        </mc:AlternateContent>
      </w:r>
    </w:p>
    <w:p w:rsidR="005114E4" w:rsidRPr="00B70B1B" w:rsidRDefault="005114E4" w:rsidP="005114E4">
      <w:pPr>
        <w:rPr>
          <w:rFonts w:ascii="Meiryo UI" w:hAnsi="Meiryo UI"/>
        </w:rPr>
      </w:pP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4D26D" wp14:editId="12F8DD25">
                <wp:simplePos x="0" y="0"/>
                <wp:positionH relativeFrom="column">
                  <wp:posOffset>2649220</wp:posOffset>
                </wp:positionH>
                <wp:positionV relativeFrom="paragraph">
                  <wp:posOffset>88265</wp:posOffset>
                </wp:positionV>
                <wp:extent cx="2702663" cy="242374"/>
                <wp:effectExtent l="0" t="0" r="28575" b="20955"/>
                <wp:wrapNone/>
                <wp:docPr id="29" name="テキスト ボックス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75442A-418D-45C9-B504-98439ABA44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663" cy="2423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「営業部｜特殊班」に対する申請ルールの適用範囲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D26D" id="テキスト ボックス 28" o:spid="_x0000_s1033" type="#_x0000_t202" style="position:absolute;margin-left:208.6pt;margin-top:6.95pt;width:212.8pt;height:19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" fillcolor="#e59ca4 [1301]" strokecolor="#9f2936 [3205]" strokeweight=".5pt"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「営業部｜特殊班」に対する申請ルールの適用範囲</w:t>
                      </w:r>
                    </w:p>
                  </w:txbxContent>
                </v:textbox>
              </v:shape>
            </w:pict>
          </mc:Fallback>
        </mc:AlternateContent>
      </w:r>
    </w:p>
    <w:p w:rsidR="005114E4" w:rsidRPr="00B70B1B" w:rsidRDefault="00296BFD" w:rsidP="005114E4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AF322" wp14:editId="2F11F68D">
                <wp:simplePos x="0" y="0"/>
                <wp:positionH relativeFrom="margin">
                  <wp:posOffset>38100</wp:posOffset>
                </wp:positionH>
                <wp:positionV relativeFrom="paragraph">
                  <wp:posOffset>1905</wp:posOffset>
                </wp:positionV>
                <wp:extent cx="2239203" cy="242374"/>
                <wp:effectExtent l="0" t="0" r="15240" b="14605"/>
                <wp:wrapNone/>
                <wp:docPr id="15" name="テキスト ボック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0A73B3-B7FB-4959-B4D4-EEB03581B1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3" cy="2423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5ED" w:rsidRPr="00B12B2D" w:rsidRDefault="005265ED" w:rsidP="005265E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B12B2D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「営業部」に対する申請ルールの適用範囲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F322" id="テキスト ボックス 14" o:spid="_x0000_s1034" type="#_x0000_t202" style="position:absolute;margin-left:3pt;margin-top:.15pt;width:176.3pt;height:19.1pt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" fillcolor="#3a9ad4 [2166]" strokecolor="#1b587c [3206]" strokeweight=".5pt">
                <v:fill color2="#277fb4 [2614]" rotate="t" colors="0 #9dacbc;.5 #90a0b1;1 #7b90a7" focus="100%" type="gradient">
                  <o:fill v:ext="view" type="gradientUnscaled"/>
                </v:fill>
                <v:textbox style="mso-fit-shape-to-text:t">
                  <w:txbxContent>
                    <w:p w:rsidR="005265ED" w:rsidRPr="00B12B2D" w:rsidRDefault="005265ED" w:rsidP="005265ED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B12B2D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「営業部」に対する申請ルールの適用範囲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4E4"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CB0067" wp14:editId="0CA177DD">
                <wp:simplePos x="0" y="0"/>
                <wp:positionH relativeFrom="column">
                  <wp:posOffset>5942965</wp:posOffset>
                </wp:positionH>
                <wp:positionV relativeFrom="paragraph">
                  <wp:posOffset>71755</wp:posOffset>
                </wp:positionV>
                <wp:extent cx="473208" cy="407054"/>
                <wp:effectExtent l="0" t="0" r="3175" b="0"/>
                <wp:wrapNone/>
                <wp:docPr id="1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8" cy="407054"/>
                          <a:chOff x="5175240" y="764385"/>
                          <a:chExt cx="410823" cy="342074"/>
                        </a:xfrm>
                      </wpg:grpSpPr>
                      <pic:pic xmlns:pic="http://schemas.openxmlformats.org/drawingml/2006/picture">
                        <pic:nvPicPr>
                          <pic:cNvPr id="114" name="Picture 11" descr="computer, hardware, p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5404" y="764385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5" name="Picture 5" descr="boss, business, chief, father, glasses, grand, grandfather, man, old, retired, retiree, spectacles, supervisor, uncl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5240" y="805800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757EDD" id="グループ化 9" o:spid="_x0000_s1026" style="position:absolute;left:0;text-align:left;margin-left:467.95pt;margin-top:5.65pt;width:37.25pt;height:32.05pt;z-index:251677696" coordorigin="51752,7643" coordsize="4108,3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computer, hardware, pc icon" style="position:absolute;left:52854;top:7643;width:3006;height: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">
                  <v:imagedata r:id="rId18" o:title="computer, hardware, pc icon"/>
                </v:shape>
                <v:shape id="Picture 5" o:spid="_x0000_s1028" type="#_x0000_t75" alt="boss, business, chief, father, glasses, grand, grandfather, man, old, retired, retiree, spectacles, supervisor, uncle icon" style="position:absolute;left:51752;top:8058;width:3006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">
                  <v:imagedata r:id="rId19" o:title="boss, business, chief, father, glasses, grand, grandfather, man, old, retired, retiree, spectacles, supervisor, uncle icon"/>
                </v:shape>
              </v:group>
            </w:pict>
          </mc:Fallback>
        </mc:AlternateContent>
      </w:r>
    </w:p>
    <w:p w:rsidR="005114E4" w:rsidRPr="00B70B1B" w:rsidRDefault="005114E4" w:rsidP="005114E4">
      <w:pPr>
        <w:rPr>
          <w:rFonts w:ascii="Meiryo UI" w:hAnsi="Meiryo UI"/>
        </w:rPr>
      </w:pPr>
    </w:p>
    <w:p w:rsidR="00F82D68" w:rsidRPr="00B70B1B" w:rsidRDefault="00F82D68" w:rsidP="005114E4">
      <w:pPr>
        <w:rPr>
          <w:rFonts w:ascii="Meiryo UI" w:hAnsi="Meiryo UI"/>
        </w:rPr>
      </w:pPr>
    </w:p>
    <w:p w:rsidR="005265ED" w:rsidRPr="00B70B1B" w:rsidRDefault="005114E4" w:rsidP="00296BFD">
      <w:pPr>
        <w:tabs>
          <w:tab w:val="left" w:pos="9500"/>
        </w:tabs>
        <w:rPr>
          <w:rFonts w:ascii="Meiryo UI" w:hAnsi="Meiryo UI"/>
        </w:rPr>
      </w:pPr>
      <w:r w:rsidRPr="00B70B1B">
        <w:rPr>
          <w:rFonts w:ascii="Meiryo UI" w:hAnsi="Meiryo UI"/>
        </w:rPr>
        <w:tab/>
      </w:r>
      <w:r w:rsidRPr="00B70B1B">
        <w:rPr>
          <w:rFonts w:ascii="Meiryo UI" w:hAnsi="Meiryo UI" w:hint="eastAsia"/>
        </w:rPr>
        <w:t>社長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例えば、以下のような運用となります。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・全社の共通ルールがあれば全社に対するルールを作成する。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・部によって異なるルールがあれば部に対するルールを個別に作成する。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・更に部内下部組織別のルールが有れば下部組織別に個別のルールを作成する。</w:t>
      </w:r>
    </w:p>
    <w:p w:rsidR="00F82D68" w:rsidRPr="00B70B1B" w:rsidRDefault="00F82D68" w:rsidP="00F82D68">
      <w:pPr>
        <w:rPr>
          <w:rFonts w:ascii="Meiryo UI" w:hAnsi="Meiryo UI"/>
        </w:rPr>
      </w:pPr>
      <w:r w:rsidRPr="00B70B1B">
        <w:rPr>
          <w:rFonts w:ascii="Meiryo UI" w:hAnsi="Meiryo UI"/>
        </w:rPr>
        <w:br w:type="page"/>
      </w:r>
    </w:p>
    <w:p w:rsidR="00F82D68" w:rsidRPr="00B70B1B" w:rsidRDefault="00F82D68" w:rsidP="00F82D68">
      <w:pPr>
        <w:rPr>
          <w:rFonts w:ascii="Meiryo UI" w:hAnsi="Meiryo UI"/>
        </w:rPr>
      </w:pPr>
      <w:r w:rsidRPr="00B70B1B">
        <w:rPr>
          <w:rFonts w:ascii="Meiryo UI" w:hAnsi="Meiryo UI" w:hint="eastAsia"/>
        </w:rPr>
        <w:lastRenderedPageBreak/>
        <w:t>補足(3)承認者の自動引き当て方法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起票者の所属部門及びその上位部門全て（全社まで）を見て、</w:t>
      </w:r>
    </w:p>
    <w:p w:rsidR="00F82D68" w:rsidRPr="00B70B1B" w:rsidRDefault="00F82D68" w:rsidP="00F82D68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申請ルールに指定された役割のユーザーを承認ルートに引き当てます。</w:t>
      </w:r>
    </w:p>
    <w:p w:rsidR="00692FC9" w:rsidRPr="00B70B1B" w:rsidRDefault="00F82D68" w:rsidP="00692FC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申請ルールに指定された役割のユーザーがその範囲にいなければ、その役割のユーザーは引き当てられません。</w:t>
      </w:r>
    </w:p>
    <w:p w:rsidR="00692FC9" w:rsidRPr="00B70B1B" w:rsidRDefault="00813CC7" w:rsidP="00EA7D36">
      <w:pPr>
        <w:tabs>
          <w:tab w:val="center" w:pos="5663"/>
        </w:tabs>
        <w:ind w:leftChars="100" w:left="220"/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1A85A" wp14:editId="6521D7B5">
                <wp:simplePos x="0" y="0"/>
                <wp:positionH relativeFrom="column">
                  <wp:posOffset>4209051</wp:posOffset>
                </wp:positionH>
                <wp:positionV relativeFrom="paragraph">
                  <wp:posOffset>157958</wp:posOffset>
                </wp:positionV>
                <wp:extent cx="1192612" cy="2421328"/>
                <wp:effectExtent l="590550" t="19050" r="579120" b="17145"/>
                <wp:wrapNone/>
                <wp:docPr id="58" name="角丸四角形 1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87BEE1-B0F0-4017-9166-8B60EA57B9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640">
                          <a:off x="0" y="0"/>
                          <a:ext cx="1192612" cy="242132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23F22" id="角丸四角形 171" o:spid="_x0000_s1026" style="position:absolute;left:0;text-align:left;margin-left:331.4pt;margin-top:12.45pt;width:93.9pt;height:190.65pt;rotation:-276164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" filled="f" strokecolor="#997339 [2409]" strokeweight="1pt">
                <v:stroke dashstyle="dash" joinstyle="miter"/>
              </v:roundrect>
            </w:pict>
          </mc:Fallback>
        </mc:AlternateContent>
      </w:r>
      <w:r w:rsidR="00923F46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2FBA3C" wp14:editId="545DCF83">
                <wp:simplePos x="0" y="0"/>
                <wp:positionH relativeFrom="column">
                  <wp:posOffset>1326822</wp:posOffset>
                </wp:positionH>
                <wp:positionV relativeFrom="paragraph">
                  <wp:posOffset>15188</wp:posOffset>
                </wp:positionV>
                <wp:extent cx="1258301" cy="3596640"/>
                <wp:effectExtent l="952500" t="0" r="951865" b="0"/>
                <wp:wrapNone/>
                <wp:docPr id="39" name="角丸四角形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1B186-9956-4780-B816-9B29FCA900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640">
                          <a:off x="0" y="0"/>
                          <a:ext cx="1258301" cy="35966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66D34" id="角丸四角形 149" o:spid="_x0000_s1026" style="position:absolute;left:0;text-align:left;margin-left:104.45pt;margin-top:1.2pt;width:99.1pt;height:283.2pt;rotation:-276164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" filled="f" strokecolor="#997339 [2409]" strokeweight="1pt">
                <v:stroke dashstyle="dash" joinstyle="miter"/>
              </v:roundrect>
            </w:pict>
          </mc:Fallback>
        </mc:AlternateContent>
      </w:r>
      <w:r w:rsidR="003F4821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97765" wp14:editId="23216294">
                <wp:simplePos x="0" y="0"/>
                <wp:positionH relativeFrom="column">
                  <wp:posOffset>4057015</wp:posOffset>
                </wp:positionH>
                <wp:positionV relativeFrom="paragraph">
                  <wp:posOffset>859155</wp:posOffset>
                </wp:positionV>
                <wp:extent cx="692785" cy="812800"/>
                <wp:effectExtent l="0" t="2857" r="28257" b="9208"/>
                <wp:wrapNone/>
                <wp:docPr id="55" name="カギ線コネクタ 1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C7768-2A37-4DEF-B111-08151F50B2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2785" cy="812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5E19" id="カギ線コネクタ 168" o:spid="_x0000_s1026" type="#_x0000_t34" style="position:absolute;left:0;text-align:left;margin-left:319.45pt;margin-top:67.65pt;width:54.55pt;height:64pt;rotation:9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" strokecolor="windowText" strokeweight="1pt"/>
            </w:pict>
          </mc:Fallback>
        </mc:AlternateContent>
      </w:r>
      <w:r w:rsidR="003F4821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4A179B" wp14:editId="7EE14502">
                <wp:simplePos x="0" y="0"/>
                <wp:positionH relativeFrom="column">
                  <wp:posOffset>3810000</wp:posOffset>
                </wp:positionH>
                <wp:positionV relativeFrom="paragraph">
                  <wp:posOffset>681355</wp:posOffset>
                </wp:positionV>
                <wp:extent cx="415925" cy="241935"/>
                <wp:effectExtent l="0" t="0" r="26035" b="14605"/>
                <wp:wrapNone/>
                <wp:docPr id="54" name="テキスト ボックス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F260F-621B-4EB3-8349-FFD7A10D5C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全社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A179B" id="テキスト ボックス 53" o:spid="_x0000_s1035" type="#_x0000_t202" style="position:absolute;left:0;text-align:left;margin-left:300pt;margin-top:53.65pt;width:32.75pt;height:19.0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全社</w:t>
                      </w:r>
                    </w:p>
                  </w:txbxContent>
                </v:textbox>
              </v:shape>
            </w:pict>
          </mc:Fallback>
        </mc:AlternateContent>
      </w:r>
      <w:r w:rsidR="003F4821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B9BED" wp14:editId="5D7F7CBD">
                <wp:simplePos x="0" y="0"/>
                <wp:positionH relativeFrom="column">
                  <wp:posOffset>4565015</wp:posOffset>
                </wp:positionH>
                <wp:positionV relativeFrom="paragraph">
                  <wp:posOffset>1610360</wp:posOffset>
                </wp:positionV>
                <wp:extent cx="532130" cy="241935"/>
                <wp:effectExtent l="0" t="0" r="19685" b="14605"/>
                <wp:wrapNone/>
                <wp:docPr id="53" name="テキスト ボックス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86E135-9AEE-469E-9816-9178C2B90B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営業部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B9BED" id="テキスト ボックス 52" o:spid="_x0000_s1036" type="#_x0000_t202" style="position:absolute;left:0;text-align:left;margin-left:359.45pt;margin-top:126.8pt;width:41.9pt;height:19.0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営業部</w:t>
                      </w:r>
                    </w:p>
                  </w:txbxContent>
                </v:textbox>
              </v:shape>
            </w:pict>
          </mc:Fallback>
        </mc:AlternateContent>
      </w:r>
      <w:r w:rsidR="00EA7D36" w:rsidRPr="00B70B1B">
        <w:rPr>
          <w:rFonts w:ascii="Meiryo UI" w:hAnsi="Meiryo UI"/>
        </w:rPr>
        <w:tab/>
      </w:r>
    </w:p>
    <w:p w:rsidR="00692FC9" w:rsidRPr="00B70B1B" w:rsidRDefault="00692FC9" w:rsidP="00692FC9">
      <w:pPr>
        <w:rPr>
          <w:rFonts w:ascii="Meiryo UI" w:hAnsi="Meiryo UI"/>
        </w:rPr>
      </w:pPr>
    </w:p>
    <w:p w:rsidR="00692FC9" w:rsidRPr="00B70B1B" w:rsidRDefault="00813CC7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07012B4" wp14:editId="768A72A8">
                <wp:simplePos x="0" y="0"/>
                <wp:positionH relativeFrom="column">
                  <wp:posOffset>4326890</wp:posOffset>
                </wp:positionH>
                <wp:positionV relativeFrom="paragraph">
                  <wp:posOffset>5715</wp:posOffset>
                </wp:positionV>
                <wp:extent cx="463550" cy="407035"/>
                <wp:effectExtent l="0" t="0" r="0" b="0"/>
                <wp:wrapNone/>
                <wp:docPr id="122" name="グループ化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0" cy="407035"/>
                          <a:chOff x="415310" y="283590"/>
                          <a:chExt cx="410823" cy="342074"/>
                        </a:xfrm>
                      </wpg:grpSpPr>
                      <pic:pic xmlns:pic="http://schemas.openxmlformats.org/drawingml/2006/picture">
                        <pic:nvPicPr>
                          <pic:cNvPr id="123" name="Picture 11" descr="computer, hardware, p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474" y="283590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4" name="Picture 5" descr="boss, business, chief, father, glasses, grand, grandfather, man, old, retired, retiree, spectacles, supervisor, uncl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310" y="325005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25B017" id="グループ化 49" o:spid="_x0000_s1026" style="position:absolute;left:0;text-align:left;margin-left:340.7pt;margin-top:.45pt;width:36.5pt;height:32.05pt;z-index:251704320" coordorigin="4153,2835" coordsize="4108,3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">
                <v:shape id="Picture 11" o:spid="_x0000_s1027" type="#_x0000_t75" alt="computer, hardware, pc icon" style="position:absolute;left:5254;top:2835;width:3007;height: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">
                  <v:imagedata r:id="rId22" o:title="computer, hardware, pc icon"/>
                </v:shape>
                <v:shape id="Picture 5" o:spid="_x0000_s1028" type="#_x0000_t75" alt="boss, business, chief, father, glasses, grand, grandfather, man, old, retired, retiree, spectacles, supervisor, uncle icon" style="position:absolute;left:4153;top:3250;width:3006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">
                  <v:imagedata r:id="rId23" o:title="boss, business, chief, father, glasses, grand, grandfather, man, old, retired, retiree, spectacles, supervisor, uncle icon"/>
                </v:shape>
              </v:group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39F12D" wp14:editId="1138711D">
                <wp:simplePos x="0" y="0"/>
                <wp:positionH relativeFrom="column">
                  <wp:posOffset>1350645</wp:posOffset>
                </wp:positionH>
                <wp:positionV relativeFrom="paragraph">
                  <wp:posOffset>1218565</wp:posOffset>
                </wp:positionV>
                <wp:extent cx="532130" cy="241935"/>
                <wp:effectExtent l="0" t="0" r="19685" b="14605"/>
                <wp:wrapNone/>
                <wp:docPr id="34" name="テキスト ボックス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2204A0-0650-434D-8B23-5409ED4DA8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営業部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F12D" id="テキスト ボックス 33" o:spid="_x0000_s1037" type="#_x0000_t202" style="position:absolute;margin-left:106.35pt;margin-top:95.95pt;width:41.9pt;height:19.0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営業部</w:t>
                      </w:r>
                    </w:p>
                  </w:txbxContent>
                </v:textbox>
              </v:shape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67C119" wp14:editId="3D582274">
                <wp:simplePos x="0" y="0"/>
                <wp:positionH relativeFrom="column">
                  <wp:posOffset>595630</wp:posOffset>
                </wp:positionH>
                <wp:positionV relativeFrom="paragraph">
                  <wp:posOffset>289560</wp:posOffset>
                </wp:positionV>
                <wp:extent cx="415925" cy="241935"/>
                <wp:effectExtent l="0" t="0" r="26035" b="14605"/>
                <wp:wrapNone/>
                <wp:docPr id="35" name="テキスト ボックス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FD7D87-7633-445B-BF5A-342CD9E053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全社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7C119" id="テキスト ボックス 34" o:spid="_x0000_s1038" type="#_x0000_t202" style="position:absolute;margin-left:46.9pt;margin-top:22.8pt;width:32.75pt;height:19.0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全社</w:t>
                      </w:r>
                    </w:p>
                  </w:txbxContent>
                </v:textbox>
              </v:shape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8B1D9" wp14:editId="792E8977">
                <wp:simplePos x="0" y="0"/>
                <wp:positionH relativeFrom="column">
                  <wp:posOffset>842645</wp:posOffset>
                </wp:positionH>
                <wp:positionV relativeFrom="paragraph">
                  <wp:posOffset>467360</wp:posOffset>
                </wp:positionV>
                <wp:extent cx="692785" cy="812800"/>
                <wp:effectExtent l="0" t="2857" r="28257" b="9208"/>
                <wp:wrapNone/>
                <wp:docPr id="36" name="カギ線コネクタ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AC2C54-7E99-4884-AA1B-9B78F9C14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2785" cy="812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F6C3" id="カギ線コネクタ 133" o:spid="_x0000_s1026" type="#_x0000_t34" style="position:absolute;left:0;text-align:left;margin-left:66.35pt;margin-top:36.8pt;width:54.55pt;height:64pt;rotation:9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" strokecolor="windowText" strokeweight="1pt"/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85654" wp14:editId="095C8575">
                <wp:simplePos x="0" y="0"/>
                <wp:positionH relativeFrom="column">
                  <wp:posOffset>2147570</wp:posOffset>
                </wp:positionH>
                <wp:positionV relativeFrom="paragraph">
                  <wp:posOffset>2098040</wp:posOffset>
                </wp:positionV>
                <wp:extent cx="647700" cy="241935"/>
                <wp:effectExtent l="0" t="0" r="13335" b="14605"/>
                <wp:wrapNone/>
                <wp:docPr id="37" name="テキスト ボックス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EF2E3E-BB17-4E9F-AA92-0A53B4F9B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営業一課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85654" id="テキスト ボックス 36" o:spid="_x0000_s1039" type="#_x0000_t202" style="position:absolute;margin-left:169.1pt;margin-top:165.2pt;width:51pt;height:19.0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営業一課</w:t>
                      </w:r>
                    </w:p>
                  </w:txbxContent>
                </v:textbox>
              </v:shape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F67537" wp14:editId="3D788A48">
                <wp:simplePos x="0" y="0"/>
                <wp:positionH relativeFrom="column">
                  <wp:posOffset>1701800</wp:posOffset>
                </wp:positionH>
                <wp:positionV relativeFrom="paragraph">
                  <wp:posOffset>1348105</wp:posOffset>
                </wp:positionV>
                <wp:extent cx="643255" cy="854710"/>
                <wp:effectExtent l="8573" t="0" r="13017" b="32068"/>
                <wp:wrapNone/>
                <wp:docPr id="38" name="カギ線コネクタ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C93014-DE8E-4BC1-B059-CAF75B5567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3255" cy="8547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5A46" id="カギ線コネクタ 137" o:spid="_x0000_s1026" type="#_x0000_t34" style="position:absolute;left:0;text-align:left;margin-left:134pt;margin-top:106.15pt;width:50.65pt;height:67.3pt;rotation:9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" strokecolor="windowText" strokeweight="1pt"/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215598F" wp14:editId="581973E0">
                <wp:simplePos x="0" y="0"/>
                <wp:positionH relativeFrom="column">
                  <wp:posOffset>1093470</wp:posOffset>
                </wp:positionH>
                <wp:positionV relativeFrom="paragraph">
                  <wp:posOffset>93980</wp:posOffset>
                </wp:positionV>
                <wp:extent cx="463550" cy="407035"/>
                <wp:effectExtent l="0" t="0" r="0" b="0"/>
                <wp:wrapNone/>
                <wp:docPr id="116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0" cy="407035"/>
                          <a:chOff x="464932" y="441906"/>
                          <a:chExt cx="410823" cy="342074"/>
                        </a:xfrm>
                      </wpg:grpSpPr>
                      <pic:pic xmlns:pic="http://schemas.openxmlformats.org/drawingml/2006/picture">
                        <pic:nvPicPr>
                          <pic:cNvPr id="117" name="Picture 11" descr="computer, hardware, p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096" y="441906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8" name="Picture 5" descr="boss, business, chief, father, glasses, grand, grandfather, man, old, retired, retiree, spectacles, supervisor, uncl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932" y="483321"/>
                            <a:ext cx="300659" cy="300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DC615A" id="グループ化 30" o:spid="_x0000_s1026" style="position:absolute;left:0;text-align:left;margin-left:86.1pt;margin-top:7.4pt;width:36.5pt;height:32.05pt;z-index:251693056" coordorigin="4649,4419" coordsize="4108,3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">
                <v:shape id="Picture 11" o:spid="_x0000_s1027" type="#_x0000_t75" alt="computer, hardware, pc icon" style="position:absolute;left:5750;top:4419;width:3007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">
                  <v:imagedata r:id="rId22" o:title="computer, hardware, pc icon"/>
                </v:shape>
                <v:shape id="Picture 5" o:spid="_x0000_s1028" type="#_x0000_t75" alt="boss, business, chief, father, glasses, grand, grandfather, man, old, retired, retiree, spectacles, supervisor, uncle icon" style="position:absolute;left:4649;top:4833;width:3006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">
                  <v:imagedata r:id="rId23" o:title="boss, business, chief, father, glasses, grand, grandfather, man, old, retired, retiree, spectacles, supervisor, uncle icon"/>
                </v:shape>
              </v:group>
            </w:pict>
          </mc:Fallback>
        </mc:AlternateContent>
      </w:r>
      <w:r w:rsidR="00367ED5"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472768B" wp14:editId="2DEEA8E3">
                <wp:simplePos x="0" y="0"/>
                <wp:positionH relativeFrom="column">
                  <wp:posOffset>2003425</wp:posOffset>
                </wp:positionH>
                <wp:positionV relativeFrom="paragraph">
                  <wp:posOffset>1003935</wp:posOffset>
                </wp:positionV>
                <wp:extent cx="395605" cy="467360"/>
                <wp:effectExtent l="0" t="0" r="4445" b="8890"/>
                <wp:wrapNone/>
                <wp:docPr id="119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467360"/>
                          <a:chOff x="1330750" y="1332663"/>
                          <a:chExt cx="339590" cy="356156"/>
                        </a:xfrm>
                      </wpg:grpSpPr>
                      <pic:pic xmlns:pic="http://schemas.openxmlformats.org/drawingml/2006/picture">
                        <pic:nvPicPr>
                          <pic:cNvPr id="120" name="Picture 13" descr="lapto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7014" y="1332663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1" name="Picture 7" descr="account, boss, caucasian, chief, director, directory, head, human, lord, main, male, man, manager, profile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0750" y="1415493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F45023" id="グループ化 43" o:spid="_x0000_s1026" style="position:absolute;left:0;text-align:left;margin-left:157.75pt;margin-top:79.05pt;width:31.15pt;height:36.8pt;z-index:251701248" coordorigin="13307,13326" coordsize="3395,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">
                <v:shape id="Picture 13" o:spid="_x0000_s1027" type="#_x0000_t75" alt="laptop icon" style="position:absolute;left:13970;top:13326;width:2733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">
                  <v:imagedata r:id="rId26" o:title="laptop icon"/>
                </v:shape>
                <v:shape id="Picture 7" o:spid="_x0000_s1028" type="#_x0000_t75" alt="account, boss, caucasian, chief, director, directory, head, human, lord, main, male, man, manager, profile, user icon" style="position:absolute;left:13307;top:14154;width:273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">
                  <v:imagedata r:id="rId27" o:title="account, boss, caucasian, chief, director, directory, head, human, lord, main, male, man, manager, profile, user icon"/>
                </v:shape>
              </v:group>
            </w:pict>
          </mc:Fallback>
        </mc:AlternateContent>
      </w:r>
    </w:p>
    <w:p w:rsidR="00692FC9" w:rsidRPr="00B70B1B" w:rsidRDefault="00692FC9" w:rsidP="00692FC9">
      <w:pPr>
        <w:rPr>
          <w:rFonts w:ascii="Meiryo UI" w:hAnsi="Meiryo UI"/>
        </w:rPr>
      </w:pPr>
    </w:p>
    <w:p w:rsidR="00692FC9" w:rsidRDefault="00923F46" w:rsidP="00813CC7">
      <w:pPr>
        <w:tabs>
          <w:tab w:val="left" w:pos="2090"/>
          <w:tab w:val="left" w:pos="7180"/>
        </w:tabs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社長</w:t>
      </w:r>
      <w:r w:rsidR="00813CC7">
        <w:rPr>
          <w:rFonts w:ascii="Meiryo UI" w:hAnsi="Meiryo UI"/>
        </w:rPr>
        <w:tab/>
      </w:r>
      <w:r w:rsidR="00813CC7">
        <w:rPr>
          <w:rFonts w:ascii="Meiryo UI" w:hAnsi="Meiryo UI" w:hint="eastAsia"/>
        </w:rPr>
        <w:t>社長</w:t>
      </w:r>
    </w:p>
    <w:p w:rsidR="00923F46" w:rsidRPr="00B70B1B" w:rsidRDefault="00923F46" w:rsidP="00923F46">
      <w:pPr>
        <w:tabs>
          <w:tab w:val="left" w:pos="2090"/>
        </w:tabs>
        <w:rPr>
          <w:rFonts w:ascii="Meiryo UI" w:hAnsi="Meiryo UI"/>
        </w:rPr>
      </w:pPr>
    </w:p>
    <w:p w:rsidR="00692FC9" w:rsidRPr="00B70B1B" w:rsidRDefault="00813CC7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1D7E48D" wp14:editId="5E5D3928">
                <wp:simplePos x="0" y="0"/>
                <wp:positionH relativeFrom="column">
                  <wp:posOffset>5243195</wp:posOffset>
                </wp:positionH>
                <wp:positionV relativeFrom="paragraph">
                  <wp:posOffset>8255</wp:posOffset>
                </wp:positionV>
                <wp:extent cx="395605" cy="467360"/>
                <wp:effectExtent l="0" t="0" r="4445" b="8890"/>
                <wp:wrapNone/>
                <wp:docPr id="128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467360"/>
                          <a:chOff x="1281128" y="1174347"/>
                          <a:chExt cx="339590" cy="356156"/>
                        </a:xfrm>
                      </wpg:grpSpPr>
                      <pic:pic xmlns:pic="http://schemas.openxmlformats.org/drawingml/2006/picture">
                        <pic:nvPicPr>
                          <pic:cNvPr id="129" name="Picture 13" descr="lapto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392" y="1174347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7" descr="account, boss, caucasian, chief, director, directory, head, human, lord, main, male, man, manager, profile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128" y="1257177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6B429C" id="グループ化 62" o:spid="_x0000_s1026" style="position:absolute;left:0;text-align:left;margin-left:412.85pt;margin-top:.65pt;width:31.15pt;height:36.8pt;z-index:251712512" coordorigin="12811,11743" coordsize="3395,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">
                <v:shape id="Picture 13" o:spid="_x0000_s1027" type="#_x0000_t75" alt="laptop icon" style="position:absolute;left:13473;top:11743;width:2734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">
                  <v:imagedata r:id="rId26" o:title="laptop icon"/>
                </v:shape>
                <v:shape id="Picture 7" o:spid="_x0000_s1028" type="#_x0000_t75" alt="account, boss, caucasian, chief, director, directory, head, human, lord, main, male, man, manager, profile, user icon" style="position:absolute;left:12811;top:12571;width:273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">
                  <v:imagedata r:id="rId27" o:title="account, boss, caucasian, chief, director, directory, head, human, lord, main, male, man, manager, profile, user icon"/>
                </v:shape>
              </v:group>
            </w:pict>
          </mc:Fallback>
        </mc:AlternateContent>
      </w:r>
    </w:p>
    <w:p w:rsidR="00692FC9" w:rsidRPr="00B70B1B" w:rsidRDefault="00813CC7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631BA2" wp14:editId="7D0287D4">
                <wp:simplePos x="0" y="0"/>
                <wp:positionH relativeFrom="column">
                  <wp:posOffset>4900931</wp:posOffset>
                </wp:positionH>
                <wp:positionV relativeFrom="paragraph">
                  <wp:posOffset>140335</wp:posOffset>
                </wp:positionV>
                <wp:extent cx="757874" cy="937580"/>
                <wp:effectExtent l="5398" t="0" r="28892" b="28893"/>
                <wp:wrapNone/>
                <wp:docPr id="57" name="カギ線コネクタ 1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45A90D-B006-4273-9E73-B4DCB63809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57874" cy="9375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0F02" id="カギ線コネクタ 170" o:spid="_x0000_s1026" type="#_x0000_t34" style="position:absolute;left:0;text-align:left;margin-left:385.9pt;margin-top:11.05pt;width:59.7pt;height:73.8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" strokecolor="windowText" strokeweight="1pt"/>
            </w:pict>
          </mc:Fallback>
        </mc:AlternateContent>
      </w:r>
    </w:p>
    <w:p w:rsidR="00692FC9" w:rsidRDefault="00923F46" w:rsidP="00813CC7">
      <w:pPr>
        <w:tabs>
          <w:tab w:val="left" w:pos="3790"/>
          <w:tab w:val="left" w:pos="8650"/>
        </w:tabs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部長</w:t>
      </w:r>
      <w:r w:rsidR="00813CC7">
        <w:rPr>
          <w:rFonts w:ascii="Meiryo UI" w:hAnsi="Meiryo UI"/>
        </w:rPr>
        <w:tab/>
      </w:r>
      <w:r w:rsidR="00813CC7">
        <w:rPr>
          <w:rFonts w:ascii="Meiryo UI" w:hAnsi="Meiryo UI" w:hint="eastAsia"/>
        </w:rPr>
        <w:t>部長</w:t>
      </w:r>
    </w:p>
    <w:p w:rsidR="00923F46" w:rsidRPr="00B70B1B" w:rsidRDefault="00813CC7" w:rsidP="00923F46">
      <w:pPr>
        <w:tabs>
          <w:tab w:val="left" w:pos="3790"/>
        </w:tabs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1AE9C8B" wp14:editId="32B8723D">
                <wp:simplePos x="0" y="0"/>
                <wp:positionH relativeFrom="column">
                  <wp:posOffset>6280150</wp:posOffset>
                </wp:positionH>
                <wp:positionV relativeFrom="paragraph">
                  <wp:posOffset>207010</wp:posOffset>
                </wp:positionV>
                <wp:extent cx="395605" cy="467360"/>
                <wp:effectExtent l="0" t="0" r="4445" b="8890"/>
                <wp:wrapNone/>
                <wp:docPr id="9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467360"/>
                          <a:chOff x="1281128" y="1174347"/>
                          <a:chExt cx="339590" cy="356156"/>
                        </a:xfrm>
                      </wpg:grpSpPr>
                      <pic:pic xmlns:pic="http://schemas.openxmlformats.org/drawingml/2006/picture">
                        <pic:nvPicPr>
                          <pic:cNvPr id="10" name="Picture 13" descr="lapto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392" y="1174347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7" descr="account, boss, caucasian, chief, director, directory, head, human, lord, main, male, man, manager, profile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128" y="1257177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87EDBE" id="グループ化 62" o:spid="_x0000_s1026" style="position:absolute;left:0;text-align:left;margin-left:494.5pt;margin-top:16.3pt;width:31.15pt;height:36.8pt;z-index:251730944" coordorigin="12811,11743" coordsize="3395,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">
                <v:shape id="Picture 13" o:spid="_x0000_s1027" type="#_x0000_t75" alt="laptop icon" style="position:absolute;left:13473;top:11743;width:2734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">
                  <v:imagedata r:id="rId26" o:title="laptop icon"/>
                </v:shape>
                <v:shape id="Picture 7" o:spid="_x0000_s1028" type="#_x0000_t75" alt="account, boss, caucasian, chief, director, directory, head, human, lord, main, male, man, manager, profile, user icon" style="position:absolute;left:12811;top:12571;width:273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">
                  <v:imagedata r:id="rId27" o:title="account, boss, caucasian, chief, director, directory, head, human, lord, main, male, man, manager, profile, user icon"/>
                </v:shape>
              </v:group>
            </w:pict>
          </mc:Fallback>
        </mc:AlternateContent>
      </w:r>
    </w:p>
    <w:p w:rsidR="00692FC9" w:rsidRPr="00B70B1B" w:rsidRDefault="00923F46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09B0835" wp14:editId="6696A6E1">
                <wp:simplePos x="0" y="0"/>
                <wp:positionH relativeFrom="column">
                  <wp:posOffset>2898140</wp:posOffset>
                </wp:positionH>
                <wp:positionV relativeFrom="paragraph">
                  <wp:posOffset>1369</wp:posOffset>
                </wp:positionV>
                <wp:extent cx="386080" cy="461010"/>
                <wp:effectExtent l="0" t="0" r="0" b="0"/>
                <wp:wrapNone/>
                <wp:docPr id="40" name="グループ化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E62922-9E79-48D3-85D3-0CDA621902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" cy="461010"/>
                          <a:chOff x="2258363" y="2175284"/>
                          <a:chExt cx="339590" cy="356156"/>
                        </a:xfrm>
                      </wpg:grpSpPr>
                      <pic:pic xmlns:pic="http://schemas.openxmlformats.org/drawingml/2006/picture">
                        <pic:nvPicPr>
                          <pic:cNvPr id="11" name="Picture 13" descr="laptop icon">
                            <a:extLst>
                              <a:ext uri="{FF2B5EF4-FFF2-40B4-BE49-F238E27FC236}">
                                <a16:creationId xmlns:a16="http://schemas.microsoft.com/office/drawing/2014/main" id="{7FCDD2D8-6299-4B43-996C-6401C393C9B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627" y="2175284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7" descr="account, boss, caucasian, chief, director, directory, head, human, lord, main, male, man, manager, profile, user icon">
                            <a:extLst>
                              <a:ext uri="{FF2B5EF4-FFF2-40B4-BE49-F238E27FC236}">
                                <a16:creationId xmlns:a16="http://schemas.microsoft.com/office/drawing/2014/main" id="{65D83A76-08FC-4F14-B462-370F1284BD2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8363" y="2258114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7D730E" id="グループ化 39" o:spid="_x0000_s1026" style="position:absolute;left:0;text-align:left;margin-left:228.2pt;margin-top:.1pt;width:30.4pt;height:36.3pt;z-index:251700224" coordorigin="22583,21752" coordsize="3395,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">
                <v:shape id="Picture 13" o:spid="_x0000_s1027" type="#_x0000_t75" alt="laptop icon" style="position:absolute;left:23246;top:21752;width:273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">
                  <v:imagedata r:id="rId26" o:title="laptop icon"/>
                </v:shape>
                <v:shape id="Picture 7" o:spid="_x0000_s1028" type="#_x0000_t75" alt="account, boss, caucasian, chief, director, directory, head, human, lord, main, male, man, manager, profile, user icon" style="position:absolute;left:22583;top:22581;width:2733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">
                  <v:imagedata r:id="rId27" o:title="account, boss, caucasian, chief, director, directory, head, human, lord, main, male, man, manager, profile, user icon"/>
                </v:shape>
              </v:group>
            </w:pict>
          </mc:Fallback>
        </mc:AlternateContent>
      </w:r>
    </w:p>
    <w:p w:rsidR="00692FC9" w:rsidRPr="00B70B1B" w:rsidRDefault="00813CC7" w:rsidP="00813CC7">
      <w:pPr>
        <w:tabs>
          <w:tab w:val="left" w:pos="10090"/>
        </w:tabs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2CD808" wp14:editId="52CF7D30">
                <wp:simplePos x="0" y="0"/>
                <wp:positionH relativeFrom="column">
                  <wp:posOffset>5380990</wp:posOffset>
                </wp:positionH>
                <wp:positionV relativeFrom="paragraph">
                  <wp:posOffset>67310</wp:posOffset>
                </wp:positionV>
                <wp:extent cx="647700" cy="241935"/>
                <wp:effectExtent l="0" t="0" r="13335" b="14605"/>
                <wp:wrapNone/>
                <wp:docPr id="56" name="テキスト ボックス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8D7A8D-4119-4A9B-8C08-1B6A924F8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1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3F4821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3F4821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営業一課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CD808" id="テキスト ボックス 55" o:spid="_x0000_s1040" type="#_x0000_t202" style="position:absolute;margin-left:423.7pt;margin-top:5.3pt;width:51pt;height:19.0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" fillcolor="#fbcb9a [1300]" strokecolor="black [3200]" strokeweight=".5pt">
                <v:fill color2="#fbcb9a [1300]" rotate="t" angle="45" colors="0 #ffdeb4;.5 #ffe9cf;1 #fff4e7" focus="100%" type="gradient"/>
                <v:textbox style="mso-fit-shape-to-text:t">
                  <w:txbxContent>
                    <w:p w:rsidR="00EA7D36" w:rsidRPr="003F4821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3F4821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営業一課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hAnsi="Meiryo UI"/>
        </w:rPr>
        <w:tab/>
      </w:r>
    </w:p>
    <w:p w:rsidR="00692FC9" w:rsidRDefault="00923F46" w:rsidP="00813CC7">
      <w:pPr>
        <w:tabs>
          <w:tab w:val="left" w:pos="4850"/>
          <w:tab w:val="left" w:pos="10090"/>
        </w:tabs>
        <w:rPr>
          <w:rFonts w:ascii="Meiryo UI" w:hAnsi="Meiryo UI"/>
        </w:rPr>
      </w:pPr>
      <w:r>
        <w:rPr>
          <w:rFonts w:ascii="Meiryo UI" w:hAnsi="Meiryo UI"/>
        </w:rPr>
        <w:tab/>
      </w:r>
      <w:r>
        <w:rPr>
          <w:rFonts w:ascii="Meiryo UI" w:hAnsi="Meiryo UI" w:hint="eastAsia"/>
        </w:rPr>
        <w:t>課長</w:t>
      </w:r>
      <w:r w:rsidR="00813CC7">
        <w:rPr>
          <w:rFonts w:ascii="Meiryo UI" w:hAnsi="Meiryo UI"/>
        </w:rPr>
        <w:tab/>
      </w:r>
      <w:r w:rsidR="00813CC7">
        <w:rPr>
          <w:rFonts w:ascii="Meiryo UI" w:hAnsi="Meiryo UI" w:hint="eastAsia"/>
        </w:rPr>
        <w:t>課長</w:t>
      </w:r>
    </w:p>
    <w:p w:rsidR="00923F46" w:rsidRPr="00B70B1B" w:rsidRDefault="00923F46" w:rsidP="00923F46">
      <w:pPr>
        <w:tabs>
          <w:tab w:val="left" w:pos="4850"/>
        </w:tabs>
        <w:rPr>
          <w:rFonts w:ascii="Meiryo UI" w:hAnsi="Meiryo UI"/>
        </w:rPr>
      </w:pPr>
    </w:p>
    <w:p w:rsidR="00692FC9" w:rsidRPr="00367ED5" w:rsidRDefault="00692FC9" w:rsidP="00692FC9">
      <w:pPr>
        <w:rPr>
          <w:rFonts w:ascii="Meiryo UI" w:hAnsi="Meiryo UI"/>
        </w:rPr>
      </w:pPr>
    </w:p>
    <w:p w:rsidR="00692FC9" w:rsidRPr="00B70B1B" w:rsidRDefault="00B84134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34C585" wp14:editId="39669DC8">
                <wp:simplePos x="0" y="0"/>
                <wp:positionH relativeFrom="column">
                  <wp:posOffset>3865245</wp:posOffset>
                </wp:positionH>
                <wp:positionV relativeFrom="paragraph">
                  <wp:posOffset>55880</wp:posOffset>
                </wp:positionV>
                <wp:extent cx="2695575" cy="842010"/>
                <wp:effectExtent l="0" t="0" r="22860" b="25400"/>
                <wp:wrapNone/>
                <wp:docPr id="68" name="テキスト ボックス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593199-F838-4B30-A2D3-458A69F8A3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420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営業部の所属ユーザーが起票した場合の、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引き当て参照範囲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申請ルールが課長→部長→社長となっていた場合、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上記の営業部部長、社長が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承認ルートに引き当てられる。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C585" id="テキスト ボックス 67" o:spid="_x0000_s1041" type="#_x0000_t202" style="position:absolute;margin-left:304.35pt;margin-top:4.4pt;width:212.25pt;height:66.3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" fillcolor="#f9b268 [1940]" strokecolor="#c19859 [3209]" strokeweight=".5pt">
                <v:fill color2="#f9b268 [1940]" rotate="t" angle="180" colors="0 #ffce99;.5 #ffdfc0;1 #ffeee0" focus="100%" type="gradient"/>
                <v:textbox style="mso-fit-shape-to-text:t">
                  <w:txbxContent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営業部の所属ユーザーが起票した場合の、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引き当て参照範囲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申請ルールが課長→部長→社長となっていた場合、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上記の営業部部長、社長が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承認ルートに引き当てられる。</w:t>
                      </w:r>
                    </w:p>
                  </w:txbxContent>
                </v:textbox>
              </v:shape>
            </w:pict>
          </mc:Fallback>
        </mc:AlternateContent>
      </w:r>
      <w:r w:rsidR="00923F46" w:rsidRPr="00B70B1B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8C879" wp14:editId="37D1CD34">
                <wp:simplePos x="0" y="0"/>
                <wp:positionH relativeFrom="column">
                  <wp:posOffset>419100</wp:posOffset>
                </wp:positionH>
                <wp:positionV relativeFrom="paragraph">
                  <wp:posOffset>56515</wp:posOffset>
                </wp:positionV>
                <wp:extent cx="2876550" cy="842010"/>
                <wp:effectExtent l="0" t="0" r="28575" b="25400"/>
                <wp:wrapNone/>
                <wp:docPr id="49" name="テキスト ボックス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888C5B-8CD2-4784-B025-30BF15D45F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20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営業部｜営業一課の所属ユーザーが起票した場合の、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引き当て参照範囲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申請ルールが課長→部長→社長となっていた場合、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上記の営業一課課長、営業部部長、社長が</w:t>
                            </w:r>
                          </w:p>
                          <w:p w:rsidR="00EA7D36" w:rsidRPr="00EA7D36" w:rsidRDefault="00EA7D36" w:rsidP="00EA7D3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EA7D36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承認ルートに引き当てられる。</w:t>
                            </w:r>
                          </w:p>
                        </w:txbxContent>
                      </wps:txbx>
                      <wps:bodyPr vert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C879" id="テキスト ボックス 48" o:spid="_x0000_s1042" type="#_x0000_t202" style="position:absolute;margin-left:33pt;margin-top:4.45pt;width:226.5pt;height:66.3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" fillcolor="#f9b268 [1940]" strokecolor="#c19859 [3209]" strokeweight=".5pt">
                <v:fill color2="#f9b268 [1940]" rotate="t" angle="180" colors="0 #ffce99;.5 #ffdfc0;1 #ffeee0" focus="100%" type="gradient"/>
                <v:textbox style="mso-fit-shape-to-text:t">
                  <w:txbxContent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営業部｜営業一課の所属ユーザーが起票した場合の、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引き当て参照範囲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申請ルールが課長→部長→社長となっていた場合、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上記の営業一課課長、営業部部長、社長が</w:t>
                      </w:r>
                    </w:p>
                    <w:p w:rsidR="00EA7D36" w:rsidRPr="00EA7D36" w:rsidRDefault="00EA7D36" w:rsidP="00EA7D3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EA7D36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承認ルートに引き当てられる。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692FC9" w:rsidRPr="00B70B1B" w:rsidRDefault="003F4821" w:rsidP="00692FC9">
      <w:pPr>
        <w:rPr>
          <w:rFonts w:ascii="Meiryo UI" w:hAnsi="Meiryo UI"/>
        </w:rPr>
      </w:pPr>
      <w:r w:rsidRPr="00B70B1B">
        <w:rPr>
          <w:rFonts w:ascii="Meiryo UI" w:hAnsi="Meiryo UI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C7134F3" wp14:editId="7E092557">
                <wp:simplePos x="0" y="0"/>
                <wp:positionH relativeFrom="column">
                  <wp:posOffset>6189980</wp:posOffset>
                </wp:positionH>
                <wp:positionV relativeFrom="paragraph">
                  <wp:posOffset>27305</wp:posOffset>
                </wp:positionV>
                <wp:extent cx="386080" cy="461010"/>
                <wp:effectExtent l="0" t="0" r="0" b="0"/>
                <wp:wrapNone/>
                <wp:docPr id="125" name="グループ化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" cy="461010"/>
                          <a:chOff x="2208741" y="2016968"/>
                          <a:chExt cx="339590" cy="356156"/>
                        </a:xfrm>
                      </wpg:grpSpPr>
                      <pic:pic xmlns:pic="http://schemas.openxmlformats.org/drawingml/2006/picture">
                        <pic:nvPicPr>
                          <pic:cNvPr id="126" name="Picture 13" descr="laptop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005" y="2016968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" name="Picture 7" descr="account, boss, caucasian, chief, director, directory, head, human, lord, main, male, man, manager, profile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741" y="2099798"/>
                            <a:ext cx="273326" cy="273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64F7EF" id="グループ化 58" o:spid="_x0000_s1026" style="position:absolute;left:0;text-align:left;margin-left:487.4pt;margin-top:2.15pt;width:30.4pt;height:36.3pt;z-index:251711488" coordorigin="22087,20169" coordsize="3395,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">
                <v:shape id="Picture 13" o:spid="_x0000_s1027" type="#_x0000_t75" alt="laptop icon" style="position:absolute;left:22750;top:20169;width:2733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">
                  <v:imagedata r:id="rId28" o:title="laptop icon"/>
                </v:shape>
                <v:shape id="Picture 7" o:spid="_x0000_s1028" type="#_x0000_t75" alt="account, boss, caucasian, chief, director, directory, head, human, lord, main, male, man, manager, profile, user icon" style="position:absolute;left:22087;top:20997;width:2733;height: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">
                  <v:imagedata r:id="rId29" o:title="account, boss, caucasian, chief, director, directory, head, human, lord, main, male, man, manager, profile, user icon"/>
                </v:shape>
              </v:group>
            </w:pict>
          </mc:Fallback>
        </mc:AlternateContent>
      </w:r>
    </w:p>
    <w:p w:rsidR="00692FC9" w:rsidRPr="00B70B1B" w:rsidRDefault="00692FC9" w:rsidP="00692FC9">
      <w:pPr>
        <w:rPr>
          <w:rFonts w:ascii="Meiryo UI" w:hAnsi="Meiryo UI"/>
        </w:rPr>
      </w:pPr>
    </w:p>
    <w:p w:rsidR="00692FC9" w:rsidRPr="00B70B1B" w:rsidRDefault="00692FC9" w:rsidP="00692FC9">
      <w:pPr>
        <w:rPr>
          <w:rFonts w:ascii="Meiryo UI" w:hAnsi="Meiryo UI"/>
        </w:rPr>
      </w:pPr>
    </w:p>
    <w:p w:rsidR="00692FC9" w:rsidRPr="00B70B1B" w:rsidRDefault="00692FC9" w:rsidP="00692FC9">
      <w:pPr>
        <w:rPr>
          <w:rFonts w:ascii="Meiryo UI" w:hAnsi="Meiryo UI"/>
        </w:rPr>
      </w:pPr>
    </w:p>
    <w:p w:rsidR="00692FC9" w:rsidRPr="00B70B1B" w:rsidRDefault="00692FC9" w:rsidP="00692FC9">
      <w:pPr>
        <w:rPr>
          <w:rFonts w:ascii="Meiryo UI" w:hAnsi="Meiryo UI"/>
        </w:rPr>
      </w:pPr>
    </w:p>
    <w:p w:rsidR="00692FC9" w:rsidRPr="00B70B1B" w:rsidRDefault="00692FC9" w:rsidP="00692FC9">
      <w:pPr>
        <w:rPr>
          <w:rFonts w:ascii="Meiryo UI" w:hAnsi="Meiryo UI"/>
        </w:rPr>
      </w:pPr>
    </w:p>
    <w:p w:rsidR="00842651" w:rsidRDefault="00842651" w:rsidP="00842651">
      <w:pPr>
        <w:spacing w:line="259" w:lineRule="auto"/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4)</w:t>
      </w:r>
      <w:r>
        <w:rPr>
          <w:rFonts w:ascii="Meiryo UI" w:hAnsi="Meiryo UI" w:hint="eastAsia"/>
        </w:rPr>
        <w:t>取引</w:t>
      </w:r>
      <w:r w:rsidR="00955589">
        <w:rPr>
          <w:rFonts w:ascii="Meiryo UI" w:hAnsi="Meiryo UI" w:hint="eastAsia"/>
        </w:rPr>
        <w:t>を</w:t>
      </w:r>
      <w:r>
        <w:rPr>
          <w:rFonts w:ascii="Meiryo UI" w:hAnsi="Meiryo UI" w:hint="eastAsia"/>
        </w:rPr>
        <w:t>入力可能な明細を持つ伝票種別の</w:t>
      </w:r>
      <w:r w:rsidRPr="00B70B1B">
        <w:rPr>
          <w:rFonts w:ascii="Meiryo UI" w:hAnsi="Meiryo UI" w:hint="eastAsia"/>
        </w:rPr>
        <w:t>承認ルート</w:t>
      </w:r>
      <w:r>
        <w:rPr>
          <w:rFonts w:ascii="Meiryo UI" w:hAnsi="Meiryo UI" w:hint="eastAsia"/>
        </w:rPr>
        <w:t>の引き当てについて</w:t>
      </w:r>
    </w:p>
    <w:p w:rsidR="00842651" w:rsidRDefault="00842651" w:rsidP="00842651">
      <w:pPr>
        <w:spacing w:line="259" w:lineRule="auto"/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取引を入力可能な明細を持つ伝票種別（経費立替精算など）では、申請内容に複数の取引コードが含む場合が生じます。</w:t>
      </w:r>
    </w:p>
    <w:p w:rsidR="00F563A2" w:rsidRDefault="00F563A2" w:rsidP="00F563A2">
      <w:pPr>
        <w:spacing w:line="259" w:lineRule="auto"/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このような伝票種別に対して、部門別申請ルールで取引</w:t>
      </w:r>
      <w:bookmarkStart w:id="0" w:name="_GoBack"/>
      <w:r>
        <w:rPr>
          <w:rFonts w:ascii="Meiryo UI" w:hAnsi="Meiryo UI" w:hint="eastAsia"/>
        </w:rPr>
        <w:t>毎</w:t>
      </w:r>
      <w:bookmarkEnd w:id="0"/>
      <w:r>
        <w:rPr>
          <w:rFonts w:ascii="Meiryo UI" w:hAnsi="Meiryo UI" w:hint="eastAsia"/>
        </w:rPr>
        <w:t>の申請ルールを作成している場合、</w:t>
      </w:r>
    </w:p>
    <w:p w:rsidR="00F563A2" w:rsidRDefault="00F563A2" w:rsidP="00F563A2">
      <w:pPr>
        <w:spacing w:line="259" w:lineRule="auto"/>
        <w:ind w:leftChars="100" w:left="220"/>
        <w:rPr>
          <w:rFonts w:ascii="Meiryo UI" w:hAnsi="Meiryo UI"/>
        </w:rPr>
      </w:pPr>
      <w:r w:rsidRPr="00F563A2">
        <w:rPr>
          <w:rFonts w:ascii="Meiryo UI" w:hAnsi="Meiryo UI" w:hint="eastAsia"/>
        </w:rPr>
        <w:t>以下の会社設定情報を変更することで、どの明細の取引</w:t>
      </w:r>
      <w:r>
        <w:rPr>
          <w:rFonts w:ascii="Meiryo UI" w:hAnsi="Meiryo UI" w:hint="eastAsia"/>
        </w:rPr>
        <w:t>を</w:t>
      </w:r>
      <w:r w:rsidR="00955589">
        <w:rPr>
          <w:rFonts w:ascii="Meiryo UI" w:hAnsi="Meiryo UI" w:hint="eastAsia"/>
        </w:rPr>
        <w:t>使って</w:t>
      </w:r>
      <w:r>
        <w:rPr>
          <w:rFonts w:ascii="Meiryo UI" w:hAnsi="Meiryo UI" w:hint="eastAsia"/>
        </w:rPr>
        <w:t>承認ルートの引き当てを行うかを変更可能です。</w:t>
      </w:r>
    </w:p>
    <w:p w:rsidR="00692FC9" w:rsidRDefault="00F563A2" w:rsidP="00955589">
      <w:pPr>
        <w:spacing w:line="259" w:lineRule="auto"/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="003726D0">
        <w:rPr>
          <w:rFonts w:ascii="Meiryo UI" w:hAnsi="Meiryo UI" w:hint="eastAsia"/>
        </w:rPr>
        <w:t>その他タブ-</w:t>
      </w:r>
      <w:r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複数明細がある場合のルート判断基準</w:t>
      </w:r>
    </w:p>
    <w:p w:rsidR="00955589" w:rsidRPr="003726D0" w:rsidRDefault="00955589" w:rsidP="00955589">
      <w:pPr>
        <w:spacing w:line="259" w:lineRule="auto"/>
        <w:rPr>
          <w:rFonts w:ascii="Meiryo UI" w:hAnsi="Meiryo UI"/>
        </w:rPr>
      </w:pPr>
    </w:p>
    <w:p w:rsidR="00955589" w:rsidRDefault="00955589" w:rsidP="00692FC9">
      <w:pPr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:rsidR="00692FC9" w:rsidRPr="00B70B1B" w:rsidRDefault="00692FC9" w:rsidP="00692FC9">
      <w:pPr>
        <w:rPr>
          <w:rFonts w:ascii="Meiryo UI" w:hAnsi="Meiryo UI"/>
        </w:rPr>
      </w:pPr>
      <w:r w:rsidRPr="00B70B1B">
        <w:rPr>
          <w:rFonts w:ascii="Meiryo UI" w:hAnsi="Meiryo UI" w:hint="eastAsia"/>
        </w:rPr>
        <w:lastRenderedPageBreak/>
        <w:t>補足(</w:t>
      </w:r>
      <w:r w:rsidR="00F563A2">
        <w:rPr>
          <w:rFonts w:ascii="Meiryo UI" w:hAnsi="Meiryo UI" w:hint="eastAsia"/>
        </w:rPr>
        <w:t>5</w:t>
      </w:r>
      <w:r w:rsidRPr="00B70B1B">
        <w:rPr>
          <w:rFonts w:ascii="Meiryo UI" w:hAnsi="Meiryo UI" w:hint="eastAsia"/>
        </w:rPr>
        <w:t>)部門推奨ルート一括登録用CSVについて</w:t>
      </w:r>
    </w:p>
    <w:p w:rsidR="00692FC9" w:rsidRPr="00B70B1B" w:rsidRDefault="00692FC9" w:rsidP="00692FC9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「(4)部門別申請ルールの一括登録」で使用するCSVの形式について解説します。</w:t>
      </w:r>
    </w:p>
    <w:p w:rsidR="00692FC9" w:rsidRPr="00B70B1B" w:rsidRDefault="00692FC9" w:rsidP="00692FC9">
      <w:pPr>
        <w:ind w:leftChars="100" w:left="220"/>
        <w:rPr>
          <w:rFonts w:ascii="Meiryo UI" w:hAnsi="Meiryo UI"/>
          <w:b/>
        </w:rPr>
      </w:pPr>
      <w:r w:rsidRPr="00B70B1B">
        <w:rPr>
          <w:rFonts w:ascii="Meiryo UI" w:hAnsi="Meiryo UI" w:hint="eastAsia"/>
          <w:b/>
        </w:rPr>
        <w:t>部門推奨ルート(親)CSV</w:t>
      </w:r>
    </w:p>
    <w:tbl>
      <w:tblPr>
        <w:tblW w:w="10690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8"/>
        <w:gridCol w:w="1562"/>
        <w:gridCol w:w="1981"/>
        <w:gridCol w:w="709"/>
        <w:gridCol w:w="5670"/>
      </w:tblGrid>
      <w:tr w:rsidR="003933C5" w:rsidRPr="00B70B1B" w:rsidTr="003933C5">
        <w:trPr>
          <w:trHeight w:val="36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列番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項目名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形式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必須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設定内容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1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伝票区分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半角英数字4文字以内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伝票区分を指定します。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2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部門コード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部門コードを指定します。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3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枝番号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枝番号を指定します。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デフォルト設定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1または0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デフォルト設定を指定します。</w:t>
            </w:r>
            <w:r w:rsidRPr="00B70B1B">
              <w:rPr>
                <w:rFonts w:ascii="Meiryo UI" w:hAnsi="Meiryo UI" w:cs="ＭＳ Ｐゴシック" w:hint="eastAsia"/>
                <w:color w:val="000000"/>
              </w:rPr>
              <w:br/>
              <w:t>1：デフォルト設定、0：取引毎ルート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5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取引コード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半角数字8桁以内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 xml:space="preserve">　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取引コードを指定します。複数の取引コードを登録したい場合は、「|」で区切って入力してください。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6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金額開始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半角数字12桁以内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該当ルートを使用する金額範囲の下限金額を指定します。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7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金額終了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半角数字12桁以内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該当ルートを使用する金額範囲の上限金額を指定します。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8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有効期限開始日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B70B1B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B70B1B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有効期限開始日を指定します。</w:t>
            </w:r>
          </w:p>
        </w:tc>
      </w:tr>
      <w:tr w:rsidR="003933C5" w:rsidRPr="00B70B1B" w:rsidTr="003933C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9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有効期限終了日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B70B1B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B70B1B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3C5" w:rsidRPr="00B70B1B" w:rsidRDefault="003933C5" w:rsidP="003933C5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有効期限終了日を指定します。</w:t>
            </w:r>
            <w:r w:rsidRPr="00B70B1B">
              <w:rPr>
                <w:rFonts w:ascii="Meiryo UI" w:hAnsi="Meiryo UI" w:cs="ＭＳ Ｐゴシック" w:hint="eastAsia"/>
                <w:color w:val="000000"/>
              </w:rPr>
              <w:br/>
              <w:t>本日か未来日以降の日付を指定してください。</w:t>
            </w:r>
          </w:p>
        </w:tc>
      </w:tr>
    </w:tbl>
    <w:p w:rsidR="003933C5" w:rsidRPr="00B70B1B" w:rsidRDefault="003933C5" w:rsidP="00692FC9">
      <w:pPr>
        <w:ind w:leftChars="100" w:left="220"/>
        <w:rPr>
          <w:rFonts w:ascii="Meiryo UI" w:hAnsi="Meiryo UI"/>
          <w:b/>
        </w:rPr>
      </w:pPr>
    </w:p>
    <w:p w:rsidR="007D7920" w:rsidRPr="00B70B1B" w:rsidRDefault="007D7920" w:rsidP="00692FC9">
      <w:pPr>
        <w:ind w:leftChars="100" w:left="220"/>
        <w:rPr>
          <w:rFonts w:ascii="Meiryo UI" w:hAnsi="Meiryo UI"/>
          <w:b/>
        </w:rPr>
      </w:pPr>
      <w:r w:rsidRPr="00B70B1B">
        <w:rPr>
          <w:rFonts w:ascii="Meiryo UI" w:hAnsi="Meiryo UI" w:hint="eastAsia"/>
          <w:b/>
        </w:rPr>
        <w:t>部門推奨ルート(子)CSV</w:t>
      </w:r>
    </w:p>
    <w:tbl>
      <w:tblPr>
        <w:tblW w:w="10829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8"/>
        <w:gridCol w:w="1559"/>
        <w:gridCol w:w="1984"/>
        <w:gridCol w:w="709"/>
        <w:gridCol w:w="5809"/>
      </w:tblGrid>
      <w:tr w:rsidR="00D64DCE" w:rsidRPr="00B70B1B" w:rsidTr="00D64DCE">
        <w:trPr>
          <w:trHeight w:val="36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列番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項目名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形式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必須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設定内容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伝票区分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半角英数字4文字以内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伝票区分を指定します。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部門コード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部門コードを指定します。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枝番号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枝番号を指定します。</w:t>
            </w:r>
            <w:r w:rsidRPr="00B70B1B">
              <w:rPr>
                <w:rFonts w:ascii="Meiryo UI" w:hAnsi="Meiryo UI" w:cs="ＭＳ Ｐゴシック" w:hint="eastAsia"/>
              </w:rPr>
              <w:br/>
              <w:t>部門推奨ルート(親)CSVと紐付く値を指定してください。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枝々番号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枝々番号を指定します。同一の伝票区分、部門コード、枝番号では、一意の連番で登録してください。</w:t>
            </w:r>
          </w:p>
        </w:tc>
      </w:tr>
      <w:tr w:rsidR="00D64DCE" w:rsidRPr="00B70B1B" w:rsidTr="00D2425A">
        <w:trPr>
          <w:trHeight w:val="36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部門ロールID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半角英数字5文字以内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※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部門ロールIDを指定します。</w:t>
            </w:r>
            <w:r w:rsidRPr="00B70B1B">
              <w:rPr>
                <w:rFonts w:ascii="Meiryo UI" w:hAnsi="Meiryo UI" w:cs="ＭＳ Ｐゴシック" w:hint="eastAsia"/>
              </w:rPr>
              <w:br/>
              <w:t>システム内部で採番されるコードです。役割変更画面を開いた時のURLで「</w:t>
            </w:r>
            <w:proofErr w:type="spellStart"/>
            <w:r w:rsidRPr="00B70B1B">
              <w:rPr>
                <w:rFonts w:ascii="Meiryo UI" w:hAnsi="Meiryo UI" w:cs="ＭＳ Ｐゴシック" w:hint="eastAsia"/>
              </w:rPr>
              <w:t>bumonRoleId</w:t>
            </w:r>
            <w:proofErr w:type="spellEnd"/>
            <w:r w:rsidRPr="00B70B1B">
              <w:rPr>
                <w:rFonts w:ascii="Meiryo UI" w:hAnsi="Meiryo UI" w:cs="ＭＳ Ｐゴシック" w:hint="eastAsia"/>
              </w:rPr>
              <w:t>=XXXXX」と出ているXXXXXです。</w:t>
            </w:r>
            <w:r w:rsidRPr="00B70B1B">
              <w:rPr>
                <w:rFonts w:ascii="Meiryo UI" w:hAnsi="Meiryo UI" w:cs="ＭＳ Ｐゴシック" w:hint="eastAsia"/>
              </w:rPr>
              <w:br/>
              <w:t>合議パターン番号を指定する場合、空白としてください。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lastRenderedPageBreak/>
              <w:t>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承認処理権限番号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承認処理権限番号を指定します。</w:t>
            </w:r>
            <w:r w:rsidRPr="00B70B1B">
              <w:rPr>
                <w:rFonts w:ascii="Meiryo UI" w:hAnsi="Meiryo UI" w:cs="ＭＳ Ｐゴシック" w:hint="eastAsia"/>
              </w:rPr>
              <w:br/>
              <w:t>「データアクセス一覧」より、「承認処理権限」を開き、該当の承認処理権限番号を登録してください。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合議パターン番号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※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合議のパターンを指定する番号です。</w:t>
            </w:r>
            <w:r w:rsidRPr="00B70B1B">
              <w:rPr>
                <w:rFonts w:ascii="Meiryo UI" w:hAnsi="Meiryo UI" w:cs="ＭＳ Ｐゴシック" w:hint="eastAsia"/>
              </w:rPr>
              <w:br/>
              <w:t>「データアクセス一覧」より、「合議パターン親」を開き、該当の合議パターン番号を登録してください。</w:t>
            </w:r>
            <w:r w:rsidRPr="00B70B1B">
              <w:rPr>
                <w:rFonts w:ascii="Meiryo UI" w:hAnsi="Meiryo UI" w:cs="ＭＳ Ｐゴシック" w:hint="eastAsia"/>
              </w:rPr>
              <w:br/>
              <w:t>部門ロールIDを指定する場合、空白としてください。</w:t>
            </w:r>
          </w:p>
        </w:tc>
      </w:tr>
      <w:tr w:rsidR="00D64DCE" w:rsidRPr="00B70B1B" w:rsidTr="00D64DCE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合議枝番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  <w:color w:val="000000"/>
              </w:rPr>
            </w:pPr>
            <w:r w:rsidRPr="00B70B1B">
              <w:rPr>
                <w:rFonts w:ascii="Meiryo UI" w:hAnsi="Meiryo UI" w:cs="ＭＳ Ｐゴシック" w:hint="eastAsia"/>
                <w:color w:val="000000"/>
              </w:rPr>
              <w:t>※</w:t>
            </w:r>
          </w:p>
        </w:tc>
        <w:tc>
          <w:tcPr>
            <w:tcW w:w="5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4DCE" w:rsidRPr="00B70B1B" w:rsidRDefault="00D64DCE" w:rsidP="00D64DCE">
            <w:pPr>
              <w:rPr>
                <w:rFonts w:ascii="Meiryo UI" w:hAnsi="Meiryo UI" w:cs="ＭＳ Ｐゴシック"/>
              </w:rPr>
            </w:pPr>
            <w:r w:rsidRPr="00B70B1B">
              <w:rPr>
                <w:rFonts w:ascii="Meiryo UI" w:hAnsi="Meiryo UI" w:cs="ＭＳ Ｐゴシック" w:hint="eastAsia"/>
              </w:rPr>
              <w:t>合議枝番を指定する番号です。</w:t>
            </w:r>
            <w:r w:rsidRPr="00B70B1B">
              <w:rPr>
                <w:rFonts w:ascii="Meiryo UI" w:hAnsi="Meiryo UI" w:cs="ＭＳ Ｐゴシック" w:hint="eastAsia"/>
              </w:rPr>
              <w:br/>
              <w:t>合議があるときで順次処理の場合は1、合議があるときで並列承認の場合は1,2,3,,,のように並列処理内の通番を指定します。</w:t>
            </w:r>
            <w:r w:rsidRPr="00B70B1B">
              <w:rPr>
                <w:rFonts w:ascii="Meiryo UI" w:hAnsi="Meiryo UI" w:cs="ＭＳ Ｐゴシック" w:hint="eastAsia"/>
              </w:rPr>
              <w:br/>
              <w:t>部門ロールIDを指定する場合、空白としてください。</w:t>
            </w:r>
          </w:p>
        </w:tc>
      </w:tr>
    </w:tbl>
    <w:p w:rsidR="007D7920" w:rsidRDefault="007D7920" w:rsidP="00692FC9">
      <w:pPr>
        <w:ind w:leftChars="100" w:left="220"/>
        <w:rPr>
          <w:rFonts w:ascii="Meiryo UI" w:hAnsi="Meiryo UI"/>
          <w:b/>
        </w:rPr>
      </w:pPr>
    </w:p>
    <w:p w:rsidR="00AA1CE5" w:rsidRPr="00AA1CE5" w:rsidRDefault="00AA1CE5" w:rsidP="00692FC9">
      <w:pPr>
        <w:ind w:leftChars="100" w:left="220"/>
        <w:rPr>
          <w:rFonts w:ascii="Meiryo UI" w:hAnsi="Meiryo UI"/>
          <w:b/>
          <w:color w:val="FF0000"/>
        </w:rPr>
      </w:pPr>
      <w:r w:rsidRPr="00AA1CE5">
        <w:rPr>
          <w:rFonts w:ascii="Meiryo UI" w:hAnsi="Meiryo UI" w:hint="eastAsia"/>
          <w:b/>
          <w:color w:val="FF0000"/>
        </w:rPr>
        <w:t>※CSVファイルの1行目はヘッダ行とみなされ、データとして登録されないためご注意ください。</w:t>
      </w:r>
    </w:p>
    <w:p w:rsidR="00CD0046" w:rsidRPr="00B70B1B" w:rsidRDefault="00CD0046" w:rsidP="00CD0046">
      <w:pPr>
        <w:ind w:leftChars="100" w:left="220"/>
        <w:rPr>
          <w:rFonts w:ascii="Meiryo UI" w:hAnsi="Meiryo UI"/>
        </w:rPr>
      </w:pPr>
      <w:r w:rsidRPr="00B70B1B">
        <w:rPr>
          <w:rFonts w:ascii="Meiryo UI" w:hAnsi="Meiryo UI" w:hint="eastAsia"/>
        </w:rPr>
        <w:t>例）</w:t>
      </w:r>
    </w:p>
    <w:p w:rsidR="0076444F" w:rsidRPr="0076444F" w:rsidRDefault="0076444F" w:rsidP="0076444F">
      <w:pPr>
        <w:ind w:leftChars="200" w:left="440"/>
        <w:rPr>
          <w:rFonts w:ascii="Meiryo UI" w:hAnsi="Meiryo UI"/>
        </w:rPr>
      </w:pPr>
      <w:r w:rsidRPr="0076444F">
        <w:rPr>
          <w:rFonts w:ascii="Meiryo UI" w:hAnsi="Meiryo UI" w:hint="eastAsia"/>
        </w:rPr>
        <w:t>以下の内容で１部門別申請ルールを登録する場合、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伝票区分＝A001、部門コード＝1234、枝番号＝1、デフォルト設定=0、取引コード=2、99999999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金額開始＝100、金額終了＝199,999、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有効期限開始日＝2017/11/15、有効期限終了日＝9999/12/31、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上記に対して以下ルートを設定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1.部門ロールID"00055"のユーザー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2.合議パターン番号1・合議パターン番号2の並行合議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3.合議パターン番号3の単一合議</w:t>
      </w:r>
    </w:p>
    <w:p w:rsidR="0076444F" w:rsidRPr="0076444F" w:rsidRDefault="0076444F" w:rsidP="0076444F">
      <w:pPr>
        <w:ind w:leftChars="300" w:left="660"/>
        <w:rPr>
          <w:rFonts w:ascii="Meiryo UI" w:hAnsi="Meiryo UI"/>
        </w:rPr>
      </w:pPr>
      <w:r w:rsidRPr="0076444F">
        <w:rPr>
          <w:rFonts w:ascii="Meiryo UI" w:hAnsi="Meiryo UI" w:hint="eastAsia"/>
        </w:rPr>
        <w:t>4.部門ロールID"00058"のユーザー</w:t>
      </w:r>
    </w:p>
    <w:p w:rsidR="0076444F" w:rsidRPr="0076444F" w:rsidRDefault="0076444F" w:rsidP="0076444F">
      <w:pPr>
        <w:ind w:leftChars="200" w:left="440"/>
        <w:rPr>
          <w:rFonts w:ascii="Meiryo UI" w:hAnsi="Meiryo UI"/>
        </w:rPr>
      </w:pPr>
      <w:r w:rsidRPr="0076444F">
        <w:rPr>
          <w:rFonts w:ascii="Meiryo UI" w:hAnsi="Meiryo UI" w:hint="eastAsia"/>
        </w:rPr>
        <w:t>CSVの内容は以下のようになります。</w:t>
      </w:r>
    </w:p>
    <w:p w:rsidR="00D2425A" w:rsidRPr="0076444F" w:rsidRDefault="00622AB1" w:rsidP="0076444F">
      <w:pPr>
        <w:ind w:leftChars="300" w:left="660"/>
        <w:rPr>
          <w:rFonts w:ascii="Meiryo UI" w:hAnsi="Meiryo UI"/>
          <w:b/>
        </w:rPr>
      </w:pPr>
      <w:r w:rsidRPr="0076444F">
        <w:rPr>
          <w:rFonts w:ascii="Meiryo UI" w:hAnsi="Meiryo UI"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210185</wp:posOffset>
                </wp:positionV>
                <wp:extent cx="6496050" cy="736600"/>
                <wp:effectExtent l="0" t="0" r="19050" b="2540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73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8F8" w:rsidRDefault="00622AB1" w:rsidP="00622AB1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 w:hint="eastAsia"/>
                              </w:rPr>
                              <w:t>"</w:t>
                            </w:r>
                            <w:r w:rsidRPr="005258F8">
                              <w:rPr>
                                <w:rFonts w:ascii="Meiryo UI" w:hAnsi="Meiryo UI" w:hint="eastAsia"/>
                              </w:rPr>
                              <w:t>伝票区分","部門コード","枝番号","デフォルト設定","取引コード","金額開始","金額終了","有効期限開始日","有効期限終了日"</w:t>
                            </w:r>
                          </w:p>
                          <w:p w:rsidR="00D2425A" w:rsidRPr="005258F8" w:rsidRDefault="00622AB1" w:rsidP="00622AB1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A001,1234,1,100,0,2|99999999,199999,2017/11/15,9999/12/31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043" type="#_x0000_t202" style="position:absolute;left:0;text-align:left;margin-left:33.65pt;margin-top:16.55pt;width:511.5pt;height:5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" fillcolor="#f2f2f2 [3052]" strokeweight=".5pt">
                <v:textbox>
                  <w:txbxContent>
                    <w:p w:rsidR="005258F8" w:rsidRDefault="00622AB1" w:rsidP="00622AB1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 w:hint="eastAsia"/>
                        </w:rPr>
                        <w:t>"</w:t>
                      </w:r>
                      <w:r w:rsidRPr="005258F8">
                        <w:rPr>
                          <w:rFonts w:ascii="Meiryo UI" w:hAnsi="Meiryo UI" w:hint="eastAsia"/>
                        </w:rPr>
                        <w:t>伝票区分","部門コード","枝番号","デフォルト設定","取引コード","金額開始","金額終了","有効期限開始日","有効期限終了日"</w:t>
                      </w:r>
                    </w:p>
                    <w:p w:rsidR="00D2425A" w:rsidRPr="005258F8" w:rsidRDefault="00622AB1" w:rsidP="00622AB1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A001,1234,1,100,0,2|99999999,199999,2017/11/15,9999/12/31</w:t>
                      </w:r>
                    </w:p>
                  </w:txbxContent>
                </v:textbox>
              </v:shape>
            </w:pict>
          </mc:Fallback>
        </mc:AlternateContent>
      </w:r>
      <w:r w:rsidR="0076444F" w:rsidRPr="0076444F">
        <w:rPr>
          <w:rFonts w:ascii="Meiryo UI" w:hAnsi="Meiryo UI" w:hint="eastAsia"/>
          <w:b/>
        </w:rPr>
        <w:t>部門推奨ルート(親)CSV</w:t>
      </w:r>
    </w:p>
    <w:p w:rsidR="00D2425A" w:rsidRPr="00B70B1B" w:rsidRDefault="00D2425A" w:rsidP="00D2425A">
      <w:pPr>
        <w:ind w:leftChars="300" w:left="660"/>
        <w:rPr>
          <w:rFonts w:ascii="Meiryo UI" w:hAnsi="Meiryo UI"/>
          <w:b/>
        </w:rPr>
      </w:pPr>
    </w:p>
    <w:p w:rsidR="00D2425A" w:rsidRPr="00B70B1B" w:rsidRDefault="00D2425A" w:rsidP="00D2425A">
      <w:pPr>
        <w:ind w:leftChars="300" w:left="660"/>
        <w:rPr>
          <w:rFonts w:ascii="Meiryo UI" w:hAnsi="Meiryo UI"/>
          <w:b/>
        </w:rPr>
      </w:pPr>
    </w:p>
    <w:p w:rsidR="005258F8" w:rsidRDefault="005258F8" w:rsidP="005258F8">
      <w:pPr>
        <w:ind w:leftChars="300" w:left="660"/>
        <w:rPr>
          <w:rFonts w:ascii="Meiryo UI" w:hAnsi="Meiryo UI"/>
          <w:b/>
        </w:rPr>
      </w:pPr>
    </w:p>
    <w:p w:rsidR="005258F8" w:rsidRDefault="005258F8" w:rsidP="00D2425A">
      <w:pPr>
        <w:ind w:leftChars="300" w:left="660"/>
        <w:rPr>
          <w:rFonts w:ascii="Meiryo UI" w:hAnsi="Meiryo UI"/>
          <w:b/>
        </w:rPr>
      </w:pPr>
    </w:p>
    <w:p w:rsidR="00D2425A" w:rsidRPr="00B70B1B" w:rsidRDefault="005258F8" w:rsidP="00D2425A">
      <w:pPr>
        <w:ind w:leftChars="300" w:left="660"/>
        <w:rPr>
          <w:rFonts w:ascii="Meiryo UI" w:hAnsi="Meiryo UI"/>
          <w:b/>
        </w:rPr>
      </w:pPr>
      <w:r w:rsidRPr="00B70B1B">
        <w:rPr>
          <w:rFonts w:ascii="Meiryo UI" w:hAnsi="Meiryo UI" w:hint="eastAs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208280</wp:posOffset>
                </wp:positionV>
                <wp:extent cx="6299200" cy="1720850"/>
                <wp:effectExtent l="0" t="0" r="25400" b="12700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172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 w:hint="eastAsia"/>
                              </w:rPr>
                              <w:t>"</w:t>
                            </w:r>
                            <w:r w:rsidRPr="005258F8">
                              <w:rPr>
                                <w:rFonts w:ascii="Meiryo UI" w:hAnsi="Meiryo UI" w:hint="eastAsia"/>
                              </w:rPr>
                              <w:t>伝票区分","部門コード","枝番号","枝々番号","部門ロールID","承認処理権限番号","合議パターン番号","合議枝番"</w:t>
                            </w:r>
                          </w:p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A001,1234,1,1,00055,0,,</w:t>
                            </w:r>
                          </w:p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A001,1234,1,2,,0,1,1</w:t>
                            </w:r>
                          </w:p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A001,1234,1,3,,0,2,2</w:t>
                            </w:r>
                          </w:p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A001,1234,1,4,,0,3,1</w:t>
                            </w:r>
                          </w:p>
                          <w:p w:rsidR="00D2425A" w:rsidRPr="005258F8" w:rsidRDefault="00D2425A" w:rsidP="00D2425A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5258F8">
                              <w:rPr>
                                <w:rFonts w:ascii="Meiryo UI" w:hAnsi="Meiryo UI"/>
                              </w:rPr>
                              <w:t>A001,1234,1,5,00058,0,,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2" o:spid="_x0000_s1044" type="#_x0000_t202" style="position:absolute;left:0;text-align:left;margin-left:33.15pt;margin-top:16.4pt;width:496pt;height:1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" fillcolor="#f2f2f2 [3052]" strokeweight=".5pt">
                <v:textbox>
                  <w:txbxContent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 w:hint="eastAsia"/>
                        </w:rPr>
                        <w:t>"</w:t>
                      </w:r>
                      <w:r w:rsidRPr="005258F8">
                        <w:rPr>
                          <w:rFonts w:ascii="Meiryo UI" w:hAnsi="Meiryo UI" w:hint="eastAsia"/>
                        </w:rPr>
                        <w:t>伝票区分","部門コード","枝番号","枝々番号","部門ロールID","承認処理権限番号","合議パターン番号","合議枝番"</w:t>
                      </w:r>
                    </w:p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A001,1234,1,1,00055,0,,</w:t>
                      </w:r>
                    </w:p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A001,1234,1,2,,0,1,1</w:t>
                      </w:r>
                    </w:p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A001,1234,1,3,,0,2,2</w:t>
                      </w:r>
                    </w:p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A001,1234,1,4,,0,3,1</w:t>
                      </w:r>
                    </w:p>
                    <w:p w:rsidR="00D2425A" w:rsidRPr="005258F8" w:rsidRDefault="00D2425A" w:rsidP="00D2425A">
                      <w:pPr>
                        <w:rPr>
                          <w:rFonts w:ascii="Meiryo UI" w:hAnsi="Meiryo UI"/>
                        </w:rPr>
                      </w:pPr>
                      <w:r w:rsidRPr="005258F8">
                        <w:rPr>
                          <w:rFonts w:ascii="Meiryo UI" w:hAnsi="Meiryo UI"/>
                        </w:rPr>
                        <w:t>A001,1234,1,5,00058,0,,</w:t>
                      </w:r>
                    </w:p>
                  </w:txbxContent>
                </v:textbox>
              </v:shape>
            </w:pict>
          </mc:Fallback>
        </mc:AlternateContent>
      </w:r>
      <w:r w:rsidR="00D2425A" w:rsidRPr="00B70B1B">
        <w:rPr>
          <w:rFonts w:ascii="Meiryo UI" w:hAnsi="Meiryo UI" w:hint="eastAsia"/>
          <w:b/>
        </w:rPr>
        <w:t>部門推奨ルート(子)CSV</w:t>
      </w:r>
    </w:p>
    <w:p w:rsidR="00D2425A" w:rsidRPr="00B70B1B" w:rsidRDefault="00D2425A" w:rsidP="00D2425A">
      <w:pPr>
        <w:ind w:leftChars="300" w:left="660"/>
        <w:rPr>
          <w:rFonts w:ascii="Meiryo UI" w:hAnsi="Meiryo UI"/>
          <w:b/>
        </w:rPr>
      </w:pPr>
    </w:p>
    <w:sectPr w:rsidR="00D2425A" w:rsidRPr="00B70B1B" w:rsidSect="004D67E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8BD" w:rsidRDefault="00B858BD" w:rsidP="00777B39">
      <w:pPr>
        <w:ind w:left="220"/>
      </w:pPr>
      <w:r>
        <w:separator/>
      </w:r>
    </w:p>
    <w:p w:rsidR="00B858BD" w:rsidRDefault="00B858BD" w:rsidP="00777B39">
      <w:pPr>
        <w:ind w:left="220"/>
      </w:pPr>
    </w:p>
  </w:endnote>
  <w:endnote w:type="continuationSeparator" w:id="0">
    <w:p w:rsidR="00B858BD" w:rsidRDefault="00B858BD" w:rsidP="00777B39">
      <w:pPr>
        <w:ind w:left="220"/>
      </w:pPr>
      <w:r>
        <w:continuationSeparator/>
      </w:r>
    </w:p>
    <w:p w:rsidR="00B858BD" w:rsidRDefault="00B858BD" w:rsidP="00777B39">
      <w:pPr>
        <w:ind w:left="220"/>
      </w:pPr>
    </w:p>
  </w:endnote>
  <w:endnote w:type="continuationNotice" w:id="1">
    <w:p w:rsidR="00B858BD" w:rsidRDefault="00B858BD" w:rsidP="00777B39">
      <w:pPr>
        <w:ind w:left="220"/>
      </w:pPr>
    </w:p>
    <w:p w:rsidR="00B858BD" w:rsidRDefault="00B858BD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41" w:rsidRPr="00051041" w:rsidRDefault="00051041">
    <w:pPr>
      <w:pStyle w:val="afb"/>
      <w:rPr>
        <w:sz w:val="2"/>
        <w:szCs w:val="2"/>
      </w:rPr>
    </w:pPr>
    <w:r w:rsidRPr="00051041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41" w:rsidRPr="00051041" w:rsidRDefault="00051041">
    <w:pPr>
      <w:pStyle w:val="afb"/>
      <w:rPr>
        <w:sz w:val="2"/>
        <w:szCs w:val="2"/>
      </w:rPr>
    </w:pPr>
    <w:r w:rsidRPr="00051041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8BD" w:rsidRDefault="00B858BD" w:rsidP="00777B39">
      <w:pPr>
        <w:ind w:left="220"/>
      </w:pPr>
      <w:r>
        <w:separator/>
      </w:r>
    </w:p>
    <w:p w:rsidR="00B858BD" w:rsidRDefault="00B858BD" w:rsidP="00777B39">
      <w:pPr>
        <w:ind w:left="220"/>
      </w:pPr>
    </w:p>
  </w:footnote>
  <w:footnote w:type="continuationSeparator" w:id="0">
    <w:p w:rsidR="00B858BD" w:rsidRDefault="00B858BD" w:rsidP="00777B39">
      <w:pPr>
        <w:ind w:left="220"/>
      </w:pPr>
      <w:r>
        <w:continuationSeparator/>
      </w:r>
    </w:p>
    <w:p w:rsidR="00B858BD" w:rsidRDefault="00B858BD" w:rsidP="00777B39">
      <w:pPr>
        <w:ind w:left="220"/>
      </w:pPr>
    </w:p>
  </w:footnote>
  <w:footnote w:type="continuationNotice" w:id="1">
    <w:p w:rsidR="00B858BD" w:rsidRDefault="00B858BD" w:rsidP="00777B39">
      <w:pPr>
        <w:ind w:left="220"/>
      </w:pPr>
    </w:p>
    <w:p w:rsidR="00B858BD" w:rsidRDefault="00B858BD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051041" w:rsidP="00051041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051041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B077683"/>
    <w:multiLevelType w:val="hybridMultilevel"/>
    <w:tmpl w:val="EE664E16"/>
    <w:lvl w:ilvl="0" w:tplc="D7E279E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20"/>
  </w:num>
  <w:num w:numId="27">
    <w:abstractNumId w:val="19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51041"/>
    <w:rsid w:val="00051BE4"/>
    <w:rsid w:val="00063BFF"/>
    <w:rsid w:val="00074C13"/>
    <w:rsid w:val="0007798B"/>
    <w:rsid w:val="00087F13"/>
    <w:rsid w:val="00091F81"/>
    <w:rsid w:val="000945EC"/>
    <w:rsid w:val="000B6A30"/>
    <w:rsid w:val="000C29D1"/>
    <w:rsid w:val="000C475E"/>
    <w:rsid w:val="000C6E6C"/>
    <w:rsid w:val="000D4CF7"/>
    <w:rsid w:val="000D6BF9"/>
    <w:rsid w:val="000F23CA"/>
    <w:rsid w:val="000F3025"/>
    <w:rsid w:val="000F72C6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F0FC1"/>
    <w:rsid w:val="00207098"/>
    <w:rsid w:val="00232880"/>
    <w:rsid w:val="002346FD"/>
    <w:rsid w:val="00244F9A"/>
    <w:rsid w:val="002822FE"/>
    <w:rsid w:val="00296BFD"/>
    <w:rsid w:val="002972F6"/>
    <w:rsid w:val="002A3C73"/>
    <w:rsid w:val="002B7A93"/>
    <w:rsid w:val="002D226C"/>
    <w:rsid w:val="002E71A5"/>
    <w:rsid w:val="002F325A"/>
    <w:rsid w:val="002F5CC3"/>
    <w:rsid w:val="003025FA"/>
    <w:rsid w:val="00333140"/>
    <w:rsid w:val="0033501D"/>
    <w:rsid w:val="003359D4"/>
    <w:rsid w:val="00340363"/>
    <w:rsid w:val="00346BDF"/>
    <w:rsid w:val="003477CB"/>
    <w:rsid w:val="00362CA7"/>
    <w:rsid w:val="00367ED5"/>
    <w:rsid w:val="003726D0"/>
    <w:rsid w:val="003933C5"/>
    <w:rsid w:val="00394532"/>
    <w:rsid w:val="003C7ABB"/>
    <w:rsid w:val="003D343A"/>
    <w:rsid w:val="003D6899"/>
    <w:rsid w:val="003F4821"/>
    <w:rsid w:val="004039F9"/>
    <w:rsid w:val="0041445A"/>
    <w:rsid w:val="00417971"/>
    <w:rsid w:val="00446E75"/>
    <w:rsid w:val="00451908"/>
    <w:rsid w:val="004671EC"/>
    <w:rsid w:val="00471777"/>
    <w:rsid w:val="004759D3"/>
    <w:rsid w:val="004820D1"/>
    <w:rsid w:val="004979F0"/>
    <w:rsid w:val="004A3679"/>
    <w:rsid w:val="004C71B1"/>
    <w:rsid w:val="004D67E6"/>
    <w:rsid w:val="004D7053"/>
    <w:rsid w:val="004D741F"/>
    <w:rsid w:val="004E7CD5"/>
    <w:rsid w:val="004F136A"/>
    <w:rsid w:val="005114E4"/>
    <w:rsid w:val="005258F8"/>
    <w:rsid w:val="005265ED"/>
    <w:rsid w:val="0053743C"/>
    <w:rsid w:val="00574619"/>
    <w:rsid w:val="005818A0"/>
    <w:rsid w:val="00591FF6"/>
    <w:rsid w:val="005A7E17"/>
    <w:rsid w:val="005B1516"/>
    <w:rsid w:val="005C178C"/>
    <w:rsid w:val="005C5B70"/>
    <w:rsid w:val="005D151F"/>
    <w:rsid w:val="005F0996"/>
    <w:rsid w:val="005F3BDB"/>
    <w:rsid w:val="00613B5D"/>
    <w:rsid w:val="00616CA6"/>
    <w:rsid w:val="00622AB1"/>
    <w:rsid w:val="00623043"/>
    <w:rsid w:val="00623F4A"/>
    <w:rsid w:val="0063464C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2FC9"/>
    <w:rsid w:val="006948C6"/>
    <w:rsid w:val="006A652E"/>
    <w:rsid w:val="006B5C56"/>
    <w:rsid w:val="006C7030"/>
    <w:rsid w:val="006C79BC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643BB"/>
    <w:rsid w:val="0076444F"/>
    <w:rsid w:val="00777B39"/>
    <w:rsid w:val="007C1CAC"/>
    <w:rsid w:val="007C57E7"/>
    <w:rsid w:val="007C713D"/>
    <w:rsid w:val="007D406C"/>
    <w:rsid w:val="007D7920"/>
    <w:rsid w:val="007E789B"/>
    <w:rsid w:val="007F535F"/>
    <w:rsid w:val="007F563F"/>
    <w:rsid w:val="008032F1"/>
    <w:rsid w:val="008079A2"/>
    <w:rsid w:val="00812B66"/>
    <w:rsid w:val="00813CC7"/>
    <w:rsid w:val="00832FBE"/>
    <w:rsid w:val="00833A6C"/>
    <w:rsid w:val="00842651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3F46"/>
    <w:rsid w:val="009256A0"/>
    <w:rsid w:val="009343F2"/>
    <w:rsid w:val="009432A6"/>
    <w:rsid w:val="00954F56"/>
    <w:rsid w:val="00955589"/>
    <w:rsid w:val="00982D13"/>
    <w:rsid w:val="00986DAA"/>
    <w:rsid w:val="009A64A7"/>
    <w:rsid w:val="009B647A"/>
    <w:rsid w:val="009B6B2F"/>
    <w:rsid w:val="009B6C07"/>
    <w:rsid w:val="009C15DD"/>
    <w:rsid w:val="009E5751"/>
    <w:rsid w:val="009E5AAE"/>
    <w:rsid w:val="009F607E"/>
    <w:rsid w:val="00A05552"/>
    <w:rsid w:val="00A0761A"/>
    <w:rsid w:val="00A10948"/>
    <w:rsid w:val="00A5076B"/>
    <w:rsid w:val="00A66F59"/>
    <w:rsid w:val="00A73D77"/>
    <w:rsid w:val="00A8445A"/>
    <w:rsid w:val="00AA1721"/>
    <w:rsid w:val="00AA1CE5"/>
    <w:rsid w:val="00AD1F2C"/>
    <w:rsid w:val="00AD2793"/>
    <w:rsid w:val="00AD5241"/>
    <w:rsid w:val="00AD5B27"/>
    <w:rsid w:val="00AE1901"/>
    <w:rsid w:val="00AE60D1"/>
    <w:rsid w:val="00B022FF"/>
    <w:rsid w:val="00B05988"/>
    <w:rsid w:val="00B11D29"/>
    <w:rsid w:val="00B12B2D"/>
    <w:rsid w:val="00B44F6D"/>
    <w:rsid w:val="00B50DEB"/>
    <w:rsid w:val="00B63E0E"/>
    <w:rsid w:val="00B66169"/>
    <w:rsid w:val="00B70B1B"/>
    <w:rsid w:val="00B77CC6"/>
    <w:rsid w:val="00B84134"/>
    <w:rsid w:val="00B842D7"/>
    <w:rsid w:val="00B858BD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06CB8"/>
    <w:rsid w:val="00C10AFF"/>
    <w:rsid w:val="00C17576"/>
    <w:rsid w:val="00C22076"/>
    <w:rsid w:val="00C23764"/>
    <w:rsid w:val="00C24C55"/>
    <w:rsid w:val="00C51C7C"/>
    <w:rsid w:val="00C5240F"/>
    <w:rsid w:val="00C61E5F"/>
    <w:rsid w:val="00C63F8E"/>
    <w:rsid w:val="00C722C5"/>
    <w:rsid w:val="00C72BEF"/>
    <w:rsid w:val="00C72FC0"/>
    <w:rsid w:val="00C74CC0"/>
    <w:rsid w:val="00C872F1"/>
    <w:rsid w:val="00C94CAD"/>
    <w:rsid w:val="00CA0FEE"/>
    <w:rsid w:val="00CD0046"/>
    <w:rsid w:val="00CD451F"/>
    <w:rsid w:val="00CE6728"/>
    <w:rsid w:val="00D06DD3"/>
    <w:rsid w:val="00D07590"/>
    <w:rsid w:val="00D2425A"/>
    <w:rsid w:val="00D26208"/>
    <w:rsid w:val="00D309C3"/>
    <w:rsid w:val="00D4512B"/>
    <w:rsid w:val="00D460AE"/>
    <w:rsid w:val="00D50476"/>
    <w:rsid w:val="00D51EDA"/>
    <w:rsid w:val="00D64813"/>
    <w:rsid w:val="00D64DCE"/>
    <w:rsid w:val="00D900AD"/>
    <w:rsid w:val="00DA0876"/>
    <w:rsid w:val="00DA3034"/>
    <w:rsid w:val="00DA3A34"/>
    <w:rsid w:val="00DB0325"/>
    <w:rsid w:val="00DB57DA"/>
    <w:rsid w:val="00DC33B1"/>
    <w:rsid w:val="00DC471B"/>
    <w:rsid w:val="00DC7C26"/>
    <w:rsid w:val="00DF6C55"/>
    <w:rsid w:val="00E0212D"/>
    <w:rsid w:val="00E1190C"/>
    <w:rsid w:val="00E33536"/>
    <w:rsid w:val="00E53760"/>
    <w:rsid w:val="00E556DE"/>
    <w:rsid w:val="00E57C8F"/>
    <w:rsid w:val="00E607AE"/>
    <w:rsid w:val="00E60BA0"/>
    <w:rsid w:val="00E661EF"/>
    <w:rsid w:val="00E70A6A"/>
    <w:rsid w:val="00E906A6"/>
    <w:rsid w:val="00EA7D36"/>
    <w:rsid w:val="00EC3E47"/>
    <w:rsid w:val="00EC3EFB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563A2"/>
    <w:rsid w:val="00F60603"/>
    <w:rsid w:val="00F60DE0"/>
    <w:rsid w:val="00F615FA"/>
    <w:rsid w:val="00F643BE"/>
    <w:rsid w:val="00F653D5"/>
    <w:rsid w:val="00F756A4"/>
    <w:rsid w:val="00F82D68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0D2108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4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FEE853-6485-41CA-AA0A-E5899529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239</TotalTime>
  <Pages>9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52</cp:revision>
  <cp:lastPrinted>2018-02-13T04:56:00Z</cp:lastPrinted>
  <dcterms:created xsi:type="dcterms:W3CDTF">2019-03-06T09:12:00Z</dcterms:created>
  <dcterms:modified xsi:type="dcterms:W3CDTF">2021-05-12T01:36:00Z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