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89A83" w14:textId="77777777" w:rsidR="00777B39" w:rsidRPr="000805E9" w:rsidRDefault="00142219" w:rsidP="00C10AFF">
      <w:pPr>
        <w:pStyle w:val="1"/>
      </w:pPr>
      <w:r w:rsidRPr="000805E9">
        <w:rPr>
          <w:rFonts w:hint="eastAsia"/>
        </w:rPr>
        <w:t>外部連携</w:t>
      </w:r>
    </w:p>
    <w:p w14:paraId="41EC71A0" w14:textId="77777777" w:rsidR="00C10AFF" w:rsidRPr="000805E9" w:rsidRDefault="00142219" w:rsidP="00142219">
      <w:pPr>
        <w:pStyle w:val="2"/>
      </w:pPr>
      <w:r w:rsidRPr="000805E9">
        <w:rPr>
          <w:rFonts w:hint="eastAsia"/>
        </w:rPr>
        <w:t>OPEN21との連携</w:t>
      </w:r>
    </w:p>
    <w:tbl>
      <w:tblPr>
        <w:tblW w:w="76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74"/>
      </w:tblGrid>
      <w:tr w:rsidR="00745846" w:rsidRPr="000805E9" w14:paraId="7887ED1F" w14:textId="77777777" w:rsidTr="008E6D4A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26CFDF64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0FB9D81F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67A4DA1A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14:paraId="3A50042B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ABCAE9A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38320A4" w14:textId="77777777" w:rsidR="00745846" w:rsidRPr="000805E9" w:rsidRDefault="00745846" w:rsidP="008E6D4A">
            <w:pPr>
              <w:rPr>
                <w:rFonts w:ascii="Meiryo UI" w:hAnsi="Meiryo UI" w:cs="ＭＳ Ｐゴシック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745846" w:rsidRPr="000805E9" w14:paraId="7C7A1950" w14:textId="77777777" w:rsidTr="00C16582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0AB49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(1)マスター取込(自動)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D7CE15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09EF2C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2921E7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06A097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BA809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</w:tr>
      <w:tr w:rsidR="00745846" w:rsidRPr="000805E9" w14:paraId="412AF471" w14:textId="77777777" w:rsidTr="00C1658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2A0D2B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(2)マスター取込(手動)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48153F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63D7A4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54B2E7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C60195E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9EFA2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745846" w:rsidRPr="000805E9" w14:paraId="020CF50D" w14:textId="77777777" w:rsidTr="00C16582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F05DAE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(3)仕訳インポート(自動)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B46B2C1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446815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559E2E4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622902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C05F2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</w:tr>
      <w:tr w:rsidR="007B15A6" w:rsidRPr="000805E9" w14:paraId="60346D0D" w14:textId="77777777" w:rsidTr="00C1658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21A8EC" w14:textId="77777777" w:rsidR="007B15A6" w:rsidRPr="000805E9" w:rsidRDefault="007B15A6" w:rsidP="007B15A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(4)仕訳インポート(手動)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45A3E3B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5121567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CC0490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AD7AA42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6453" w14:textId="77777777" w:rsidR="007B15A6" w:rsidRPr="000805E9" w:rsidRDefault="007B15A6" w:rsidP="007B15A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745846" w:rsidRPr="000805E9" w14:paraId="62D3EF67" w14:textId="77777777" w:rsidTr="00C1658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48836B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(5)経費明細データ取込(自動)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E69369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6B2006E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C75B45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0541B4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675DA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/>
              </w:rPr>
              <w:t>-</w:t>
            </w:r>
          </w:p>
        </w:tc>
      </w:tr>
      <w:tr w:rsidR="00745846" w:rsidRPr="000805E9" w14:paraId="52D44BBC" w14:textId="77777777" w:rsidTr="00C1658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43FFF" w14:textId="77777777" w:rsidR="00745846" w:rsidRPr="000805E9" w:rsidRDefault="00745846" w:rsidP="0074584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(6)経費明細データ取込(手動)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D6803F7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A6CC49D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BFA97A" w14:textId="77777777" w:rsidR="00745846" w:rsidRPr="000805E9" w:rsidRDefault="007B15A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D5A37B" w14:textId="77777777" w:rsidR="00745846" w:rsidRPr="000805E9" w:rsidRDefault="007B15A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D90AF" w14:textId="77777777" w:rsidR="00745846" w:rsidRPr="000805E9" w:rsidRDefault="00745846" w:rsidP="00745846">
            <w:pPr>
              <w:rPr>
                <w:rFonts w:ascii="Meiryo UI" w:hAnsi="Meiryo UI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7B15A6" w:rsidRPr="000805E9" w14:paraId="37B09767" w14:textId="77777777" w:rsidTr="007354E2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6A540C" w14:textId="77777777" w:rsidR="007B15A6" w:rsidRPr="000805E9" w:rsidRDefault="007B15A6" w:rsidP="007B15A6">
            <w:pPr>
              <w:rPr>
                <w:rFonts w:ascii="Meiryo UI" w:hAnsi="Meiryo UI" w:cs="Calibri"/>
                <w:color w:val="000000"/>
              </w:rPr>
            </w:pPr>
            <w:r w:rsidRPr="000805E9">
              <w:rPr>
                <w:rFonts w:ascii="Meiryo UI" w:hAnsi="Meiryo UI" w:cs="Calibri"/>
                <w:color w:val="000000"/>
              </w:rPr>
              <w:t>(7)経費明細データ参照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2727A7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28FC99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6F45A3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CF3FB4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BACCB" w14:textId="77777777" w:rsidR="007B15A6" w:rsidRPr="000805E9" w:rsidRDefault="007B15A6" w:rsidP="007B15A6">
            <w:pPr>
              <w:rPr>
                <w:rFonts w:ascii="Meiryo UI" w:hAnsi="Meiryo UI"/>
                <w:color w:val="000000"/>
              </w:rPr>
            </w:pPr>
            <w:r w:rsidRPr="000805E9">
              <w:rPr>
                <w:rFonts w:ascii="Meiryo UI" w:hAnsi="Meiryo UI" w:hint="eastAsia"/>
                <w:color w:val="000000"/>
              </w:rPr>
              <w:t>○</w:t>
            </w:r>
          </w:p>
        </w:tc>
      </w:tr>
    </w:tbl>
    <w:p w14:paraId="0CAD11FA" w14:textId="77777777" w:rsidR="00745846" w:rsidRPr="000805E9" w:rsidRDefault="00745846" w:rsidP="00745846">
      <w:pPr>
        <w:rPr>
          <w:rFonts w:ascii="Meiryo UI" w:hAnsi="Meiryo UI"/>
          <w:lang w:val="ja-JP"/>
        </w:rPr>
      </w:pPr>
    </w:p>
    <w:p w14:paraId="66976934" w14:textId="77777777" w:rsidR="004D28A7" w:rsidRPr="000805E9" w:rsidRDefault="004D28A7" w:rsidP="004D28A7">
      <w:pPr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(1)マスター取込(自動)</w:t>
      </w:r>
    </w:p>
    <w:p w14:paraId="59ABD15F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夜間バッチで、OPEN21から当システムへマスターデータの取込を行うことが可能です。</w:t>
      </w:r>
    </w:p>
    <w:p w14:paraId="2F8C0F6A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</w:p>
    <w:p w14:paraId="2B38308C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取込対象のマスターは以下のものです。</w:t>
      </w:r>
    </w:p>
    <w:p w14:paraId="25AB38F0" w14:textId="77777777" w:rsidR="004D28A7" w:rsidRPr="000805E9" w:rsidRDefault="004D28A7" w:rsidP="00833E10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・会社情報(ユニバーサルフィールドの使用有無、プロジェクトの使用有無、</w:t>
      </w:r>
      <w:r w:rsidR="000722F5" w:rsidRPr="000722F5">
        <w:rPr>
          <w:rFonts w:ascii="Meiryo UI" w:hAnsi="Meiryo UI" w:hint="eastAsia"/>
          <w:lang w:val="ja-JP"/>
        </w:rPr>
        <w:t>セグメントの使用有無）</w:t>
      </w:r>
    </w:p>
    <w:p w14:paraId="34B40D01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・勘定科目</w:t>
      </w:r>
    </w:p>
    <w:p w14:paraId="7A63B394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・勘定科目枝番</w:t>
      </w:r>
    </w:p>
    <w:p w14:paraId="5DED3B43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・負担部門</w:t>
      </w:r>
    </w:p>
    <w:p w14:paraId="710754F9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・取引先</w:t>
      </w:r>
    </w:p>
    <w:p w14:paraId="4153DA47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・ユニバーサルフィールド</w:t>
      </w:r>
      <w:r w:rsidR="00833E10">
        <w:rPr>
          <w:rFonts w:ascii="Meiryo UI" w:hAnsi="Meiryo UI" w:hint="eastAsia"/>
          <w:lang w:val="ja-JP"/>
        </w:rPr>
        <w:t>１</w:t>
      </w:r>
      <w:r w:rsidRPr="000805E9">
        <w:rPr>
          <w:rFonts w:ascii="Meiryo UI" w:hAnsi="Meiryo UI" w:hint="eastAsia"/>
          <w:lang w:val="ja-JP"/>
        </w:rPr>
        <w:t>～</w:t>
      </w:r>
      <w:r w:rsidR="00833E10">
        <w:rPr>
          <w:rFonts w:ascii="Meiryo UI" w:hAnsi="Meiryo UI" w:hint="eastAsia"/>
          <w:lang w:val="ja-JP"/>
        </w:rPr>
        <w:t>３</w:t>
      </w:r>
      <w:r w:rsidRPr="000805E9">
        <w:rPr>
          <w:rFonts w:ascii="Meiryo UI" w:hAnsi="Meiryo UI" w:hint="eastAsia"/>
          <w:lang w:val="ja-JP"/>
        </w:rPr>
        <w:t>(マスター入力の場合)</w:t>
      </w:r>
    </w:p>
    <w:p w14:paraId="48E9BF84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・プロジェクト</w:t>
      </w:r>
    </w:p>
    <w:p w14:paraId="4A65101B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・セグメント</w:t>
      </w:r>
    </w:p>
    <w:p w14:paraId="2227BDE4" w14:textId="77777777" w:rsidR="004D28A7" w:rsidRPr="000805E9" w:rsidRDefault="004D28A7" w:rsidP="004D28A7">
      <w:pPr>
        <w:ind w:leftChars="200" w:left="44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・拡張子設定</w:t>
      </w:r>
    </w:p>
    <w:p w14:paraId="69ACA4C0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上記のマスター及びそれらの残高データについて、取込を行います。</w:t>
      </w:r>
    </w:p>
    <w:p w14:paraId="1F393A2F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</w:p>
    <w:p w14:paraId="7179EE25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夜間バッチを自動実行する為にはスケジューラの登録が必要です。</w:t>
      </w:r>
    </w:p>
    <w:p w14:paraId="6DB1EFCF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スケジューラの登録は、「インストールガイド」の「6バッチスケジューラ登録」を参照してください。</w:t>
      </w:r>
    </w:p>
    <w:p w14:paraId="5E49C777" w14:textId="77777777" w:rsidR="004D28A7" w:rsidRPr="000805E9" w:rsidRDefault="004D28A7" w:rsidP="004D28A7">
      <w:pPr>
        <w:ind w:leftChars="100" w:left="220"/>
        <w:rPr>
          <w:rFonts w:ascii="Meiryo UI" w:hAnsi="Meiryo UI"/>
          <w:lang w:val="ja-JP"/>
        </w:rPr>
      </w:pPr>
    </w:p>
    <w:p w14:paraId="4F761664" w14:textId="77777777" w:rsidR="004D28A7" w:rsidRPr="000805E9" w:rsidRDefault="0058605B" w:rsidP="0058605B">
      <w:pPr>
        <w:spacing w:after="160" w:line="259" w:lineRule="auto"/>
        <w:rPr>
          <w:rFonts w:ascii="Meiryo UI" w:hAnsi="Meiryo UI"/>
          <w:lang w:val="ja-JP"/>
        </w:rPr>
      </w:pPr>
      <w:r w:rsidRPr="000805E9">
        <w:rPr>
          <w:rFonts w:ascii="Meiryo UI" w:hAnsi="Meiryo UI"/>
          <w:lang w:val="ja-JP"/>
        </w:rPr>
        <w:br w:type="page"/>
      </w:r>
    </w:p>
    <w:p w14:paraId="0045E554" w14:textId="77777777" w:rsidR="004D28A7" w:rsidRPr="000805E9" w:rsidRDefault="004D28A7" w:rsidP="004D28A7">
      <w:pPr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lastRenderedPageBreak/>
        <w:t>(2)マスター取込(手動)</w:t>
      </w:r>
    </w:p>
    <w:p w14:paraId="147B89AE" w14:textId="77777777" w:rsidR="004D28A7" w:rsidRPr="000805E9" w:rsidRDefault="004D28A7" w:rsidP="00122AA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オンラインで「(1)マスター取込(自動)」と同様のマスター取込を行うことが可能です。</w:t>
      </w:r>
    </w:p>
    <w:p w14:paraId="625D9A99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43237D1F" wp14:editId="4383E6AD">
            <wp:simplePos x="0" y="0"/>
            <wp:positionH relativeFrom="margin">
              <wp:posOffset>154305</wp:posOffset>
            </wp:positionH>
            <wp:positionV relativeFrom="paragraph">
              <wp:posOffset>5715</wp:posOffset>
            </wp:positionV>
            <wp:extent cx="5673090" cy="2489200"/>
            <wp:effectExtent l="0" t="0" r="3810" b="6350"/>
            <wp:wrapNone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>
                      <a:extLst>
                        <a:ext uri="{FF2B5EF4-FFF2-40B4-BE49-F238E27FC236}">
                          <a16:creationId xmlns:a16="http://schemas.microsoft.com/office/drawing/2014/main" id="{00000000-0008-0000-36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17216" b="23391"/>
                    <a:stretch/>
                  </pic:blipFill>
                  <pic:spPr bwMode="auto">
                    <a:xfrm>
                      <a:off x="0" y="0"/>
                      <a:ext cx="567309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00C53E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049BA987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62C356E4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7AE9412A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6175EE61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0446DE7A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2DD19CA1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5D7289B4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0E19A798" w14:textId="77777777" w:rsidR="0058605B" w:rsidRPr="000805E9" w:rsidRDefault="0058605B" w:rsidP="00122AA0">
      <w:pPr>
        <w:ind w:leftChars="100" w:left="220"/>
        <w:rPr>
          <w:rFonts w:ascii="Meiryo UI" w:hAnsi="Meiryo UI"/>
          <w:lang w:val="ja-JP"/>
        </w:rPr>
      </w:pPr>
    </w:p>
    <w:p w14:paraId="093F2699" w14:textId="77777777" w:rsidR="0058605B" w:rsidRPr="000805E9" w:rsidRDefault="0058605B" w:rsidP="000805E9">
      <w:pPr>
        <w:ind w:leftChars="100" w:left="220"/>
        <w:rPr>
          <w:rFonts w:ascii="Meiryo UI" w:hAnsi="Meiryo UI"/>
          <w:lang w:val="ja-JP"/>
        </w:rPr>
      </w:pPr>
    </w:p>
    <w:p w14:paraId="56B86DC8" w14:textId="77777777" w:rsidR="0058605B" w:rsidRPr="00A764CA" w:rsidRDefault="000E4ABA" w:rsidP="000E4ABA">
      <w:pPr>
        <w:ind w:leftChars="100" w:left="220"/>
      </w:pPr>
      <w:r>
        <w:rPr>
          <w:rFonts w:hint="eastAsia"/>
        </w:rPr>
        <w:t>①</w:t>
      </w:r>
      <w:r w:rsidR="0058605B" w:rsidRPr="00A764CA">
        <w:rPr>
          <w:rFonts w:hint="eastAsia"/>
        </w:rPr>
        <w:t>メニュー画面で「データ連携」リンクをクリックしてください。</w:t>
      </w:r>
    </w:p>
    <w:p w14:paraId="7C588651" w14:textId="77777777" w:rsidR="0058605B" w:rsidRPr="000805E9" w:rsidRDefault="00942D5B" w:rsidP="00122AA0">
      <w:pPr>
        <w:ind w:leftChars="100" w:left="220"/>
        <w:rPr>
          <w:rFonts w:ascii="Meiryo UI" w:hAnsi="Meiryo U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356193" wp14:editId="38ED1F5E">
            <wp:simplePos x="0" y="0"/>
            <wp:positionH relativeFrom="page">
              <wp:posOffset>514350</wp:posOffset>
            </wp:positionH>
            <wp:positionV relativeFrom="paragraph">
              <wp:posOffset>198120</wp:posOffset>
            </wp:positionV>
            <wp:extent cx="5381625" cy="4676140"/>
            <wp:effectExtent l="0" t="0" r="0" b="0"/>
            <wp:wrapNone/>
            <wp:docPr id="6" name="図 1">
              <a:extLst xmlns:a="http://schemas.openxmlformats.org/drawingml/2006/main">
                <a:ext uri="{FF2B5EF4-FFF2-40B4-BE49-F238E27FC236}">
                  <a16:creationId xmlns:a16="http://schemas.microsoft.com/office/drawing/2014/main" id="{4EF52D8F-C05E-454D-8CD5-E055CF8841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4EF52D8F-C05E-454D-8CD5-E055CF8841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00"/>
                    <a:stretch/>
                  </pic:blipFill>
                  <pic:spPr bwMode="auto">
                    <a:xfrm>
                      <a:off x="0" y="0"/>
                      <a:ext cx="5381625" cy="467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5CA82" w14:textId="77777777" w:rsidR="0058605B" w:rsidRDefault="0058605B" w:rsidP="00122AA0">
      <w:pPr>
        <w:ind w:leftChars="100" w:left="220"/>
        <w:rPr>
          <w:noProof/>
        </w:rPr>
      </w:pPr>
    </w:p>
    <w:p w14:paraId="23D6CB73" w14:textId="77777777" w:rsidR="00942D5B" w:rsidRDefault="00942D5B" w:rsidP="00122AA0">
      <w:pPr>
        <w:ind w:leftChars="100" w:left="220"/>
        <w:rPr>
          <w:noProof/>
        </w:rPr>
      </w:pPr>
    </w:p>
    <w:p w14:paraId="0247B5C0" w14:textId="77777777" w:rsidR="00942D5B" w:rsidRDefault="00942D5B" w:rsidP="00122AA0">
      <w:pPr>
        <w:ind w:leftChars="100" w:left="220"/>
        <w:rPr>
          <w:noProof/>
        </w:rPr>
      </w:pPr>
    </w:p>
    <w:p w14:paraId="1414385B" w14:textId="77777777" w:rsidR="00942D5B" w:rsidRDefault="00942D5B" w:rsidP="00122AA0">
      <w:pPr>
        <w:ind w:leftChars="100" w:left="220"/>
        <w:rPr>
          <w:noProof/>
        </w:rPr>
      </w:pPr>
    </w:p>
    <w:p w14:paraId="66C2B7FA" w14:textId="77777777" w:rsidR="00942D5B" w:rsidRDefault="00942D5B" w:rsidP="00122AA0">
      <w:pPr>
        <w:ind w:leftChars="100" w:left="220"/>
        <w:rPr>
          <w:noProof/>
        </w:rPr>
      </w:pPr>
    </w:p>
    <w:p w14:paraId="5718D626" w14:textId="77777777" w:rsidR="00942D5B" w:rsidRDefault="00942D5B" w:rsidP="00122AA0">
      <w:pPr>
        <w:ind w:leftChars="100" w:left="220"/>
        <w:rPr>
          <w:noProof/>
        </w:rPr>
      </w:pPr>
    </w:p>
    <w:p w14:paraId="6EDC51F5" w14:textId="77777777" w:rsidR="00942D5B" w:rsidRDefault="00942D5B" w:rsidP="00122AA0">
      <w:pPr>
        <w:ind w:leftChars="100" w:left="220"/>
        <w:rPr>
          <w:noProof/>
        </w:rPr>
      </w:pPr>
    </w:p>
    <w:p w14:paraId="15412243" w14:textId="77777777" w:rsidR="00942D5B" w:rsidRDefault="00942D5B" w:rsidP="00122AA0">
      <w:pPr>
        <w:ind w:leftChars="100" w:left="220"/>
        <w:rPr>
          <w:noProof/>
        </w:rPr>
      </w:pPr>
    </w:p>
    <w:p w14:paraId="7ECC1A5C" w14:textId="77777777" w:rsidR="00942D5B" w:rsidRDefault="00942D5B" w:rsidP="00122AA0">
      <w:pPr>
        <w:ind w:leftChars="100" w:left="220"/>
        <w:rPr>
          <w:noProof/>
        </w:rPr>
      </w:pPr>
    </w:p>
    <w:p w14:paraId="771C3A33" w14:textId="77777777" w:rsidR="00942D5B" w:rsidRDefault="00942D5B" w:rsidP="00122AA0">
      <w:pPr>
        <w:ind w:leftChars="100" w:left="220"/>
        <w:rPr>
          <w:noProof/>
        </w:rPr>
      </w:pPr>
    </w:p>
    <w:p w14:paraId="10F19D42" w14:textId="77777777" w:rsidR="00942D5B" w:rsidRDefault="00942D5B" w:rsidP="00122AA0">
      <w:pPr>
        <w:ind w:leftChars="100" w:left="220"/>
        <w:rPr>
          <w:noProof/>
        </w:rPr>
      </w:pPr>
    </w:p>
    <w:p w14:paraId="202AA1A7" w14:textId="77777777" w:rsidR="00942D5B" w:rsidRDefault="00942D5B" w:rsidP="00122AA0">
      <w:pPr>
        <w:ind w:leftChars="100" w:left="220"/>
        <w:rPr>
          <w:noProof/>
        </w:rPr>
      </w:pPr>
    </w:p>
    <w:p w14:paraId="1E8851BF" w14:textId="77777777" w:rsidR="00942D5B" w:rsidRDefault="00942D5B" w:rsidP="00122AA0">
      <w:pPr>
        <w:ind w:leftChars="100" w:left="220"/>
        <w:rPr>
          <w:noProof/>
        </w:rPr>
      </w:pPr>
    </w:p>
    <w:p w14:paraId="6EB4CA33" w14:textId="77777777" w:rsidR="00942D5B" w:rsidRDefault="00942D5B" w:rsidP="00122AA0">
      <w:pPr>
        <w:ind w:leftChars="100" w:left="220"/>
        <w:rPr>
          <w:noProof/>
        </w:rPr>
      </w:pPr>
    </w:p>
    <w:p w14:paraId="28BE011D" w14:textId="77777777" w:rsidR="00942D5B" w:rsidRDefault="00942D5B" w:rsidP="00122AA0">
      <w:pPr>
        <w:ind w:leftChars="100" w:left="220"/>
        <w:rPr>
          <w:noProof/>
        </w:rPr>
      </w:pPr>
    </w:p>
    <w:p w14:paraId="1C3D6F4F" w14:textId="77777777" w:rsidR="00942D5B" w:rsidRDefault="00942D5B" w:rsidP="00122AA0">
      <w:pPr>
        <w:ind w:leftChars="100" w:left="220"/>
        <w:rPr>
          <w:noProof/>
        </w:rPr>
      </w:pPr>
    </w:p>
    <w:p w14:paraId="7BE3DEE5" w14:textId="77777777" w:rsidR="00942D5B" w:rsidRDefault="00942D5B" w:rsidP="00122AA0">
      <w:pPr>
        <w:ind w:leftChars="100" w:left="220"/>
        <w:rPr>
          <w:noProof/>
        </w:rPr>
      </w:pPr>
    </w:p>
    <w:p w14:paraId="6FEAF60B" w14:textId="77777777" w:rsidR="00942D5B" w:rsidRDefault="00942D5B" w:rsidP="00122AA0">
      <w:pPr>
        <w:ind w:leftChars="100" w:left="220"/>
        <w:rPr>
          <w:noProof/>
        </w:rPr>
      </w:pPr>
    </w:p>
    <w:p w14:paraId="23EDF1C5" w14:textId="77777777" w:rsidR="00942D5B" w:rsidRDefault="00942D5B" w:rsidP="00122AA0">
      <w:pPr>
        <w:ind w:leftChars="100" w:left="220"/>
        <w:rPr>
          <w:noProof/>
        </w:rPr>
      </w:pPr>
    </w:p>
    <w:p w14:paraId="7A60CA16" w14:textId="77777777" w:rsidR="00942D5B" w:rsidRDefault="00942D5B" w:rsidP="00122AA0">
      <w:pPr>
        <w:ind w:leftChars="100" w:left="220"/>
        <w:rPr>
          <w:noProof/>
        </w:rPr>
      </w:pPr>
    </w:p>
    <w:p w14:paraId="6E359EAF" w14:textId="77777777" w:rsidR="00942D5B" w:rsidRDefault="00942D5B" w:rsidP="00122AA0">
      <w:pPr>
        <w:ind w:leftChars="100" w:left="220"/>
        <w:rPr>
          <w:noProof/>
        </w:rPr>
      </w:pPr>
    </w:p>
    <w:p w14:paraId="1A15809C" w14:textId="77777777" w:rsidR="00942D5B" w:rsidRDefault="00942D5B" w:rsidP="00122AA0">
      <w:pPr>
        <w:ind w:leftChars="100" w:left="220"/>
        <w:rPr>
          <w:noProof/>
        </w:rPr>
      </w:pPr>
    </w:p>
    <w:p w14:paraId="45F39CD7" w14:textId="77777777" w:rsidR="00942D5B" w:rsidRDefault="00942D5B" w:rsidP="00122AA0">
      <w:pPr>
        <w:ind w:leftChars="100" w:left="220"/>
        <w:rPr>
          <w:noProof/>
        </w:rPr>
      </w:pPr>
    </w:p>
    <w:p w14:paraId="2DD4B87A" w14:textId="77777777" w:rsidR="00942D5B" w:rsidRDefault="00942D5B" w:rsidP="00122AA0">
      <w:pPr>
        <w:ind w:leftChars="100" w:left="220"/>
        <w:rPr>
          <w:noProof/>
        </w:rPr>
      </w:pPr>
    </w:p>
    <w:p w14:paraId="54B5E807" w14:textId="77777777" w:rsidR="00942D5B" w:rsidRDefault="00942D5B" w:rsidP="00122AA0">
      <w:pPr>
        <w:ind w:leftChars="100" w:left="220"/>
        <w:rPr>
          <w:noProof/>
        </w:rPr>
      </w:pPr>
    </w:p>
    <w:p w14:paraId="619327DD" w14:textId="77777777" w:rsidR="00942D5B" w:rsidRDefault="00942D5B" w:rsidP="00122AA0">
      <w:pPr>
        <w:ind w:leftChars="100" w:left="220"/>
        <w:rPr>
          <w:noProof/>
        </w:rPr>
      </w:pPr>
    </w:p>
    <w:p w14:paraId="656D2286" w14:textId="77777777" w:rsidR="00942D5B" w:rsidRPr="000805E9" w:rsidRDefault="00942D5B" w:rsidP="00122AA0">
      <w:pPr>
        <w:ind w:leftChars="100" w:left="220"/>
        <w:rPr>
          <w:rFonts w:ascii="Meiryo UI" w:hAnsi="Meiryo UI"/>
          <w:lang w:val="ja-JP"/>
        </w:rPr>
      </w:pPr>
    </w:p>
    <w:p w14:paraId="26D25555" w14:textId="77777777" w:rsidR="00DF6AB2" w:rsidRPr="000805E9" w:rsidRDefault="00DF6AB2" w:rsidP="00A764CA">
      <w:pPr>
        <w:rPr>
          <w:rFonts w:ascii="Meiryo UI" w:hAnsi="Meiryo UI"/>
          <w:lang w:val="ja-JP"/>
        </w:rPr>
      </w:pPr>
    </w:p>
    <w:p w14:paraId="6E2071DF" w14:textId="77777777" w:rsidR="00DF6AB2" w:rsidRPr="000805E9" w:rsidRDefault="00DF6AB2" w:rsidP="00DF6AB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②「マスター取込」にチェックを付けてください。</w:t>
      </w:r>
    </w:p>
    <w:p w14:paraId="6DBD699A" w14:textId="77777777" w:rsidR="00A40459" w:rsidRPr="000805E9" w:rsidRDefault="00DF6AB2" w:rsidP="000A0B5D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③連携ボタンを押してください。</w:t>
      </w:r>
    </w:p>
    <w:p w14:paraId="168920E0" w14:textId="77777777" w:rsidR="00A40459" w:rsidRPr="000805E9" w:rsidRDefault="00A40459" w:rsidP="00A40459">
      <w:pPr>
        <w:rPr>
          <w:rFonts w:ascii="Meiryo UI" w:hAnsi="Meiryo UI"/>
        </w:rPr>
      </w:pPr>
      <w:r w:rsidRPr="000805E9">
        <w:rPr>
          <w:rFonts w:ascii="Meiryo UI" w:hAnsi="Meiryo UI" w:hint="eastAsia"/>
        </w:rPr>
        <w:lastRenderedPageBreak/>
        <w:t>(3)仕訳インポート(自動)</w:t>
      </w:r>
    </w:p>
    <w:p w14:paraId="25BEE274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夜間バッチで、当システムからOPEN21への仕訳インポートを行うことが可能です。</w:t>
      </w:r>
    </w:p>
    <w:p w14:paraId="27025502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</w:p>
    <w:p w14:paraId="1F83F18A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インポート対象は以下のものです。</w:t>
      </w:r>
    </w:p>
    <w:p w14:paraId="23D5FD5F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・経費伺い申請（仮払申請）</w:t>
      </w:r>
    </w:p>
    <w:p w14:paraId="6365EEDD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・経費立替精算</w:t>
      </w:r>
    </w:p>
    <w:p w14:paraId="58898DD1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・出張伺い申請（仮払申請）</w:t>
      </w:r>
    </w:p>
    <w:p w14:paraId="30127C98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・出張旅費精算（仮払精算）</w:t>
      </w:r>
    </w:p>
    <w:p w14:paraId="50429BC0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・海外出張伺い申請（仮払申請）</w:t>
      </w:r>
    </w:p>
    <w:p w14:paraId="265DE7FF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・海外出張旅費精算（仮払精算）</w:t>
      </w:r>
    </w:p>
    <w:p w14:paraId="7B99F3E8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・交通費精算</w:t>
      </w:r>
    </w:p>
    <w:p w14:paraId="5C2EF60D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・通勤定期申請</w:t>
      </w:r>
    </w:p>
    <w:p w14:paraId="10A24AC9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・請求書払い申請</w:t>
      </w:r>
    </w:p>
    <w:p w14:paraId="3D1BB060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・自動引落伝票</w:t>
      </w:r>
    </w:p>
    <w:p w14:paraId="6A4A24EB" w14:textId="77777777" w:rsidR="00A40459" w:rsidRPr="000805E9" w:rsidRDefault="00A40459" w:rsidP="00A40459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・振替伝票</w:t>
      </w:r>
    </w:p>
    <w:p w14:paraId="3977479A" w14:textId="77777777" w:rsidR="00CB7E23" w:rsidRPr="000805E9" w:rsidRDefault="00A40459" w:rsidP="00942D5B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・総合付替伝票</w:t>
      </w:r>
    </w:p>
    <w:p w14:paraId="3002BEEE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</w:p>
    <w:p w14:paraId="74637E15" w14:textId="77777777" w:rsidR="00A4045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仕訳インポートの詳細は、別紙「仕訳作成表」を参照してください。</w:t>
      </w:r>
    </w:p>
    <w:p w14:paraId="27E8F2BA" w14:textId="77777777" w:rsidR="00A06750" w:rsidRPr="000805E9" w:rsidRDefault="00A06750" w:rsidP="00A40459">
      <w:pPr>
        <w:ind w:leftChars="100" w:left="220"/>
        <w:rPr>
          <w:rFonts w:ascii="Meiryo UI" w:hAnsi="Meiryo UI"/>
        </w:rPr>
      </w:pPr>
    </w:p>
    <w:p w14:paraId="2EB4903B" w14:textId="77777777" w:rsidR="00A06750" w:rsidRDefault="00A06750" w:rsidP="00A06750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以下の会社設定情報で、伝票種別ごとの仕訳作成ルールを指定可能です。</w:t>
      </w:r>
    </w:p>
    <w:p w14:paraId="600DE5EC" w14:textId="77777777" w:rsidR="006A7A21" w:rsidRDefault="006A7A21" w:rsidP="006A7A21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OPEN21連携タブ</w:t>
      </w:r>
    </w:p>
    <w:p w14:paraId="103A7B4F" w14:textId="77777777" w:rsidR="00A06750" w:rsidRPr="004942B6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伝票形式(伝票種別名)</w:t>
      </w:r>
    </w:p>
    <w:p w14:paraId="2E9940BE" w14:textId="77777777" w:rsidR="00A06750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仕訳作成方法(伝票種別名)</w:t>
      </w:r>
    </w:p>
    <w:p w14:paraId="485597F5" w14:textId="77777777" w:rsidR="00A06750" w:rsidRDefault="00A06750" w:rsidP="006A7A21">
      <w:pPr>
        <w:spacing w:beforeLines="50" w:before="120"/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伝票作成単位タブ</w:t>
      </w:r>
    </w:p>
    <w:p w14:paraId="16B3712A" w14:textId="77777777" w:rsidR="006A7A21" w:rsidRDefault="006A7A21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・各項目</w:t>
      </w:r>
    </w:p>
    <w:p w14:paraId="7D0925F4" w14:textId="2D8C391F" w:rsidR="00A06750" w:rsidRDefault="00A06750" w:rsidP="006A7A21">
      <w:pPr>
        <w:spacing w:beforeLines="50" w:before="120"/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仕訳</w:t>
      </w:r>
      <w:r w:rsidR="004F1CB7">
        <w:rPr>
          <w:rFonts w:ascii="Meiryo UI" w:hAnsi="Meiryo UI" w:hint="eastAsia"/>
        </w:rPr>
        <w:t>摘要</w:t>
      </w:r>
      <w:r>
        <w:rPr>
          <w:rFonts w:ascii="Meiryo UI" w:hAnsi="Meiryo UI" w:hint="eastAsia"/>
        </w:rPr>
        <w:t>内容タブ</w:t>
      </w:r>
    </w:p>
    <w:p w14:paraId="63020FB4" w14:textId="77777777" w:rsidR="006A7A21" w:rsidRDefault="006A7A21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・各項目</w:t>
      </w:r>
    </w:p>
    <w:p w14:paraId="61215537" w14:textId="77777777" w:rsidR="00A06750" w:rsidRPr="00424B04" w:rsidRDefault="00A06750" w:rsidP="00A06750">
      <w:pPr>
        <w:ind w:leftChars="100" w:left="220"/>
        <w:rPr>
          <w:rFonts w:ascii="Meiryo UI" w:hAnsi="Meiryo UI"/>
        </w:rPr>
      </w:pPr>
    </w:p>
    <w:p w14:paraId="56CEFD3D" w14:textId="77777777" w:rsidR="00A06750" w:rsidRDefault="00A06750" w:rsidP="00A06750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t>以下の会社設定情報で、特定の仕訳の作成有無を指定可能です。</w:t>
      </w:r>
    </w:p>
    <w:p w14:paraId="5DD5FA54" w14:textId="77777777" w:rsidR="006A7A21" w:rsidRDefault="006A7A21" w:rsidP="006A7A21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OPEN21連携タブ</w:t>
      </w:r>
    </w:p>
    <w:p w14:paraId="74F15B4E" w14:textId="77777777" w:rsidR="00A06750" w:rsidRPr="004942B6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掛けなし　支払結果仕訳作成有無</w:t>
      </w:r>
    </w:p>
    <w:p w14:paraId="6A48A3AA" w14:textId="77777777" w:rsidR="00A06750" w:rsidRPr="004942B6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掛けあり　支払結果仕訳作成有無</w:t>
      </w:r>
    </w:p>
    <w:p w14:paraId="7FBB92FC" w14:textId="77777777" w:rsidR="00A06750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4942B6">
        <w:rPr>
          <w:rFonts w:ascii="Meiryo UI" w:hAnsi="Meiryo UI" w:hint="eastAsia"/>
        </w:rPr>
        <w:t>通勤定期　仕訳作成有無</w:t>
      </w:r>
    </w:p>
    <w:p w14:paraId="5A02D2C5" w14:textId="77777777" w:rsidR="00A06750" w:rsidRPr="00FE531E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FE531E">
        <w:rPr>
          <w:rFonts w:ascii="Meiryo UI" w:hAnsi="Meiryo UI" w:hint="eastAsia"/>
        </w:rPr>
        <w:t>仮払残金仕訳作成有無(経費立替精算)</w:t>
      </w:r>
    </w:p>
    <w:p w14:paraId="395CA7E8" w14:textId="77777777" w:rsidR="00A06750" w:rsidRPr="00FE531E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FE531E">
        <w:rPr>
          <w:rFonts w:ascii="Meiryo UI" w:hAnsi="Meiryo UI" w:hint="eastAsia"/>
        </w:rPr>
        <w:t>仮払残金仕訳作成有無(出張旅費精算)</w:t>
      </w:r>
    </w:p>
    <w:p w14:paraId="32A24F0A" w14:textId="77777777" w:rsidR="00A06750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FE531E">
        <w:rPr>
          <w:rFonts w:ascii="Meiryo UI" w:hAnsi="Meiryo UI" w:hint="eastAsia"/>
        </w:rPr>
        <w:t>仮払残金仕訳作成有無(海外出張旅費精算)</w:t>
      </w:r>
    </w:p>
    <w:p w14:paraId="17BF11B8" w14:textId="77777777" w:rsidR="006A7A21" w:rsidRDefault="006A7A21" w:rsidP="006A7A21">
      <w:pPr>
        <w:ind w:leftChars="300" w:left="660"/>
        <w:rPr>
          <w:rFonts w:ascii="Meiryo UI" w:hAnsi="Meiryo UI"/>
        </w:rPr>
      </w:pPr>
    </w:p>
    <w:p w14:paraId="18178694" w14:textId="77777777" w:rsidR="00A06750" w:rsidRDefault="00A06750" w:rsidP="00A06750">
      <w:pPr>
        <w:ind w:leftChars="100" w:left="220"/>
        <w:rPr>
          <w:rFonts w:ascii="Meiryo UI" w:hAnsi="Meiryo UI"/>
        </w:rPr>
      </w:pPr>
      <w:r>
        <w:rPr>
          <w:rFonts w:ascii="Meiryo UI" w:hAnsi="Meiryo UI" w:hint="eastAsia"/>
        </w:rPr>
        <w:lastRenderedPageBreak/>
        <w:t>以下の会社設定情報で、仕訳連携先や仕訳連携全体のルールを指定可能です。</w:t>
      </w:r>
    </w:p>
    <w:p w14:paraId="5992A139" w14:textId="77777777" w:rsidR="006A7A21" w:rsidRDefault="006A7A21" w:rsidP="006A7A21">
      <w:pPr>
        <w:ind w:leftChars="200" w:left="440"/>
        <w:rPr>
          <w:rFonts w:ascii="Meiryo UI" w:hAnsi="Meiryo UI"/>
        </w:rPr>
      </w:pPr>
      <w:r>
        <w:rPr>
          <w:rFonts w:ascii="Meiryo UI" w:hAnsi="Meiryo UI" w:hint="eastAsia"/>
        </w:rPr>
        <w:t>OPEN21連携タブ</w:t>
      </w:r>
    </w:p>
    <w:p w14:paraId="693FF028" w14:textId="77777777" w:rsidR="00A06750" w:rsidRPr="00B57F2A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仕訳区分</w:t>
      </w:r>
    </w:p>
    <w:p w14:paraId="54ED1050" w14:textId="77777777" w:rsidR="00A06750" w:rsidRPr="00B57F2A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確定有無</w:t>
      </w:r>
    </w:p>
    <w:p w14:paraId="2597A87A" w14:textId="77777777" w:rsidR="00A06750" w:rsidRPr="00B57F2A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添付ファイル連携</w:t>
      </w:r>
    </w:p>
    <w:p w14:paraId="46271AE0" w14:textId="77777777" w:rsidR="00A06750" w:rsidRPr="00B57F2A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仕訳作成エラー発生時の進め方</w:t>
      </w:r>
    </w:p>
    <w:p w14:paraId="653ED2F2" w14:textId="77777777" w:rsidR="00A06750" w:rsidRDefault="00A06750" w:rsidP="006A7A21">
      <w:pPr>
        <w:ind w:leftChars="300" w:left="660"/>
        <w:rPr>
          <w:rFonts w:ascii="Meiryo UI" w:hAnsi="Meiryo UI"/>
        </w:rPr>
      </w:pPr>
      <w:r>
        <w:rPr>
          <w:rFonts w:ascii="Meiryo UI" w:hAnsi="Meiryo UI" w:hint="eastAsia"/>
        </w:rPr>
        <w:t>・</w:t>
      </w:r>
      <w:r w:rsidRPr="00B57F2A">
        <w:rPr>
          <w:rFonts w:ascii="Meiryo UI" w:hAnsi="Meiryo UI" w:hint="eastAsia"/>
        </w:rPr>
        <w:t>先日付の仕訳連携</w:t>
      </w:r>
    </w:p>
    <w:p w14:paraId="362F8A5F" w14:textId="77777777" w:rsidR="00A06750" w:rsidRPr="00FE531E" w:rsidRDefault="00A06750" w:rsidP="00A06750">
      <w:pPr>
        <w:rPr>
          <w:rFonts w:ascii="Meiryo UI" w:hAnsi="Meiryo UI"/>
        </w:rPr>
      </w:pPr>
    </w:p>
    <w:p w14:paraId="58DC2D09" w14:textId="77777777" w:rsidR="00A40459" w:rsidRPr="000805E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夜間バッチを自動実行する為にはスケジューラの登録が必要です。</w:t>
      </w:r>
    </w:p>
    <w:p w14:paraId="11B899E6" w14:textId="77777777" w:rsidR="00DF6AB2" w:rsidRPr="000805E9" w:rsidRDefault="00A40459" w:rsidP="00A40459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スケジューラの登録は、「インストールガイド」の「6バッチスケジューラ登録」を参照してください。</w:t>
      </w:r>
    </w:p>
    <w:p w14:paraId="71F4C80C" w14:textId="77777777" w:rsidR="00DF6AB2" w:rsidRPr="000805E9" w:rsidRDefault="00DF6AB2" w:rsidP="00122AA0">
      <w:pPr>
        <w:ind w:leftChars="100" w:left="220"/>
        <w:rPr>
          <w:rFonts w:ascii="Meiryo UI" w:hAnsi="Meiryo UI"/>
        </w:rPr>
      </w:pPr>
    </w:p>
    <w:p w14:paraId="56AB56BD" w14:textId="77777777" w:rsidR="009E502C" w:rsidRPr="000805E9" w:rsidRDefault="009E502C" w:rsidP="009E502C">
      <w:pPr>
        <w:rPr>
          <w:rFonts w:ascii="Meiryo UI" w:hAnsi="Meiryo UI"/>
        </w:rPr>
      </w:pPr>
      <w:r w:rsidRPr="000805E9">
        <w:rPr>
          <w:rFonts w:ascii="Meiryo UI" w:hAnsi="Meiryo UI" w:hint="eastAsia"/>
        </w:rPr>
        <w:t>(4)仕訳インポート(手動)</w:t>
      </w:r>
    </w:p>
    <w:p w14:paraId="062B7D89" w14:textId="77777777" w:rsidR="00DF6AB2" w:rsidRPr="000805E9" w:rsidRDefault="009E502C" w:rsidP="009E502C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オンラインで「(3)仕訳インポート(自動)」と同様の仕訳インポートを行うことが可能です。</w:t>
      </w:r>
    </w:p>
    <w:p w14:paraId="4D7BA153" w14:textId="77777777" w:rsidR="00DF6AB2" w:rsidRPr="000805E9" w:rsidRDefault="009E502C" w:rsidP="00122AA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/>
          <w:noProof/>
        </w:rPr>
        <w:drawing>
          <wp:inline distT="0" distB="0" distL="0" distR="0" wp14:anchorId="7BD92041" wp14:editId="53B745EA">
            <wp:extent cx="5673090" cy="2489200"/>
            <wp:effectExtent l="0" t="0" r="3810" b="635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36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17520" b="23088"/>
                    <a:stretch/>
                  </pic:blipFill>
                  <pic:spPr bwMode="auto">
                    <a:xfrm>
                      <a:off x="0" y="0"/>
                      <a:ext cx="5673863" cy="24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BB9B" w14:textId="77777777" w:rsidR="00981390" w:rsidRPr="000A0B5D" w:rsidRDefault="005F01A5" w:rsidP="005F01A5">
      <w:pPr>
        <w:ind w:leftChars="100" w:left="220"/>
      </w:pPr>
      <w:r>
        <w:rPr>
          <w:rFonts w:hint="eastAsia"/>
        </w:rPr>
        <w:t>①</w:t>
      </w:r>
      <w:r w:rsidR="009E502C" w:rsidRPr="000A0B5D">
        <w:rPr>
          <w:rFonts w:hint="eastAsia"/>
        </w:rPr>
        <w:t>メニュー画面で「データ連携」リンクをクリックしてください。</w:t>
      </w:r>
    </w:p>
    <w:p w14:paraId="6D71E39A" w14:textId="77777777" w:rsidR="00981390" w:rsidRPr="000805E9" w:rsidRDefault="00981390" w:rsidP="00981390">
      <w:pPr>
        <w:rPr>
          <w:rFonts w:ascii="Meiryo UI" w:hAnsi="Meiryo UI"/>
        </w:rPr>
      </w:pPr>
      <w:r w:rsidRPr="000805E9">
        <w:rPr>
          <w:rFonts w:ascii="Meiryo UI" w:hAnsi="Meiryo UI"/>
        </w:rPr>
        <w:br w:type="page"/>
      </w:r>
    </w:p>
    <w:p w14:paraId="453570EC" w14:textId="77777777" w:rsidR="000A0B5D" w:rsidRDefault="00942D5B" w:rsidP="00A91849">
      <w:pPr>
        <w:ind w:leftChars="100" w:left="2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901F5DA" wp14:editId="1B418FDA">
            <wp:simplePos x="0" y="0"/>
            <wp:positionH relativeFrom="margin">
              <wp:posOffset>144780</wp:posOffset>
            </wp:positionH>
            <wp:positionV relativeFrom="paragraph">
              <wp:posOffset>7620</wp:posOffset>
            </wp:positionV>
            <wp:extent cx="5381625" cy="4648200"/>
            <wp:effectExtent l="0" t="0" r="9525" b="0"/>
            <wp:wrapNone/>
            <wp:docPr id="5" name="図 2">
              <a:extLst xmlns:a="http://schemas.openxmlformats.org/drawingml/2006/main">
                <a:ext uri="{FF2B5EF4-FFF2-40B4-BE49-F238E27FC236}">
                  <a16:creationId xmlns:a16="http://schemas.microsoft.com/office/drawing/2014/main" id="{A5CE82FD-0FBB-49BB-84CF-6E1C1C6FA3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A5CE82FD-0FBB-49BB-84CF-6E1C1C6FA3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0"/>
                    <a:stretch/>
                  </pic:blipFill>
                  <pic:spPr bwMode="auto">
                    <a:xfrm>
                      <a:off x="0" y="0"/>
                      <a:ext cx="538162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39EFD1" w14:textId="77777777" w:rsidR="00942D5B" w:rsidRDefault="00942D5B" w:rsidP="00A91849">
      <w:pPr>
        <w:ind w:leftChars="100" w:left="220"/>
        <w:rPr>
          <w:noProof/>
        </w:rPr>
      </w:pPr>
    </w:p>
    <w:p w14:paraId="7FB1F5D8" w14:textId="77777777" w:rsidR="00942D5B" w:rsidRDefault="00942D5B" w:rsidP="00A91849">
      <w:pPr>
        <w:ind w:leftChars="100" w:left="220"/>
        <w:rPr>
          <w:noProof/>
        </w:rPr>
      </w:pPr>
    </w:p>
    <w:p w14:paraId="69316643" w14:textId="77777777" w:rsidR="00942D5B" w:rsidRDefault="00942D5B" w:rsidP="00A91849">
      <w:pPr>
        <w:ind w:leftChars="100" w:left="220"/>
        <w:rPr>
          <w:noProof/>
        </w:rPr>
      </w:pPr>
    </w:p>
    <w:p w14:paraId="272D0FDA" w14:textId="77777777" w:rsidR="00942D5B" w:rsidRDefault="00942D5B" w:rsidP="00A91849">
      <w:pPr>
        <w:ind w:leftChars="100" w:left="220"/>
        <w:rPr>
          <w:noProof/>
        </w:rPr>
      </w:pPr>
    </w:p>
    <w:p w14:paraId="06C5ED2C" w14:textId="77777777" w:rsidR="00942D5B" w:rsidRDefault="00942D5B" w:rsidP="00A91849">
      <w:pPr>
        <w:ind w:leftChars="100" w:left="220"/>
        <w:rPr>
          <w:noProof/>
        </w:rPr>
      </w:pPr>
    </w:p>
    <w:p w14:paraId="722875B1" w14:textId="77777777" w:rsidR="00942D5B" w:rsidRDefault="00942D5B" w:rsidP="00A91849">
      <w:pPr>
        <w:ind w:leftChars="100" w:left="220"/>
        <w:rPr>
          <w:noProof/>
        </w:rPr>
      </w:pPr>
    </w:p>
    <w:p w14:paraId="1537F6CC" w14:textId="77777777" w:rsidR="00942D5B" w:rsidRDefault="00942D5B" w:rsidP="00A91849">
      <w:pPr>
        <w:ind w:leftChars="100" w:left="220"/>
        <w:rPr>
          <w:noProof/>
        </w:rPr>
      </w:pPr>
    </w:p>
    <w:p w14:paraId="1F03AE61" w14:textId="77777777" w:rsidR="00942D5B" w:rsidRDefault="00942D5B" w:rsidP="00A91849">
      <w:pPr>
        <w:ind w:leftChars="100" w:left="220"/>
        <w:rPr>
          <w:noProof/>
        </w:rPr>
      </w:pPr>
    </w:p>
    <w:p w14:paraId="6B45708A" w14:textId="77777777" w:rsidR="00942D5B" w:rsidRDefault="00942D5B" w:rsidP="00A91849">
      <w:pPr>
        <w:ind w:leftChars="100" w:left="220"/>
        <w:rPr>
          <w:noProof/>
        </w:rPr>
      </w:pPr>
    </w:p>
    <w:p w14:paraId="61FB4BE7" w14:textId="77777777" w:rsidR="00942D5B" w:rsidRDefault="00942D5B" w:rsidP="00A91849">
      <w:pPr>
        <w:ind w:leftChars="100" w:left="220"/>
        <w:rPr>
          <w:noProof/>
        </w:rPr>
      </w:pPr>
    </w:p>
    <w:p w14:paraId="009BBACF" w14:textId="77777777" w:rsidR="00942D5B" w:rsidRDefault="00942D5B" w:rsidP="00A91849">
      <w:pPr>
        <w:ind w:leftChars="100" w:left="220"/>
        <w:rPr>
          <w:noProof/>
        </w:rPr>
      </w:pPr>
    </w:p>
    <w:p w14:paraId="715A3B2A" w14:textId="77777777" w:rsidR="00942D5B" w:rsidRDefault="00942D5B" w:rsidP="00A91849">
      <w:pPr>
        <w:ind w:leftChars="100" w:left="220"/>
        <w:rPr>
          <w:noProof/>
        </w:rPr>
      </w:pPr>
    </w:p>
    <w:p w14:paraId="2D9C9B4B" w14:textId="77777777" w:rsidR="00942D5B" w:rsidRDefault="00942D5B" w:rsidP="00A91849">
      <w:pPr>
        <w:ind w:leftChars="100" w:left="220"/>
        <w:rPr>
          <w:noProof/>
        </w:rPr>
      </w:pPr>
    </w:p>
    <w:p w14:paraId="6BFE53F3" w14:textId="77777777" w:rsidR="00942D5B" w:rsidRDefault="00942D5B" w:rsidP="00A91849">
      <w:pPr>
        <w:ind w:leftChars="100" w:left="220"/>
        <w:rPr>
          <w:noProof/>
        </w:rPr>
      </w:pPr>
    </w:p>
    <w:p w14:paraId="16E78AF7" w14:textId="77777777" w:rsidR="00942D5B" w:rsidRDefault="00942D5B" w:rsidP="00A91849">
      <w:pPr>
        <w:ind w:leftChars="100" w:left="220"/>
        <w:rPr>
          <w:noProof/>
        </w:rPr>
      </w:pPr>
    </w:p>
    <w:p w14:paraId="4BCAD89B" w14:textId="77777777" w:rsidR="00942D5B" w:rsidRDefault="00942D5B" w:rsidP="00A91849">
      <w:pPr>
        <w:ind w:leftChars="100" w:left="220"/>
        <w:rPr>
          <w:noProof/>
        </w:rPr>
      </w:pPr>
    </w:p>
    <w:p w14:paraId="3FE498F6" w14:textId="77777777" w:rsidR="00942D5B" w:rsidRDefault="00942D5B" w:rsidP="00A91849">
      <w:pPr>
        <w:ind w:leftChars="100" w:left="220"/>
        <w:rPr>
          <w:noProof/>
        </w:rPr>
      </w:pPr>
    </w:p>
    <w:p w14:paraId="3FCCE95D" w14:textId="77777777" w:rsidR="00942D5B" w:rsidRDefault="00942D5B" w:rsidP="00A91849">
      <w:pPr>
        <w:ind w:leftChars="100" w:left="220"/>
        <w:rPr>
          <w:noProof/>
        </w:rPr>
      </w:pPr>
    </w:p>
    <w:p w14:paraId="33216004" w14:textId="77777777" w:rsidR="00942D5B" w:rsidRDefault="00942D5B" w:rsidP="00A91849">
      <w:pPr>
        <w:ind w:leftChars="100" w:left="220"/>
        <w:rPr>
          <w:noProof/>
        </w:rPr>
      </w:pPr>
    </w:p>
    <w:p w14:paraId="226D3B04" w14:textId="77777777" w:rsidR="00942D5B" w:rsidRDefault="00942D5B" w:rsidP="00A91849">
      <w:pPr>
        <w:ind w:leftChars="100" w:left="220"/>
        <w:rPr>
          <w:noProof/>
        </w:rPr>
      </w:pPr>
    </w:p>
    <w:p w14:paraId="537DDFD2" w14:textId="77777777" w:rsidR="00942D5B" w:rsidRDefault="00942D5B" w:rsidP="00A91849">
      <w:pPr>
        <w:ind w:leftChars="100" w:left="220"/>
        <w:rPr>
          <w:noProof/>
        </w:rPr>
      </w:pPr>
    </w:p>
    <w:p w14:paraId="1F004D30" w14:textId="77777777" w:rsidR="00942D5B" w:rsidRDefault="00942D5B" w:rsidP="00A91849">
      <w:pPr>
        <w:ind w:leftChars="100" w:left="220"/>
        <w:rPr>
          <w:noProof/>
        </w:rPr>
      </w:pPr>
    </w:p>
    <w:p w14:paraId="699DF25E" w14:textId="77777777" w:rsidR="00942D5B" w:rsidRDefault="00942D5B" w:rsidP="00A91849">
      <w:pPr>
        <w:ind w:leftChars="100" w:left="220"/>
        <w:rPr>
          <w:noProof/>
        </w:rPr>
      </w:pPr>
    </w:p>
    <w:p w14:paraId="6B67E85F" w14:textId="77777777" w:rsidR="00942D5B" w:rsidRDefault="00942D5B" w:rsidP="00A91849">
      <w:pPr>
        <w:ind w:leftChars="100" w:left="220"/>
        <w:rPr>
          <w:noProof/>
        </w:rPr>
      </w:pPr>
    </w:p>
    <w:p w14:paraId="0C4A77C1" w14:textId="77777777" w:rsidR="00942D5B" w:rsidRDefault="00942D5B" w:rsidP="00A91849">
      <w:pPr>
        <w:ind w:leftChars="100" w:left="220"/>
        <w:rPr>
          <w:noProof/>
        </w:rPr>
      </w:pPr>
    </w:p>
    <w:p w14:paraId="1FE0E8AE" w14:textId="77777777" w:rsidR="00942D5B" w:rsidRPr="000A0B5D" w:rsidRDefault="00942D5B" w:rsidP="00A91849">
      <w:pPr>
        <w:ind w:leftChars="100" w:left="220"/>
        <w:rPr>
          <w:rFonts w:ascii="Meiryo UI" w:hAnsi="Meiryo UI"/>
        </w:rPr>
      </w:pPr>
    </w:p>
    <w:p w14:paraId="124B0C38" w14:textId="77777777" w:rsidR="00981390" w:rsidRPr="000805E9" w:rsidRDefault="00981390" w:rsidP="00981390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②エクスポート対象にチェックを付けてください。</w:t>
      </w:r>
    </w:p>
    <w:p w14:paraId="64206BE0" w14:textId="77777777" w:rsidR="00981390" w:rsidRPr="000805E9" w:rsidRDefault="00981390" w:rsidP="00981390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③連携ボタンを押してください。</w:t>
      </w:r>
    </w:p>
    <w:p w14:paraId="4AD75EAB" w14:textId="77777777" w:rsidR="00981390" w:rsidRPr="000805E9" w:rsidRDefault="00981390" w:rsidP="00122AA0">
      <w:pPr>
        <w:ind w:leftChars="100" w:left="220"/>
        <w:rPr>
          <w:rFonts w:ascii="Meiryo UI" w:hAnsi="Meiryo UI"/>
        </w:rPr>
      </w:pPr>
    </w:p>
    <w:p w14:paraId="4357AE59" w14:textId="77777777" w:rsidR="00981390" w:rsidRPr="000805E9" w:rsidRDefault="00981390" w:rsidP="00981390">
      <w:pPr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(5)経費明細データ取込(自動)</w:t>
      </w:r>
    </w:p>
    <w:p w14:paraId="42132E08" w14:textId="77777777" w:rsidR="00981390" w:rsidRPr="000805E9" w:rsidRDefault="00981390" w:rsidP="0098139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夜間バッチで、OPEN21から当システムへ経費明細データのインポートを行うことが可能です。</w:t>
      </w:r>
    </w:p>
    <w:p w14:paraId="74D9B255" w14:textId="77777777" w:rsidR="00981390" w:rsidRPr="000805E9" w:rsidRDefault="00981390" w:rsidP="00981390">
      <w:pPr>
        <w:ind w:leftChars="100" w:left="220"/>
        <w:rPr>
          <w:rFonts w:ascii="Meiryo UI" w:hAnsi="Meiryo UI"/>
          <w:lang w:val="ja-JP"/>
        </w:rPr>
      </w:pPr>
    </w:p>
    <w:p w14:paraId="5E9B6761" w14:textId="77777777" w:rsidR="00981390" w:rsidRPr="000805E9" w:rsidRDefault="00981390" w:rsidP="0098139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夜間バッチを自動実行する為にはスケジューラの登録が必要です。</w:t>
      </w:r>
    </w:p>
    <w:p w14:paraId="0AD9E1DD" w14:textId="77777777" w:rsidR="00981390" w:rsidRPr="000805E9" w:rsidRDefault="00981390" w:rsidP="0098139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スケジューラの登録は、「インストールガイド」の「6バッチスケジューラ登録」を参照してください。</w:t>
      </w:r>
    </w:p>
    <w:p w14:paraId="63BA84CB" w14:textId="77777777" w:rsidR="00CB62F9" w:rsidRDefault="00CB62F9">
      <w:pPr>
        <w:spacing w:after="160" w:line="259" w:lineRule="auto"/>
        <w:rPr>
          <w:rFonts w:ascii="Meiryo UI" w:hAnsi="Meiryo UI"/>
          <w:lang w:val="ja-JP"/>
        </w:rPr>
      </w:pPr>
      <w:r>
        <w:rPr>
          <w:rFonts w:ascii="Meiryo UI" w:hAnsi="Meiryo UI"/>
          <w:lang w:val="ja-JP"/>
        </w:rPr>
        <w:br w:type="page"/>
      </w:r>
    </w:p>
    <w:p w14:paraId="058551B7" w14:textId="77777777" w:rsidR="00981390" w:rsidRPr="000805E9" w:rsidRDefault="00981390" w:rsidP="00981390">
      <w:pPr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lastRenderedPageBreak/>
        <w:t>(6)経費明細データ取込(手動)</w:t>
      </w:r>
    </w:p>
    <w:p w14:paraId="669C9785" w14:textId="77777777" w:rsidR="00DF6AB2" w:rsidRPr="000805E9" w:rsidRDefault="00981390" w:rsidP="0098139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 w:hint="eastAsia"/>
          <w:lang w:val="ja-JP"/>
        </w:rPr>
        <w:t>オンラインで「(5)経費明細データ取込(自動)」と同様のインポートを行うことが可能です。</w:t>
      </w:r>
    </w:p>
    <w:p w14:paraId="206DB271" w14:textId="77777777" w:rsidR="00DF6AB2" w:rsidRPr="000805E9" w:rsidRDefault="005C7431" w:rsidP="00122AA0">
      <w:pPr>
        <w:ind w:leftChars="100" w:left="220"/>
        <w:rPr>
          <w:rFonts w:ascii="Meiryo UI" w:hAnsi="Meiryo UI"/>
          <w:lang w:val="ja-JP"/>
        </w:rPr>
      </w:pPr>
      <w:r w:rsidRPr="000805E9">
        <w:rPr>
          <w:rFonts w:ascii="Meiryo UI" w:hAnsi="Meiryo UI"/>
          <w:noProof/>
        </w:rPr>
        <w:drawing>
          <wp:inline distT="0" distB="0" distL="0" distR="0" wp14:anchorId="3D386800" wp14:editId="37FA9E9E">
            <wp:extent cx="5270500" cy="1939961"/>
            <wp:effectExtent l="0" t="0" r="6350" b="3175"/>
            <wp:docPr id="102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3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>
                      <a:extLst>
                        <a:ext uri="{FF2B5EF4-FFF2-40B4-BE49-F238E27FC236}">
                          <a16:creationId xmlns:a16="http://schemas.microsoft.com/office/drawing/2014/main" id="{00000000-0008-0000-3600-000003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23148" b="27161"/>
                    <a:stretch/>
                  </pic:blipFill>
                  <pic:spPr bwMode="auto">
                    <a:xfrm>
                      <a:off x="0" y="0"/>
                      <a:ext cx="5294381" cy="194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36CD2" w14:textId="77777777" w:rsidR="005C7431" w:rsidRPr="000A0B5D" w:rsidRDefault="00B70431" w:rsidP="00B70431">
      <w:pPr>
        <w:ind w:leftChars="100" w:left="220"/>
      </w:pPr>
      <w:r>
        <w:rPr>
          <w:rFonts w:hint="eastAsia"/>
        </w:rPr>
        <w:t>①</w:t>
      </w:r>
      <w:r w:rsidR="005C7431" w:rsidRPr="000A0B5D">
        <w:rPr>
          <w:rFonts w:hint="eastAsia"/>
        </w:rPr>
        <w:t>メニュー画面で「経費明細データ更新」リンクをクリックしてください。</w:t>
      </w:r>
    </w:p>
    <w:p w14:paraId="205290FA" w14:textId="77777777" w:rsidR="000A0B5D" w:rsidRDefault="000A0B5D" w:rsidP="000A0B5D">
      <w:pPr>
        <w:spacing w:after="160" w:line="259" w:lineRule="auto"/>
        <w:rPr>
          <w:rFonts w:ascii="Meiryo UI" w:hAnsi="Meiryo UI"/>
        </w:rPr>
      </w:pPr>
    </w:p>
    <w:p w14:paraId="1A9094C0" w14:textId="77777777" w:rsidR="00BD63EB" w:rsidRPr="000805E9" w:rsidRDefault="00BD63EB" w:rsidP="000A0B5D">
      <w:pPr>
        <w:spacing w:after="160" w:line="259" w:lineRule="auto"/>
        <w:rPr>
          <w:rFonts w:ascii="Meiryo UI" w:hAnsi="Meiryo UI"/>
        </w:rPr>
      </w:pPr>
      <w:r w:rsidRPr="000805E9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24A3EC57" wp14:editId="3FAE9062">
            <wp:simplePos x="0" y="0"/>
            <wp:positionH relativeFrom="column">
              <wp:posOffset>154305</wp:posOffset>
            </wp:positionH>
            <wp:positionV relativeFrom="paragraph">
              <wp:posOffset>9525</wp:posOffset>
            </wp:positionV>
            <wp:extent cx="5589270" cy="755650"/>
            <wp:effectExtent l="0" t="0" r="0" b="6350"/>
            <wp:wrapNone/>
            <wp:docPr id="102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4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:a16="http://schemas.microsoft.com/office/drawing/2014/main" id="{00000000-0008-0000-3600-000004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t="20165" b="61604"/>
                    <a:stretch/>
                  </pic:blipFill>
                  <pic:spPr bwMode="auto">
                    <a:xfrm>
                      <a:off x="0" y="0"/>
                      <a:ext cx="55892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A739A1" w14:textId="77777777" w:rsidR="00BD63EB" w:rsidRPr="000805E9" w:rsidRDefault="00BD63EB" w:rsidP="00BD63EB">
      <w:pPr>
        <w:ind w:leftChars="100" w:left="220"/>
        <w:rPr>
          <w:rFonts w:ascii="Meiryo UI" w:hAnsi="Meiryo UI"/>
        </w:rPr>
      </w:pPr>
    </w:p>
    <w:p w14:paraId="255AB1F4" w14:textId="77777777" w:rsidR="000805E9" w:rsidRPr="000805E9" w:rsidRDefault="000805E9" w:rsidP="000A0B5D">
      <w:pPr>
        <w:rPr>
          <w:rFonts w:ascii="Meiryo UI" w:hAnsi="Meiryo UI"/>
        </w:rPr>
      </w:pPr>
    </w:p>
    <w:p w14:paraId="236996AA" w14:textId="77777777" w:rsidR="00BD63EB" w:rsidRPr="000A0B5D" w:rsidRDefault="00B70431" w:rsidP="00B70431">
      <w:pPr>
        <w:ind w:leftChars="100" w:left="220"/>
      </w:pPr>
      <w:r>
        <w:rPr>
          <w:rFonts w:hint="eastAsia"/>
        </w:rPr>
        <w:t>②</w:t>
      </w:r>
      <w:r w:rsidR="00BD63EB" w:rsidRPr="000A0B5D">
        <w:rPr>
          <w:rFonts w:hint="eastAsia"/>
        </w:rPr>
        <w:t>更新対象月を選択してください。</w:t>
      </w:r>
      <w:r w:rsidR="00BD63EB" w:rsidRPr="000A0B5D">
        <w:rPr>
          <w:rFonts w:hint="eastAsia"/>
        </w:rPr>
        <w:t>(3</w:t>
      </w:r>
      <w:r w:rsidR="00BD63EB" w:rsidRPr="000A0B5D">
        <w:rPr>
          <w:rFonts w:hint="eastAsia"/>
        </w:rPr>
        <w:t>年度分の更新が可能です。</w:t>
      </w:r>
      <w:r w:rsidR="00BD63EB" w:rsidRPr="000A0B5D">
        <w:rPr>
          <w:rFonts w:hint="eastAsia"/>
        </w:rPr>
        <w:t>)</w:t>
      </w:r>
    </w:p>
    <w:p w14:paraId="24C5B401" w14:textId="77777777" w:rsidR="009116BB" w:rsidRDefault="00B70431" w:rsidP="00B70431">
      <w:pPr>
        <w:ind w:leftChars="100" w:left="220"/>
      </w:pPr>
      <w:r>
        <w:rPr>
          <w:rFonts w:hint="eastAsia"/>
        </w:rPr>
        <w:t>③</w:t>
      </w:r>
      <w:r w:rsidR="00BD63EB" w:rsidRPr="000A0B5D">
        <w:rPr>
          <w:rFonts w:hint="eastAsia"/>
        </w:rPr>
        <w:t>連携ボタンを押してください。</w:t>
      </w:r>
    </w:p>
    <w:p w14:paraId="4F973F56" w14:textId="77777777" w:rsidR="009116BB" w:rsidRPr="009116BB" w:rsidRDefault="009116BB" w:rsidP="009116BB">
      <w:pPr>
        <w:pStyle w:val="af3"/>
        <w:ind w:left="580"/>
        <w:rPr>
          <w:rFonts w:ascii="Meiryo UI" w:hAnsi="Meiryo UI"/>
        </w:rPr>
      </w:pPr>
    </w:p>
    <w:p w14:paraId="7865B030" w14:textId="77777777" w:rsidR="009116BB" w:rsidRPr="00264CA9" w:rsidRDefault="009116BB" w:rsidP="009116BB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初回に過去データを一括して取込することができます。</w:t>
      </w:r>
    </w:p>
    <w:p w14:paraId="70251B7E" w14:textId="77777777" w:rsidR="009116BB" w:rsidRDefault="009116BB" w:rsidP="009116BB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①OPEN21Workflowのサーバーで、</w:t>
      </w:r>
    </w:p>
    <w:p w14:paraId="5A9CACEE" w14:textId="77777777" w:rsidR="007C0872" w:rsidRPr="000805E9" w:rsidRDefault="007C0872" w:rsidP="007C0872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C:\eteam\work\KeihiMeisaiTorikomi.batファイルを管理者で実行してください。</w:t>
      </w:r>
    </w:p>
    <w:p w14:paraId="47A2FF8D" w14:textId="77777777" w:rsidR="009116BB" w:rsidRPr="009116BB" w:rsidRDefault="007C0872" w:rsidP="007C0872">
      <w:pPr>
        <w:ind w:leftChars="100" w:left="220"/>
      </w:pPr>
      <w:r>
        <w:rPr>
          <w:rFonts w:hint="eastAsia"/>
        </w:rPr>
        <w:t>②</w:t>
      </w:r>
      <w:r w:rsidR="009116BB" w:rsidRPr="009116BB">
        <w:rPr>
          <w:rFonts w:hint="eastAsia"/>
        </w:rPr>
        <w:t>取込対象のスキーマ名を入力してください。</w:t>
      </w:r>
    </w:p>
    <w:p w14:paraId="53329CF0" w14:textId="77777777" w:rsidR="009116BB" w:rsidRDefault="007C0872" w:rsidP="007C0872">
      <w:pPr>
        <w:ind w:leftChars="100" w:left="220"/>
      </w:pPr>
      <w:r>
        <w:rPr>
          <w:rFonts w:hint="eastAsia"/>
        </w:rPr>
        <w:t>③</w:t>
      </w:r>
      <w:r w:rsidR="009116BB" w:rsidRPr="009116BB">
        <w:rPr>
          <w:rFonts w:hint="eastAsia"/>
        </w:rPr>
        <w:t>取込開始月</w:t>
      </w:r>
      <w:r w:rsidR="009116BB" w:rsidRPr="009116BB">
        <w:rPr>
          <w:rFonts w:hint="eastAsia"/>
        </w:rPr>
        <w:t>(YYYYMM</w:t>
      </w:r>
      <w:r w:rsidR="009116BB" w:rsidRPr="009116BB">
        <w:rPr>
          <w:rFonts w:hint="eastAsia"/>
        </w:rPr>
        <w:t>形式</w:t>
      </w:r>
      <w:r w:rsidR="009116BB" w:rsidRPr="009116BB">
        <w:rPr>
          <w:rFonts w:hint="eastAsia"/>
        </w:rPr>
        <w:t>)</w:t>
      </w:r>
      <w:r w:rsidR="009116BB" w:rsidRPr="009116BB">
        <w:rPr>
          <w:rFonts w:hint="eastAsia"/>
        </w:rPr>
        <w:t>を入力してください。</w:t>
      </w:r>
    </w:p>
    <w:p w14:paraId="57BB7F6C" w14:textId="77777777" w:rsidR="002750BD" w:rsidRPr="002750BD" w:rsidRDefault="002750BD" w:rsidP="00F9675B">
      <w:pPr>
        <w:ind w:leftChars="200" w:left="440"/>
      </w:pPr>
      <w:r w:rsidRPr="009116BB">
        <w:rPr>
          <w:rFonts w:hint="eastAsia"/>
        </w:rPr>
        <w:t>※参照できるのは</w:t>
      </w:r>
      <w:r w:rsidRPr="009116BB">
        <w:rPr>
          <w:rFonts w:hint="eastAsia"/>
        </w:rPr>
        <w:t>3</w:t>
      </w:r>
      <w:r w:rsidRPr="009116BB">
        <w:rPr>
          <w:rFonts w:hint="eastAsia"/>
        </w:rPr>
        <w:t>年度分なので前々年度</w:t>
      </w:r>
      <w:r w:rsidRPr="009116BB">
        <w:rPr>
          <w:rFonts w:hint="eastAsia"/>
        </w:rPr>
        <w:t>4</w:t>
      </w:r>
      <w:r w:rsidRPr="009116BB">
        <w:rPr>
          <w:rFonts w:hint="eastAsia"/>
        </w:rPr>
        <w:t>月～当月を指定してください。</w:t>
      </w:r>
    </w:p>
    <w:p w14:paraId="4F144313" w14:textId="77777777" w:rsidR="00BD63EB" w:rsidRPr="009116BB" w:rsidRDefault="00E37D0E" w:rsidP="009116BB">
      <w:pPr>
        <w:ind w:left="220"/>
        <w:rPr>
          <w:rFonts w:ascii="Meiryo UI" w:hAnsi="Meiryo UI"/>
        </w:rPr>
      </w:pPr>
      <w:r w:rsidRPr="000805E9">
        <w:rPr>
          <w:noProof/>
        </w:rPr>
        <w:drawing>
          <wp:anchor distT="0" distB="0" distL="114300" distR="114300" simplePos="0" relativeHeight="251664384" behindDoc="0" locked="0" layoutInCell="1" allowOverlap="1" wp14:anchorId="26E5E415" wp14:editId="5C6BC35B">
            <wp:simplePos x="0" y="0"/>
            <wp:positionH relativeFrom="column">
              <wp:posOffset>165100</wp:posOffset>
            </wp:positionH>
            <wp:positionV relativeFrom="paragraph">
              <wp:posOffset>57150</wp:posOffset>
            </wp:positionV>
            <wp:extent cx="4305935" cy="3060700"/>
            <wp:effectExtent l="0" t="0" r="0" b="6350"/>
            <wp:wrapNone/>
            <wp:docPr id="26" name="図 2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1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5">
                      <a:extLst>
                        <a:ext uri="{FF2B5EF4-FFF2-40B4-BE49-F238E27FC236}">
                          <a16:creationId xmlns:a16="http://schemas.microsoft.com/office/drawing/2014/main" id="{00000000-0008-0000-3600-00001A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E1EDF" w14:textId="77777777" w:rsidR="00BD63EB" w:rsidRPr="000805E9" w:rsidRDefault="00BD63EB" w:rsidP="00BD63EB">
      <w:pPr>
        <w:ind w:leftChars="100" w:left="220"/>
        <w:rPr>
          <w:rFonts w:ascii="Meiryo UI" w:hAnsi="Meiryo UI"/>
        </w:rPr>
      </w:pPr>
    </w:p>
    <w:p w14:paraId="50D32B3A" w14:textId="77777777" w:rsidR="00BD63EB" w:rsidRPr="000805E9" w:rsidRDefault="00BD63EB" w:rsidP="00BD63EB">
      <w:pPr>
        <w:ind w:leftChars="100" w:left="220"/>
        <w:rPr>
          <w:rFonts w:ascii="Meiryo UI" w:hAnsi="Meiryo UI"/>
        </w:rPr>
      </w:pPr>
    </w:p>
    <w:p w14:paraId="502E1E38" w14:textId="77777777" w:rsidR="00E37D0E" w:rsidRPr="000805E9" w:rsidRDefault="00E37D0E" w:rsidP="00BD63EB">
      <w:pPr>
        <w:ind w:leftChars="100" w:left="220"/>
        <w:rPr>
          <w:rFonts w:ascii="Meiryo UI" w:hAnsi="Meiryo UI"/>
        </w:rPr>
      </w:pPr>
    </w:p>
    <w:p w14:paraId="144A357F" w14:textId="77777777" w:rsidR="00E37D0E" w:rsidRPr="000805E9" w:rsidRDefault="00E37D0E" w:rsidP="00BD63EB">
      <w:pPr>
        <w:ind w:leftChars="100" w:left="220"/>
        <w:rPr>
          <w:rFonts w:ascii="Meiryo UI" w:hAnsi="Meiryo UI"/>
        </w:rPr>
      </w:pPr>
    </w:p>
    <w:p w14:paraId="7DF2F2DE" w14:textId="77777777" w:rsidR="00E37D0E" w:rsidRPr="000805E9" w:rsidRDefault="00E37D0E" w:rsidP="00BD63EB">
      <w:pPr>
        <w:ind w:leftChars="100" w:left="220"/>
        <w:rPr>
          <w:rFonts w:ascii="Meiryo UI" w:hAnsi="Meiryo UI"/>
        </w:rPr>
      </w:pPr>
    </w:p>
    <w:p w14:paraId="6C5C3584" w14:textId="77777777" w:rsidR="005557F0" w:rsidRPr="000805E9" w:rsidRDefault="005557F0" w:rsidP="00BD63EB">
      <w:pPr>
        <w:ind w:leftChars="100" w:left="220"/>
        <w:rPr>
          <w:rFonts w:ascii="Meiryo UI" w:hAnsi="Meiryo UI"/>
        </w:rPr>
      </w:pPr>
    </w:p>
    <w:p w14:paraId="287E075C" w14:textId="77777777" w:rsidR="005557F0" w:rsidRPr="000805E9" w:rsidRDefault="005557F0" w:rsidP="00BD63EB">
      <w:pPr>
        <w:ind w:leftChars="100" w:left="220"/>
        <w:rPr>
          <w:rFonts w:ascii="Meiryo UI" w:hAnsi="Meiryo UI"/>
        </w:rPr>
      </w:pPr>
    </w:p>
    <w:p w14:paraId="05ED1863" w14:textId="77777777" w:rsidR="005557F0" w:rsidRPr="000805E9" w:rsidRDefault="005557F0" w:rsidP="00BD63EB">
      <w:pPr>
        <w:ind w:leftChars="100" w:left="220"/>
        <w:rPr>
          <w:rFonts w:ascii="Meiryo UI" w:hAnsi="Meiryo UI"/>
        </w:rPr>
      </w:pPr>
    </w:p>
    <w:p w14:paraId="73CD37C6" w14:textId="77777777" w:rsidR="005557F0" w:rsidRPr="000805E9" w:rsidRDefault="005557F0">
      <w:pPr>
        <w:spacing w:after="160" w:line="259" w:lineRule="auto"/>
        <w:rPr>
          <w:rFonts w:ascii="Meiryo UI" w:hAnsi="Meiryo UI"/>
        </w:rPr>
      </w:pPr>
      <w:r w:rsidRPr="000805E9">
        <w:rPr>
          <w:rFonts w:ascii="Meiryo UI" w:hAnsi="Meiryo UI"/>
        </w:rPr>
        <w:br w:type="page"/>
      </w:r>
    </w:p>
    <w:p w14:paraId="22E18E68" w14:textId="77777777" w:rsidR="00B02F42" w:rsidRPr="000805E9" w:rsidRDefault="00B02F42" w:rsidP="00B02F42">
      <w:pPr>
        <w:rPr>
          <w:rFonts w:ascii="Meiryo UI" w:hAnsi="Meiryo UI"/>
        </w:rPr>
      </w:pPr>
      <w:r w:rsidRPr="000805E9">
        <w:rPr>
          <w:rFonts w:ascii="Meiryo UI" w:hAnsi="Meiryo UI" w:hint="eastAsia"/>
        </w:rPr>
        <w:lastRenderedPageBreak/>
        <w:t>(7)経費明細データ参照</w:t>
      </w:r>
    </w:p>
    <w:p w14:paraId="4220FFC7" w14:textId="77777777" w:rsidR="00B02F42" w:rsidRPr="000805E9" w:rsidRDefault="00B02F42" w:rsidP="00B02F4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取込した経費明細データを参照することができます。</w:t>
      </w:r>
    </w:p>
    <w:p w14:paraId="07014086" w14:textId="77777777" w:rsidR="00DF6AB2" w:rsidRPr="000805E9" w:rsidRDefault="00B02F42" w:rsidP="00B02F4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セキュリティパターンが設定されたユーザーのみ、参照可能です。</w:t>
      </w:r>
    </w:p>
    <w:p w14:paraId="5615163E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/>
          <w:noProof/>
        </w:rPr>
        <w:drawing>
          <wp:anchor distT="0" distB="0" distL="114300" distR="114300" simplePos="0" relativeHeight="251666432" behindDoc="0" locked="0" layoutInCell="1" allowOverlap="1" wp14:anchorId="2D327012" wp14:editId="03023F9B">
            <wp:simplePos x="0" y="0"/>
            <wp:positionH relativeFrom="margin">
              <wp:posOffset>143510</wp:posOffset>
            </wp:positionH>
            <wp:positionV relativeFrom="paragraph">
              <wp:posOffset>65405</wp:posOffset>
            </wp:positionV>
            <wp:extent cx="6360795" cy="1924050"/>
            <wp:effectExtent l="0" t="0" r="1905" b="0"/>
            <wp:wrapNone/>
            <wp:docPr id="103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7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>
                      <a:extLst>
                        <a:ext uri="{FF2B5EF4-FFF2-40B4-BE49-F238E27FC236}">
                          <a16:creationId xmlns:a16="http://schemas.microsoft.com/office/drawing/2014/main" id="{00000000-0008-0000-3600-000007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t="14689" b="34517"/>
                    <a:stretch/>
                  </pic:blipFill>
                  <pic:spPr bwMode="auto">
                    <a:xfrm>
                      <a:off x="0" y="0"/>
                      <a:ext cx="63607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031FE5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4CEB3FB9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77F88A80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14E64FBB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628D7CE4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68FD2D5D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53C23043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5BC24E42" w14:textId="77777777" w:rsidR="001B0623" w:rsidRPr="000805E9" w:rsidRDefault="001B0623" w:rsidP="000722F5">
      <w:pPr>
        <w:ind w:leftChars="100" w:left="220"/>
        <w:rPr>
          <w:rFonts w:ascii="Meiryo UI" w:hAnsi="Meiryo UI"/>
        </w:rPr>
      </w:pPr>
    </w:p>
    <w:p w14:paraId="48412499" w14:textId="77777777" w:rsidR="001B0623" w:rsidRPr="000805E9" w:rsidRDefault="001B0623" w:rsidP="001B0623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①メニュー画面で「経費明細一覧」リンクをクリックしてください。</w:t>
      </w:r>
    </w:p>
    <w:p w14:paraId="0625EDA2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781A107A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/>
          <w:noProof/>
        </w:rPr>
        <w:drawing>
          <wp:anchor distT="0" distB="0" distL="114300" distR="114300" simplePos="0" relativeHeight="251667456" behindDoc="0" locked="0" layoutInCell="1" allowOverlap="1" wp14:anchorId="084EC15A" wp14:editId="505C5B56">
            <wp:simplePos x="0" y="0"/>
            <wp:positionH relativeFrom="margin">
              <wp:posOffset>154305</wp:posOffset>
            </wp:positionH>
            <wp:positionV relativeFrom="paragraph">
              <wp:posOffset>45085</wp:posOffset>
            </wp:positionV>
            <wp:extent cx="6360795" cy="2305050"/>
            <wp:effectExtent l="0" t="0" r="1905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3600-000008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00000000-0008-0000-3600-000008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t="14072" b="25171"/>
                    <a:stretch/>
                  </pic:blipFill>
                  <pic:spPr bwMode="auto">
                    <a:xfrm>
                      <a:off x="0" y="0"/>
                      <a:ext cx="636079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F7141B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13CB05FC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6EB15488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2404EA42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6B9B9B66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4BA58573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27FD6E1C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40760023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09F02200" w14:textId="77777777" w:rsidR="001B0623" w:rsidRPr="000805E9" w:rsidRDefault="001B0623" w:rsidP="00B02F42">
      <w:pPr>
        <w:ind w:leftChars="100" w:left="220"/>
        <w:rPr>
          <w:rFonts w:ascii="Meiryo UI" w:hAnsi="Meiryo UI"/>
        </w:rPr>
      </w:pPr>
    </w:p>
    <w:p w14:paraId="5C5500F6" w14:textId="77777777" w:rsidR="001B0623" w:rsidRPr="000722F5" w:rsidRDefault="001B0623" w:rsidP="000722F5">
      <w:pPr>
        <w:ind w:leftChars="100" w:left="220"/>
        <w:rPr>
          <w:rFonts w:ascii="Meiryo UI" w:hAnsi="Meiryo UI"/>
        </w:rPr>
      </w:pPr>
    </w:p>
    <w:p w14:paraId="4412C897" w14:textId="77777777" w:rsidR="001B0623" w:rsidRPr="000805E9" w:rsidRDefault="001B0623" w:rsidP="001B0623">
      <w:pPr>
        <w:ind w:leftChars="100" w:left="220"/>
        <w:rPr>
          <w:rFonts w:ascii="Meiryo UI" w:hAnsi="Meiryo UI"/>
        </w:rPr>
      </w:pPr>
      <w:r w:rsidRPr="000805E9">
        <w:rPr>
          <w:rFonts w:ascii="Meiryo UI" w:hAnsi="Meiryo UI" w:hint="eastAsia"/>
        </w:rPr>
        <w:t>②検索条件を指定して、検索またはCSV出力、帳票出力を行ってください。</w:t>
      </w:r>
    </w:p>
    <w:p w14:paraId="1FA61FED" w14:textId="77777777" w:rsidR="001B0623" w:rsidRPr="000805E9" w:rsidRDefault="001B0623" w:rsidP="001B0623">
      <w:pPr>
        <w:ind w:leftChars="200" w:left="440"/>
        <w:rPr>
          <w:rFonts w:ascii="Meiryo UI" w:hAnsi="Meiryo UI"/>
        </w:rPr>
      </w:pPr>
      <w:r w:rsidRPr="000805E9">
        <w:rPr>
          <w:rFonts w:ascii="Meiryo UI" w:hAnsi="Meiryo UI" w:hint="eastAsia"/>
        </w:rPr>
        <w:t>(3年度分の参照が可能です。)</w:t>
      </w:r>
    </w:p>
    <w:sectPr w:rsidR="001B0623" w:rsidRPr="000805E9" w:rsidSect="004D67E6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77896" w14:textId="77777777" w:rsidR="00FF0435" w:rsidRDefault="00FF0435" w:rsidP="00777B39">
      <w:pPr>
        <w:ind w:left="220"/>
      </w:pPr>
      <w:r>
        <w:separator/>
      </w:r>
    </w:p>
    <w:p w14:paraId="6599EB5B" w14:textId="77777777" w:rsidR="00FF0435" w:rsidRDefault="00FF0435" w:rsidP="00777B39">
      <w:pPr>
        <w:ind w:left="220"/>
      </w:pPr>
    </w:p>
  </w:endnote>
  <w:endnote w:type="continuationSeparator" w:id="0">
    <w:p w14:paraId="22017C09" w14:textId="77777777" w:rsidR="00FF0435" w:rsidRDefault="00FF0435" w:rsidP="00777B39">
      <w:pPr>
        <w:ind w:left="220"/>
      </w:pPr>
      <w:r>
        <w:continuationSeparator/>
      </w:r>
    </w:p>
    <w:p w14:paraId="2E002EA0" w14:textId="77777777" w:rsidR="00FF0435" w:rsidRDefault="00FF0435" w:rsidP="00777B39">
      <w:pPr>
        <w:ind w:left="220"/>
      </w:pPr>
    </w:p>
  </w:endnote>
  <w:endnote w:type="continuationNotice" w:id="1">
    <w:p w14:paraId="7FFEC5E9" w14:textId="77777777" w:rsidR="00FF0435" w:rsidRDefault="00FF0435" w:rsidP="00777B39">
      <w:pPr>
        <w:ind w:left="220"/>
      </w:pPr>
    </w:p>
    <w:p w14:paraId="6BFB6A89" w14:textId="77777777" w:rsidR="00FF0435" w:rsidRDefault="00FF0435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03F8F" w14:textId="77777777" w:rsidR="00ED1DE4" w:rsidRPr="00ED1DE4" w:rsidRDefault="00ED1DE4">
    <w:pPr>
      <w:pStyle w:val="afb"/>
      <w:rPr>
        <w:sz w:val="2"/>
        <w:szCs w:val="2"/>
      </w:rPr>
    </w:pPr>
    <w:r w:rsidRPr="00ED1DE4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18A06" w14:textId="77777777" w:rsidR="00ED1DE4" w:rsidRPr="00ED1DE4" w:rsidRDefault="00ED1DE4">
    <w:pPr>
      <w:pStyle w:val="afb"/>
      <w:rPr>
        <w:sz w:val="2"/>
        <w:szCs w:val="2"/>
      </w:rPr>
    </w:pPr>
    <w:r w:rsidRPr="00ED1DE4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97BC1" w14:textId="77777777" w:rsidR="00FF0435" w:rsidRDefault="00FF0435" w:rsidP="00777B39">
      <w:pPr>
        <w:ind w:left="220"/>
      </w:pPr>
      <w:r>
        <w:separator/>
      </w:r>
    </w:p>
    <w:p w14:paraId="354D50EA" w14:textId="77777777" w:rsidR="00FF0435" w:rsidRDefault="00FF0435" w:rsidP="00777B39">
      <w:pPr>
        <w:ind w:left="220"/>
      </w:pPr>
    </w:p>
  </w:footnote>
  <w:footnote w:type="continuationSeparator" w:id="0">
    <w:p w14:paraId="32BC8F0B" w14:textId="77777777" w:rsidR="00FF0435" w:rsidRDefault="00FF0435" w:rsidP="00777B39">
      <w:pPr>
        <w:ind w:left="220"/>
      </w:pPr>
      <w:r>
        <w:continuationSeparator/>
      </w:r>
    </w:p>
    <w:p w14:paraId="06C872D7" w14:textId="77777777" w:rsidR="00FF0435" w:rsidRDefault="00FF0435" w:rsidP="00777B39">
      <w:pPr>
        <w:ind w:left="220"/>
      </w:pPr>
    </w:p>
  </w:footnote>
  <w:footnote w:type="continuationNotice" w:id="1">
    <w:p w14:paraId="01A8B4E7" w14:textId="77777777" w:rsidR="00FF0435" w:rsidRDefault="00FF0435" w:rsidP="00777B39">
      <w:pPr>
        <w:ind w:left="220"/>
      </w:pPr>
    </w:p>
    <w:p w14:paraId="4030A9C8" w14:textId="77777777" w:rsidR="00FF0435" w:rsidRDefault="00FF0435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EB7C7" w14:textId="77777777" w:rsidR="0085100A" w:rsidRDefault="00ED1DE4" w:rsidP="00ED1DE4">
    <w:r>
      <w:rPr>
        <w:rFonts w:ascii="Meiryo UI" w:hAnsi="Meiryo UI" w:hint="eastAsia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90EC" w14:textId="77777777" w:rsidR="00C72BEF" w:rsidRDefault="00ED1DE4">
    <w:pPr>
      <w:pStyle w:val="af9"/>
    </w:pPr>
    <w:r>
      <w:rPr>
        <w:rFonts w:ascii="Meiryo UI" w:hAnsi="Meiryo UI" w:hint="eastAsia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9C9474F"/>
    <w:multiLevelType w:val="hybridMultilevel"/>
    <w:tmpl w:val="5E40554C"/>
    <w:lvl w:ilvl="0" w:tplc="57827BCA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1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EF707CD"/>
    <w:multiLevelType w:val="hybridMultilevel"/>
    <w:tmpl w:val="0F56B9B6"/>
    <w:lvl w:ilvl="0" w:tplc="76506CA2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13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43B2B19"/>
    <w:multiLevelType w:val="hybridMultilevel"/>
    <w:tmpl w:val="A73E7BD0"/>
    <w:lvl w:ilvl="0" w:tplc="20BC2A2E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1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9"/>
  </w:num>
  <w:num w:numId="17">
    <w:abstractNumId w:val="14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5"/>
  </w:num>
  <w:num w:numId="24">
    <w:abstractNumId w:val="16"/>
  </w:num>
  <w:num w:numId="25">
    <w:abstractNumId w:val="13"/>
  </w:num>
  <w:num w:numId="26">
    <w:abstractNumId w:val="22"/>
  </w:num>
  <w:num w:numId="27">
    <w:abstractNumId w:val="21"/>
  </w:num>
  <w:num w:numId="28">
    <w:abstractNumId w:val="18"/>
  </w:num>
  <w:num w:numId="29">
    <w:abstractNumId w:val="11"/>
  </w:num>
  <w:num w:numId="30">
    <w:abstractNumId w:val="1"/>
  </w:num>
  <w:num w:numId="31">
    <w:abstractNumId w:val="17"/>
  </w:num>
  <w:num w:numId="32">
    <w:abstractNumId w:val="4"/>
  </w:num>
  <w:num w:numId="33">
    <w:abstractNumId w:val="10"/>
  </w:num>
  <w:num w:numId="34">
    <w:abstractNumId w:val="2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22F5"/>
    <w:rsid w:val="00074C13"/>
    <w:rsid w:val="0007798B"/>
    <w:rsid w:val="000805E9"/>
    <w:rsid w:val="00091F81"/>
    <w:rsid w:val="000945EC"/>
    <w:rsid w:val="000A0B5D"/>
    <w:rsid w:val="000B6A30"/>
    <w:rsid w:val="000C475E"/>
    <w:rsid w:val="000C6E6C"/>
    <w:rsid w:val="000D4CF7"/>
    <w:rsid w:val="000D6BF9"/>
    <w:rsid w:val="000E4ABA"/>
    <w:rsid w:val="000F23CA"/>
    <w:rsid w:val="000F3025"/>
    <w:rsid w:val="001035D7"/>
    <w:rsid w:val="00104E01"/>
    <w:rsid w:val="001128EE"/>
    <w:rsid w:val="00117DCF"/>
    <w:rsid w:val="00122AA0"/>
    <w:rsid w:val="00124C5A"/>
    <w:rsid w:val="00140B2D"/>
    <w:rsid w:val="00142219"/>
    <w:rsid w:val="00144928"/>
    <w:rsid w:val="00151C39"/>
    <w:rsid w:val="001557A2"/>
    <w:rsid w:val="001572C9"/>
    <w:rsid w:val="00166230"/>
    <w:rsid w:val="001901FF"/>
    <w:rsid w:val="001932AF"/>
    <w:rsid w:val="00194CB4"/>
    <w:rsid w:val="00194F81"/>
    <w:rsid w:val="001B0623"/>
    <w:rsid w:val="001B1ED5"/>
    <w:rsid w:val="001B2CB9"/>
    <w:rsid w:val="001B2FBC"/>
    <w:rsid w:val="001C1536"/>
    <w:rsid w:val="001C1596"/>
    <w:rsid w:val="002017C0"/>
    <w:rsid w:val="00232880"/>
    <w:rsid w:val="002346FD"/>
    <w:rsid w:val="00244F9A"/>
    <w:rsid w:val="002750BD"/>
    <w:rsid w:val="002822FE"/>
    <w:rsid w:val="002972F6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B2296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28A7"/>
    <w:rsid w:val="004D67E6"/>
    <w:rsid w:val="004D7053"/>
    <w:rsid w:val="004D741F"/>
    <w:rsid w:val="004E7CD5"/>
    <w:rsid w:val="004F136A"/>
    <w:rsid w:val="004F1CB7"/>
    <w:rsid w:val="0053743C"/>
    <w:rsid w:val="005557F0"/>
    <w:rsid w:val="00574619"/>
    <w:rsid w:val="005818A0"/>
    <w:rsid w:val="0058605B"/>
    <w:rsid w:val="00591FF6"/>
    <w:rsid w:val="005A7E17"/>
    <w:rsid w:val="005B1516"/>
    <w:rsid w:val="005C178C"/>
    <w:rsid w:val="005C7431"/>
    <w:rsid w:val="005D151F"/>
    <w:rsid w:val="005D2240"/>
    <w:rsid w:val="005F01A5"/>
    <w:rsid w:val="005F0996"/>
    <w:rsid w:val="005F3BDB"/>
    <w:rsid w:val="00607E6C"/>
    <w:rsid w:val="00610A4F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A7A21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5846"/>
    <w:rsid w:val="0074785B"/>
    <w:rsid w:val="007556FA"/>
    <w:rsid w:val="00757A22"/>
    <w:rsid w:val="00777B39"/>
    <w:rsid w:val="007901F9"/>
    <w:rsid w:val="007A68FA"/>
    <w:rsid w:val="007B15A6"/>
    <w:rsid w:val="007C0872"/>
    <w:rsid w:val="007C1CAC"/>
    <w:rsid w:val="007C41B9"/>
    <w:rsid w:val="007C57E7"/>
    <w:rsid w:val="007D406C"/>
    <w:rsid w:val="007F535F"/>
    <w:rsid w:val="007F563F"/>
    <w:rsid w:val="008032F1"/>
    <w:rsid w:val="00812B66"/>
    <w:rsid w:val="00832FBE"/>
    <w:rsid w:val="00833A6C"/>
    <w:rsid w:val="00833E10"/>
    <w:rsid w:val="00850929"/>
    <w:rsid w:val="0085100A"/>
    <w:rsid w:val="00863A80"/>
    <w:rsid w:val="0086489C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3A82"/>
    <w:rsid w:val="00905AF6"/>
    <w:rsid w:val="009116BB"/>
    <w:rsid w:val="00913F1D"/>
    <w:rsid w:val="00916C8B"/>
    <w:rsid w:val="00923514"/>
    <w:rsid w:val="009256A0"/>
    <w:rsid w:val="009343F2"/>
    <w:rsid w:val="00942D5B"/>
    <w:rsid w:val="009432A6"/>
    <w:rsid w:val="00981390"/>
    <w:rsid w:val="00982D13"/>
    <w:rsid w:val="00986DAA"/>
    <w:rsid w:val="009A64A7"/>
    <w:rsid w:val="009B647A"/>
    <w:rsid w:val="009B6B2F"/>
    <w:rsid w:val="009B6C07"/>
    <w:rsid w:val="009D4A49"/>
    <w:rsid w:val="009E502C"/>
    <w:rsid w:val="009E5751"/>
    <w:rsid w:val="009E5AAE"/>
    <w:rsid w:val="009F607E"/>
    <w:rsid w:val="00A06750"/>
    <w:rsid w:val="00A0761A"/>
    <w:rsid w:val="00A10948"/>
    <w:rsid w:val="00A40459"/>
    <w:rsid w:val="00A5076B"/>
    <w:rsid w:val="00A66F59"/>
    <w:rsid w:val="00A736BA"/>
    <w:rsid w:val="00A73D77"/>
    <w:rsid w:val="00A764CA"/>
    <w:rsid w:val="00A8445A"/>
    <w:rsid w:val="00A84DA9"/>
    <w:rsid w:val="00A91849"/>
    <w:rsid w:val="00AA1721"/>
    <w:rsid w:val="00AD5241"/>
    <w:rsid w:val="00AD5B27"/>
    <w:rsid w:val="00AE1901"/>
    <w:rsid w:val="00B02F42"/>
    <w:rsid w:val="00B05988"/>
    <w:rsid w:val="00B11D29"/>
    <w:rsid w:val="00B44F6D"/>
    <w:rsid w:val="00B50DEB"/>
    <w:rsid w:val="00B63E0E"/>
    <w:rsid w:val="00B70431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C2CC9"/>
    <w:rsid w:val="00BD181B"/>
    <w:rsid w:val="00BD1F35"/>
    <w:rsid w:val="00BD63EB"/>
    <w:rsid w:val="00BF31F4"/>
    <w:rsid w:val="00C0015A"/>
    <w:rsid w:val="00C10AFF"/>
    <w:rsid w:val="00C22076"/>
    <w:rsid w:val="00C23764"/>
    <w:rsid w:val="00C24C55"/>
    <w:rsid w:val="00C51C7C"/>
    <w:rsid w:val="00C5240F"/>
    <w:rsid w:val="00C57999"/>
    <w:rsid w:val="00C63F8E"/>
    <w:rsid w:val="00C650FF"/>
    <w:rsid w:val="00C722C5"/>
    <w:rsid w:val="00C72BEF"/>
    <w:rsid w:val="00C74CC0"/>
    <w:rsid w:val="00C872F1"/>
    <w:rsid w:val="00C94CAD"/>
    <w:rsid w:val="00CA0FEE"/>
    <w:rsid w:val="00CB62F9"/>
    <w:rsid w:val="00CB7E23"/>
    <w:rsid w:val="00CD451F"/>
    <w:rsid w:val="00CE6728"/>
    <w:rsid w:val="00D06DD3"/>
    <w:rsid w:val="00D07590"/>
    <w:rsid w:val="00D257C8"/>
    <w:rsid w:val="00D26208"/>
    <w:rsid w:val="00D309C3"/>
    <w:rsid w:val="00D4512B"/>
    <w:rsid w:val="00D50476"/>
    <w:rsid w:val="00D50DA8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AB2"/>
    <w:rsid w:val="00DF6C55"/>
    <w:rsid w:val="00E0212D"/>
    <w:rsid w:val="00E1190C"/>
    <w:rsid w:val="00E37D0E"/>
    <w:rsid w:val="00E53760"/>
    <w:rsid w:val="00E556DE"/>
    <w:rsid w:val="00E607AE"/>
    <w:rsid w:val="00E60BA0"/>
    <w:rsid w:val="00E661EF"/>
    <w:rsid w:val="00E70A6A"/>
    <w:rsid w:val="00EA4F45"/>
    <w:rsid w:val="00EC3E47"/>
    <w:rsid w:val="00ED1DE4"/>
    <w:rsid w:val="00ED4DC9"/>
    <w:rsid w:val="00EE09F6"/>
    <w:rsid w:val="00EE5859"/>
    <w:rsid w:val="00EF34E1"/>
    <w:rsid w:val="00EF4BA0"/>
    <w:rsid w:val="00F07171"/>
    <w:rsid w:val="00F214E7"/>
    <w:rsid w:val="00F217BD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75B"/>
    <w:rsid w:val="00F96F77"/>
    <w:rsid w:val="00F97345"/>
    <w:rsid w:val="00FD7B6D"/>
    <w:rsid w:val="00FE2874"/>
    <w:rsid w:val="00FE6B57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440E91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6583BD-1CF6-422E-9E57-8E66250A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58</TotalTime>
  <Pages>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44</cp:revision>
  <cp:lastPrinted>2018-02-13T04:56:00Z</cp:lastPrinted>
  <dcterms:created xsi:type="dcterms:W3CDTF">2019-03-07T08:04:00Z</dcterms:created>
  <dcterms:modified xsi:type="dcterms:W3CDTF">2021-10-21T07:44:00Z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