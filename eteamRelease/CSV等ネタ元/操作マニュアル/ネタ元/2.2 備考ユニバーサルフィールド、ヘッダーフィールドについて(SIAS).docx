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Default="00370874" w:rsidP="00C10AFF">
      <w:pPr>
        <w:pStyle w:val="2"/>
      </w:pPr>
      <w:r>
        <w:rPr>
          <w:rFonts w:hint="eastAsia"/>
        </w:rPr>
        <w:t>各種伝票の申請内容入力</w:t>
      </w:r>
    </w:p>
    <w:p w:rsidR="00370874" w:rsidRDefault="00370874" w:rsidP="00370874">
      <w:pPr>
        <w:rPr>
          <w:lang w:val="ja-JP"/>
        </w:rPr>
      </w:pPr>
    </w:p>
    <w:p w:rsidR="00114C5D" w:rsidRDefault="00114C5D" w:rsidP="00370874">
      <w:pPr>
        <w:rPr>
          <w:lang w:val="ja-JP"/>
        </w:rPr>
      </w:pPr>
      <w:r w:rsidRPr="00947C77">
        <w:rPr>
          <w:rFonts w:ascii="Meiryo UI" w:hAnsi="Meiryo UI" w:hint="eastAsia"/>
          <w:lang w:val="ja-JP"/>
        </w:rPr>
        <w:t>備考　ユニバーサルフィールド、ヘッダーフィールドについて</w:t>
      </w:r>
    </w:p>
    <w:p w:rsidR="00370874" w:rsidRDefault="00370874" w:rsidP="00370874">
      <w:pPr>
        <w:ind w:leftChars="100" w:left="22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対象伝票は以下となります。</w:t>
      </w:r>
    </w:p>
    <w:p w:rsidR="00945178" w:rsidRPr="007A6B2C" w:rsidRDefault="00945178" w:rsidP="00945178">
      <w:pPr>
        <w:ind w:leftChars="200" w:left="440"/>
        <w:rPr>
          <w:rFonts w:ascii="Meiryo UI" w:hAnsi="Meiryo UI"/>
          <w:lang w:val="ja-JP"/>
        </w:rPr>
      </w:pPr>
      <w:r w:rsidRPr="00945178">
        <w:rPr>
          <w:rFonts w:ascii="Meiryo UI" w:hAnsi="Meiryo UI" w:hint="eastAsia"/>
          <w:lang w:val="ja-JP"/>
        </w:rPr>
        <w:t>【経費精算】</w:t>
      </w:r>
    </w:p>
    <w:p w:rsidR="00370874" w:rsidRPr="00211375" w:rsidRDefault="00370874" w:rsidP="00945178">
      <w:pPr>
        <w:ind w:leftChars="300" w:left="660"/>
        <w:rPr>
          <w:lang w:val="ja-JP"/>
        </w:rPr>
      </w:pPr>
      <w:r w:rsidRPr="00211375">
        <w:rPr>
          <w:rFonts w:hint="eastAsia"/>
          <w:lang w:val="ja-JP"/>
        </w:rPr>
        <w:t>経費伺い申請（仮払申請）、経費立替精算、出張伺い申請（仮払申請）</w:t>
      </w:r>
      <w:r w:rsidRPr="00211375">
        <w:rPr>
          <w:rFonts w:hint="eastAsia"/>
          <w:lang w:val="ja-JP"/>
        </w:rPr>
        <w:t xml:space="preserve"> </w:t>
      </w:r>
      <w:r w:rsidRPr="00211375">
        <w:rPr>
          <w:rFonts w:hint="eastAsia"/>
          <w:lang w:val="ja-JP"/>
        </w:rPr>
        <w:t>、出張旅費精算（仮払精算）、</w:t>
      </w:r>
    </w:p>
    <w:p w:rsidR="00370874" w:rsidRDefault="00370874" w:rsidP="00945178">
      <w:pPr>
        <w:ind w:leftChars="300" w:left="660"/>
        <w:rPr>
          <w:lang w:val="ja-JP"/>
        </w:rPr>
      </w:pPr>
      <w:r w:rsidRPr="00211375">
        <w:rPr>
          <w:rFonts w:hint="eastAsia"/>
          <w:lang w:val="ja-JP"/>
        </w:rPr>
        <w:t>海外出張伺い申請（仮払申請）、海外出張旅費精算（仮払精算）、交通費精算、通勤定期申請</w:t>
      </w:r>
      <w:r>
        <w:rPr>
          <w:rFonts w:hint="eastAsia"/>
          <w:lang w:val="ja-JP"/>
        </w:rPr>
        <w:t>、</w:t>
      </w:r>
    </w:p>
    <w:p w:rsidR="00D22E3F" w:rsidRDefault="00370874" w:rsidP="007959F8">
      <w:pPr>
        <w:ind w:leftChars="300" w:left="660"/>
        <w:rPr>
          <w:rFonts w:hint="eastAsia"/>
          <w:lang w:val="ja-JP"/>
        </w:rPr>
      </w:pPr>
      <w:r w:rsidRPr="007A6B2C">
        <w:rPr>
          <w:rFonts w:hint="eastAsia"/>
          <w:lang w:val="ja-JP"/>
        </w:rPr>
        <w:t>請求書払い申請</w:t>
      </w:r>
      <w:r>
        <w:rPr>
          <w:rFonts w:hint="eastAsia"/>
          <w:lang w:val="ja-JP"/>
        </w:rPr>
        <w:t>、</w:t>
      </w:r>
      <w:r w:rsidRPr="007A6B2C">
        <w:rPr>
          <w:rFonts w:hint="eastAsia"/>
          <w:lang w:val="ja-JP"/>
        </w:rPr>
        <w:t>自動引落伝票</w:t>
      </w:r>
      <w:r>
        <w:rPr>
          <w:rFonts w:hint="eastAsia"/>
          <w:lang w:val="ja-JP"/>
        </w:rPr>
        <w:t>、</w:t>
      </w:r>
      <w:r w:rsidRPr="007A6B2C">
        <w:rPr>
          <w:rFonts w:hint="eastAsia"/>
          <w:lang w:val="ja-JP"/>
        </w:rPr>
        <w:t>振替伝票</w:t>
      </w:r>
      <w:r>
        <w:rPr>
          <w:rFonts w:hint="eastAsia"/>
          <w:lang w:val="ja-JP"/>
        </w:rPr>
        <w:t>、</w:t>
      </w:r>
      <w:r w:rsidRPr="007A6B2C">
        <w:rPr>
          <w:rFonts w:hint="eastAsia"/>
          <w:lang w:val="ja-JP"/>
        </w:rPr>
        <w:t>総合付替伝票</w:t>
      </w:r>
      <w:r>
        <w:rPr>
          <w:rFonts w:hint="eastAsia"/>
          <w:lang w:val="ja-JP"/>
        </w:rPr>
        <w:t>、</w:t>
      </w:r>
      <w:r w:rsidRPr="007A6B2C">
        <w:rPr>
          <w:rFonts w:hint="eastAsia"/>
          <w:lang w:val="ja-JP"/>
        </w:rPr>
        <w:t>支払依頼申請</w:t>
      </w:r>
    </w:p>
    <w:p w:rsidR="00945178" w:rsidRDefault="00945178" w:rsidP="00945178">
      <w:pPr>
        <w:ind w:leftChars="200" w:left="440"/>
        <w:rPr>
          <w:lang w:val="ja-JP"/>
        </w:rPr>
      </w:pPr>
      <w:r w:rsidRPr="00945178">
        <w:rPr>
          <w:rFonts w:hint="eastAsia"/>
          <w:lang w:val="ja-JP"/>
        </w:rPr>
        <w:t>【</w:t>
      </w:r>
      <w:r w:rsidR="007959F8">
        <w:rPr>
          <w:rFonts w:hint="eastAsia"/>
          <w:lang w:val="ja-JP"/>
        </w:rPr>
        <w:t>Web</w:t>
      </w:r>
      <w:r w:rsidR="007959F8" w:rsidRPr="007959F8">
        <w:rPr>
          <w:rFonts w:hint="eastAsia"/>
          <w:lang w:val="ja-JP"/>
        </w:rPr>
        <w:t>拠点入力</w:t>
      </w:r>
      <w:r w:rsidRPr="00945178">
        <w:rPr>
          <w:rFonts w:hint="eastAsia"/>
          <w:lang w:val="ja-JP"/>
        </w:rPr>
        <w:t>】</w:t>
      </w:r>
      <w:bookmarkStart w:id="0" w:name="_GoBack"/>
      <w:bookmarkEnd w:id="0"/>
    </w:p>
    <w:p w:rsidR="00945178" w:rsidRDefault="00945178" w:rsidP="00945178">
      <w:pPr>
        <w:ind w:leftChars="300" w:left="660"/>
        <w:rPr>
          <w:lang w:val="ja-JP"/>
        </w:rPr>
      </w:pPr>
      <w:r w:rsidRPr="00945178">
        <w:rPr>
          <w:rFonts w:hint="eastAsia"/>
          <w:lang w:val="ja-JP"/>
        </w:rPr>
        <w:t>振替伝票（拠点入力）、現預金出納帳</w:t>
      </w:r>
    </w:p>
    <w:p w:rsidR="00370874" w:rsidRDefault="00370874" w:rsidP="00370874">
      <w:pPr>
        <w:ind w:leftChars="100" w:left="220"/>
        <w:rPr>
          <w:lang w:val="ja-JP"/>
        </w:rPr>
      </w:pPr>
    </w:p>
    <w:p w:rsidR="00370874" w:rsidRPr="00524FFD" w:rsidRDefault="00370874" w:rsidP="00370874">
      <w:pPr>
        <w:ind w:leftChars="100" w:left="22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(1)ユニバーサルフィールド</w:t>
      </w:r>
    </w:p>
    <w:p w:rsidR="00370874" w:rsidRPr="00524FFD" w:rsidRDefault="00370874" w:rsidP="00370874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OPEN21でユニバーサルフィールドを使用する設定にしている場合、</w:t>
      </w:r>
    </w:p>
    <w:p w:rsidR="00370874" w:rsidRPr="00524FFD" w:rsidRDefault="00370874" w:rsidP="00370874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申請内容のエリアにユニバーサルフィールドの入力欄が表示されます。</w:t>
      </w:r>
    </w:p>
    <w:p w:rsidR="00370874" w:rsidRPr="00524FFD" w:rsidRDefault="00370874" w:rsidP="00370874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以下は、ユニバーサルフィールド１を「プロジェクトコード」として利用し、</w:t>
      </w:r>
    </w:p>
    <w:p w:rsidR="00370874" w:rsidRPr="00524FFD" w:rsidRDefault="00370874" w:rsidP="00370874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ユニバーサルフィールド２とユニバーサルフィールド３は利用しない場合の画面イメージです。</w:t>
      </w:r>
    </w:p>
    <w:p w:rsidR="00370874" w:rsidRPr="00524FFD" w:rsidRDefault="00370874" w:rsidP="00370874">
      <w:pPr>
        <w:ind w:leftChars="300" w:left="660"/>
        <w:rPr>
          <w:rFonts w:ascii="Meiryo UI" w:hAnsi="Meiryo UI"/>
          <w:u w:val="single"/>
          <w:lang w:val="ja-JP"/>
        </w:rPr>
      </w:pPr>
      <w:r w:rsidRPr="00524FFD">
        <w:rPr>
          <w:rFonts w:ascii="Meiryo UI" w:hAnsi="Meiryo UI" w:hint="eastAsia"/>
          <w:u w:val="single"/>
          <w:lang w:val="ja-JP"/>
        </w:rPr>
        <w:t>手入力設定の場合</w:t>
      </w:r>
    </w:p>
    <w:p w:rsidR="00370874" w:rsidRPr="00524FFD" w:rsidRDefault="00370874" w:rsidP="00370874">
      <w:pPr>
        <w:ind w:leftChars="300" w:left="660"/>
        <w:rPr>
          <w:rFonts w:ascii="Meiryo UI" w:hAnsi="Meiryo UI"/>
          <w:lang w:val="ja-JP"/>
        </w:rPr>
      </w:pPr>
      <w:r w:rsidRPr="00524FFD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541247E3" wp14:editId="5C5CA22F">
            <wp:simplePos x="0" y="0"/>
            <wp:positionH relativeFrom="column">
              <wp:posOffset>294005</wp:posOffset>
            </wp:positionH>
            <wp:positionV relativeFrom="paragraph">
              <wp:posOffset>79375</wp:posOffset>
            </wp:positionV>
            <wp:extent cx="5061348" cy="378425"/>
            <wp:effectExtent l="0" t="0" r="0" b="3175"/>
            <wp:wrapNone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>
                      <a:extLst>
                        <a:ext uri="{FF2B5EF4-FFF2-40B4-BE49-F238E27FC236}">
                          <a16:creationId xmlns:a16="http://schemas.microsoft.com/office/drawing/2014/main" id="{00000000-0008-0000-1400-000007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48" cy="37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0874" w:rsidRPr="00524FFD" w:rsidRDefault="00370874" w:rsidP="00370874">
      <w:pPr>
        <w:ind w:leftChars="300" w:left="660"/>
        <w:rPr>
          <w:rFonts w:ascii="Meiryo UI" w:hAnsi="Meiryo UI"/>
          <w:lang w:val="ja-JP"/>
        </w:rPr>
      </w:pPr>
    </w:p>
    <w:p w:rsidR="00370874" w:rsidRPr="00524FFD" w:rsidRDefault="00370874" w:rsidP="00370874">
      <w:pPr>
        <w:ind w:leftChars="300" w:left="660"/>
        <w:rPr>
          <w:rFonts w:ascii="Meiryo UI" w:hAnsi="Meiryo UI"/>
          <w:lang w:val="ja-JP"/>
        </w:rPr>
      </w:pPr>
    </w:p>
    <w:p w:rsidR="00370874" w:rsidRPr="00524FFD" w:rsidRDefault="00370874" w:rsidP="00370874">
      <w:pPr>
        <w:ind w:leftChars="300" w:left="660"/>
        <w:rPr>
          <w:rFonts w:ascii="Meiryo UI" w:hAnsi="Meiryo UI"/>
          <w:u w:val="single"/>
          <w:lang w:val="ja-JP"/>
        </w:rPr>
      </w:pPr>
      <w:r w:rsidRPr="00524FFD">
        <w:rPr>
          <w:rFonts w:ascii="Meiryo UI" w:hAnsi="Meiryo UI" w:hint="eastAsia"/>
          <w:u w:val="single"/>
          <w:lang w:val="ja-JP"/>
        </w:rPr>
        <w:t>マスター入力設定の場合</w:t>
      </w:r>
    </w:p>
    <w:p w:rsidR="00370874" w:rsidRPr="00524FFD" w:rsidRDefault="00370874" w:rsidP="00370874">
      <w:pPr>
        <w:ind w:leftChars="300" w:left="660"/>
        <w:rPr>
          <w:rFonts w:ascii="Meiryo UI" w:hAnsi="Meiryo UI"/>
          <w:lang w:val="ja-JP"/>
        </w:rPr>
      </w:pPr>
      <w:r w:rsidRPr="00524FFD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68C6D34B" wp14:editId="2EA4C581">
            <wp:simplePos x="0" y="0"/>
            <wp:positionH relativeFrom="column">
              <wp:posOffset>287655</wp:posOffset>
            </wp:positionH>
            <wp:positionV relativeFrom="paragraph">
              <wp:posOffset>80010</wp:posOffset>
            </wp:positionV>
            <wp:extent cx="5410311" cy="378267"/>
            <wp:effectExtent l="0" t="0" r="0" b="3175"/>
            <wp:wrapNone/>
            <wp:docPr id="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>
                      <a:extLst>
                        <a:ext uri="{FF2B5EF4-FFF2-40B4-BE49-F238E27FC236}">
                          <a16:creationId xmlns:a16="http://schemas.microsoft.com/office/drawing/2014/main" id="{00000000-0008-0000-1400-000008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11" cy="378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0874" w:rsidRPr="00524FFD" w:rsidRDefault="00370874" w:rsidP="00370874">
      <w:pPr>
        <w:ind w:leftChars="300" w:left="660"/>
        <w:rPr>
          <w:rFonts w:ascii="Meiryo UI" w:hAnsi="Meiryo UI"/>
          <w:lang w:val="ja-JP"/>
        </w:rPr>
      </w:pPr>
    </w:p>
    <w:p w:rsidR="00370874" w:rsidRPr="00524FFD" w:rsidRDefault="00370874" w:rsidP="00370874">
      <w:pPr>
        <w:ind w:leftChars="300" w:left="660"/>
        <w:rPr>
          <w:rFonts w:ascii="Meiryo UI" w:hAnsi="Meiryo UI"/>
          <w:lang w:val="ja-JP"/>
        </w:rPr>
      </w:pPr>
    </w:p>
    <w:p w:rsidR="00370874" w:rsidRPr="00524FFD" w:rsidRDefault="00370874" w:rsidP="00370874">
      <w:pPr>
        <w:ind w:leftChars="100" w:left="220"/>
        <w:rPr>
          <w:rFonts w:ascii="Meiryo UI" w:hAnsi="Meiryo UI"/>
          <w:lang w:val="ja-JP"/>
        </w:rPr>
      </w:pPr>
    </w:p>
    <w:p w:rsidR="00370874" w:rsidRPr="00524FFD" w:rsidRDefault="00370874" w:rsidP="00370874">
      <w:pPr>
        <w:ind w:leftChars="100" w:left="22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(2)ヘッダーフィールド</w:t>
      </w:r>
    </w:p>
    <w:p w:rsidR="00370874" w:rsidRPr="00524FFD" w:rsidRDefault="00370874" w:rsidP="00370874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OPEN21でヘッダーフィールドを使用する設定にしている場合、</w:t>
      </w:r>
    </w:p>
    <w:p w:rsidR="00370874" w:rsidRPr="00524FFD" w:rsidRDefault="00370874" w:rsidP="00370874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申請内容のエリアにヘッダーフィールドの入力欄が表示されます。</w:t>
      </w:r>
    </w:p>
    <w:p w:rsidR="00370874" w:rsidRPr="00370874" w:rsidRDefault="00370874" w:rsidP="00370874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画像イメージはユニバーサルフィールドと同様です。</w:t>
      </w:r>
    </w:p>
    <w:sectPr w:rsidR="00370874" w:rsidRPr="00370874" w:rsidSect="004D67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BBC" w:rsidRDefault="00155BBC" w:rsidP="00777B39">
      <w:pPr>
        <w:ind w:left="220"/>
      </w:pPr>
      <w:r>
        <w:separator/>
      </w:r>
    </w:p>
    <w:p w:rsidR="00155BBC" w:rsidRDefault="00155BBC" w:rsidP="00777B39">
      <w:pPr>
        <w:ind w:left="220"/>
      </w:pPr>
    </w:p>
  </w:endnote>
  <w:endnote w:type="continuationSeparator" w:id="0">
    <w:p w:rsidR="00155BBC" w:rsidRDefault="00155BBC" w:rsidP="00777B39">
      <w:pPr>
        <w:ind w:left="220"/>
      </w:pPr>
      <w:r>
        <w:continuationSeparator/>
      </w:r>
    </w:p>
    <w:p w:rsidR="00155BBC" w:rsidRDefault="00155BBC" w:rsidP="00777B39">
      <w:pPr>
        <w:ind w:left="220"/>
      </w:pPr>
    </w:p>
  </w:endnote>
  <w:endnote w:type="continuationNotice" w:id="1">
    <w:p w:rsidR="00155BBC" w:rsidRDefault="00155BBC" w:rsidP="00777B39">
      <w:pPr>
        <w:ind w:left="220"/>
      </w:pPr>
    </w:p>
    <w:p w:rsidR="00155BBC" w:rsidRDefault="00155BBC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Pr="00C07F93" w:rsidRDefault="00C07F93">
    <w:pPr>
      <w:pStyle w:val="afb"/>
      <w:rPr>
        <w:sz w:val="2"/>
        <w:szCs w:val="2"/>
      </w:rPr>
    </w:pPr>
    <w:r w:rsidRPr="00C07F93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BBC" w:rsidRDefault="00155BBC" w:rsidP="00777B39">
      <w:pPr>
        <w:ind w:left="220"/>
      </w:pPr>
      <w:r>
        <w:separator/>
      </w:r>
    </w:p>
    <w:p w:rsidR="00155BBC" w:rsidRDefault="00155BBC" w:rsidP="00777B39">
      <w:pPr>
        <w:ind w:left="220"/>
      </w:pPr>
    </w:p>
  </w:footnote>
  <w:footnote w:type="continuationSeparator" w:id="0">
    <w:p w:rsidR="00155BBC" w:rsidRDefault="00155BBC" w:rsidP="00777B39">
      <w:pPr>
        <w:ind w:left="220"/>
      </w:pPr>
      <w:r>
        <w:continuationSeparator/>
      </w:r>
    </w:p>
    <w:p w:rsidR="00155BBC" w:rsidRDefault="00155BBC" w:rsidP="00777B39">
      <w:pPr>
        <w:ind w:left="220"/>
      </w:pPr>
    </w:p>
  </w:footnote>
  <w:footnote w:type="continuationNotice" w:id="1">
    <w:p w:rsidR="00155BBC" w:rsidRDefault="00155BBC" w:rsidP="00777B39">
      <w:pPr>
        <w:ind w:left="220"/>
      </w:pPr>
    </w:p>
    <w:p w:rsidR="00155BBC" w:rsidRDefault="00155BBC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C07F93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4C5D"/>
    <w:rsid w:val="00117DCF"/>
    <w:rsid w:val="00124C5A"/>
    <w:rsid w:val="00140B2D"/>
    <w:rsid w:val="00144928"/>
    <w:rsid w:val="00151C39"/>
    <w:rsid w:val="00155BBC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70874"/>
    <w:rsid w:val="00394532"/>
    <w:rsid w:val="00397B28"/>
    <w:rsid w:val="003C3ACE"/>
    <w:rsid w:val="003C7ABB"/>
    <w:rsid w:val="003D343A"/>
    <w:rsid w:val="003D6899"/>
    <w:rsid w:val="0041445A"/>
    <w:rsid w:val="00417971"/>
    <w:rsid w:val="004310CC"/>
    <w:rsid w:val="00435097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C3264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959F8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45178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A4EE2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07F93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2E3F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788AAEF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0015F-CC4D-4A8E-BCAA-20018CCE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8</cp:revision>
  <cp:lastPrinted>2018-02-13T04:56:00Z</cp:lastPrinted>
  <dcterms:created xsi:type="dcterms:W3CDTF">2019-03-14T04:51:00Z</dcterms:created>
  <dcterms:modified xsi:type="dcterms:W3CDTF">2019-11-11T07:23:00Z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