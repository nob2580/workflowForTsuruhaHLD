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6662B1" w:rsidRDefault="00C13790" w:rsidP="00C13790">
      <w:pPr>
        <w:pStyle w:val="3"/>
      </w:pPr>
      <w:r w:rsidRPr="006662B1">
        <w:rPr>
          <w:rFonts w:hint="eastAsia"/>
        </w:rPr>
        <w:t>合議部署登録</w:t>
      </w:r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C13790" w:rsidRPr="006662B1" w:rsidTr="00127C07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C13790" w:rsidRPr="006662B1" w:rsidRDefault="00C13790" w:rsidP="00127C07">
            <w:pPr>
              <w:rPr>
                <w:rFonts w:ascii="Meiryo UI" w:hAnsi="Meiryo UI" w:cs="ＭＳ Ｐゴシック"/>
                <w:color w:val="000000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C13790" w:rsidRPr="006662B1" w:rsidRDefault="00C13790" w:rsidP="00127C07">
            <w:pPr>
              <w:rPr>
                <w:rFonts w:ascii="Meiryo UI" w:hAnsi="Meiryo UI" w:cs="ＭＳ Ｐゴシック"/>
                <w:color w:val="000000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C13790" w:rsidRPr="006662B1" w:rsidRDefault="00C13790" w:rsidP="00127C07">
            <w:pPr>
              <w:rPr>
                <w:rFonts w:ascii="Meiryo UI" w:hAnsi="Meiryo UI" w:cs="ＭＳ Ｐゴシック"/>
                <w:color w:val="000000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C13790" w:rsidRPr="006662B1" w:rsidRDefault="00C13790" w:rsidP="00127C07">
            <w:pPr>
              <w:rPr>
                <w:rFonts w:ascii="Meiryo UI" w:hAnsi="Meiryo UI" w:cs="ＭＳ Ｐゴシック"/>
                <w:color w:val="000000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13790" w:rsidRPr="006662B1" w:rsidRDefault="00C13790" w:rsidP="00127C07">
            <w:pPr>
              <w:rPr>
                <w:rFonts w:ascii="Meiryo UI" w:hAnsi="Meiryo UI" w:cs="ＭＳ Ｐゴシック"/>
                <w:color w:val="000000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C13790" w:rsidRPr="006662B1" w:rsidRDefault="00C13790" w:rsidP="00127C07">
            <w:pPr>
              <w:rPr>
                <w:rFonts w:ascii="Meiryo UI" w:hAnsi="Meiryo UI" w:cs="ＭＳ Ｐゴシック"/>
                <w:color w:val="000000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C13790" w:rsidRPr="006662B1" w:rsidTr="00127C07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hint="eastAsia"/>
              </w:rPr>
              <w:t>(1)合議部署の一覧参照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C13790" w:rsidRPr="006662B1" w:rsidTr="00127C07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hint="eastAsia"/>
              </w:rPr>
              <w:t>(2)合議部署の追加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C13790" w:rsidRPr="006662B1" w:rsidTr="00127C07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hint="eastAsia"/>
              </w:rPr>
              <w:t>(3)合議部署の変更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13790" w:rsidRPr="006662B1" w:rsidRDefault="00C13790" w:rsidP="00C13790">
            <w:pPr>
              <w:rPr>
                <w:rFonts w:ascii="Meiryo UI" w:hAnsi="Meiryo UI"/>
              </w:rPr>
            </w:pPr>
            <w:r w:rsidRPr="006662B1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C13790" w:rsidRPr="006662B1" w:rsidRDefault="00C13790" w:rsidP="002432C8"/>
    <w:p w:rsidR="00835C3F" w:rsidRPr="006662B1" w:rsidRDefault="00835C3F" w:rsidP="00835C3F">
      <w:pPr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(1)合議部署の一覧参照</w:t>
      </w: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0ECB4A1F" wp14:editId="1290C968">
            <wp:simplePos x="0" y="0"/>
            <wp:positionH relativeFrom="column">
              <wp:posOffset>154305</wp:posOffset>
            </wp:positionH>
            <wp:positionV relativeFrom="paragraph">
              <wp:posOffset>69215</wp:posOffset>
            </wp:positionV>
            <wp:extent cx="6069965" cy="2501900"/>
            <wp:effectExtent l="0" t="0" r="6985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4F453B43-99C4-4C97-A032-B722CFB3E8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4F453B43-99C4-4C97-A032-B722CFB3E8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9" b="35206"/>
                    <a:stretch/>
                  </pic:blipFill>
                  <pic:spPr bwMode="auto">
                    <a:xfrm>
                      <a:off x="0" y="0"/>
                      <a:ext cx="60699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6662B1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</w:rPr>
      </w:pPr>
      <w:r w:rsidRPr="006662B1">
        <w:rPr>
          <w:rFonts w:ascii="Meiryo UI" w:hAnsi="Meiryo UI" w:hint="eastAsia"/>
        </w:rPr>
        <w:t>①メニュー画面で「合議部署登録」リンクをクリックしてください。</w:t>
      </w:r>
    </w:p>
    <w:p w:rsidR="00835C3F" w:rsidRPr="006662B1" w:rsidRDefault="00835C3F" w:rsidP="00835C3F">
      <w:pPr>
        <w:ind w:leftChars="100" w:left="220"/>
        <w:rPr>
          <w:rFonts w:ascii="Meiryo UI" w:hAnsi="Meiryo UI"/>
        </w:rPr>
      </w:pPr>
    </w:p>
    <w:p w:rsidR="00835C3F" w:rsidRPr="006662B1" w:rsidRDefault="00205FC6" w:rsidP="00835C3F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176C8100" wp14:editId="578B4B1C">
            <wp:simplePos x="0" y="0"/>
            <wp:positionH relativeFrom="column">
              <wp:posOffset>173355</wp:posOffset>
            </wp:positionH>
            <wp:positionV relativeFrom="paragraph">
              <wp:posOffset>71120</wp:posOffset>
            </wp:positionV>
            <wp:extent cx="6015990" cy="1930400"/>
            <wp:effectExtent l="19050" t="19050" r="22860" b="12700"/>
            <wp:wrapNone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4DC0367-895F-482D-8D98-B0B1C88DD9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>
                      <a:extLst>
                        <a:ext uri="{FF2B5EF4-FFF2-40B4-BE49-F238E27FC236}">
                          <a16:creationId xmlns:a16="http://schemas.microsoft.com/office/drawing/2014/main" id="{54DC0367-895F-482D-8D98-B0B1C88DD9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20191" b="4950"/>
                    <a:stretch/>
                  </pic:blipFill>
                  <pic:spPr bwMode="auto">
                    <a:xfrm>
                      <a:off x="0" y="0"/>
                      <a:ext cx="6015990" cy="19304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835C3F">
      <w:pPr>
        <w:ind w:leftChars="100" w:left="220"/>
        <w:rPr>
          <w:rFonts w:ascii="Meiryo UI" w:hAnsi="Meiryo UI"/>
          <w:lang w:val="ja-JP"/>
        </w:rPr>
      </w:pPr>
    </w:p>
    <w:p w:rsidR="00835C3F" w:rsidRPr="006662B1" w:rsidRDefault="00835C3F" w:rsidP="006662B1">
      <w:pPr>
        <w:ind w:leftChars="100" w:left="220"/>
        <w:rPr>
          <w:rFonts w:ascii="Meiryo UI" w:hAnsi="Meiryo UI"/>
          <w:lang w:val="ja-JP"/>
        </w:rPr>
      </w:pPr>
    </w:p>
    <w:p w:rsidR="00E766ED" w:rsidRPr="006662B1" w:rsidRDefault="00E766ED" w:rsidP="00E766ED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②現状の合議部署が表示されます。表示順は上下の矢印ボタンで変更可能です。</w:t>
      </w:r>
    </w:p>
    <w:p w:rsidR="00E766ED" w:rsidRPr="006662B1" w:rsidRDefault="00E766ED" w:rsidP="00E766ED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③新しい合議部署を追加する場合、「追加」ボタンを押してください。</w:t>
      </w:r>
    </w:p>
    <w:p w:rsidR="00E766ED" w:rsidRPr="006662B1" w:rsidRDefault="00E766ED" w:rsidP="00E766ED">
      <w:pPr>
        <w:ind w:leftChars="200" w:left="44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→(2)合議部署の追加</w:t>
      </w:r>
    </w:p>
    <w:p w:rsidR="00E766ED" w:rsidRPr="006662B1" w:rsidRDefault="00E766ED" w:rsidP="00E766ED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④既存の合議部署を変更する場合、リンクをクリックしてください。</w:t>
      </w:r>
    </w:p>
    <w:p w:rsidR="005A7A7E" w:rsidRPr="006662B1" w:rsidRDefault="00E766ED" w:rsidP="00E766ED">
      <w:pPr>
        <w:ind w:leftChars="200" w:left="44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→(3)合議部署の変更</w:t>
      </w:r>
    </w:p>
    <w:p w:rsidR="005A7A7E" w:rsidRPr="006662B1" w:rsidRDefault="005A7A7E" w:rsidP="005A7A7E">
      <w:pPr>
        <w:rPr>
          <w:rFonts w:ascii="Meiryo UI" w:hAnsi="Meiryo UI"/>
          <w:lang w:val="ja-JP"/>
        </w:rPr>
      </w:pPr>
      <w:r w:rsidRPr="006662B1">
        <w:rPr>
          <w:rFonts w:ascii="Meiryo UI" w:hAnsi="Meiryo UI"/>
          <w:lang w:val="ja-JP"/>
        </w:rPr>
        <w:br w:type="page"/>
      </w:r>
    </w:p>
    <w:p w:rsidR="00835C3F" w:rsidRPr="006662B1" w:rsidRDefault="005A7A7E" w:rsidP="005A7A7E">
      <w:pPr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lastRenderedPageBreak/>
        <w:t>(2)合議部署の追加</w:t>
      </w:r>
    </w:p>
    <w:p w:rsidR="005A7A7E" w:rsidRPr="006662B1" w:rsidRDefault="00B7444F" w:rsidP="005A7A7E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4025A4F6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6740525" cy="1759585"/>
            <wp:effectExtent l="19050" t="19050" r="22225" b="12065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B8E7291-ACB6-45EB-AAE9-E45A8E16E2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B8E7291-ACB6-45EB-AAE9-E45A8E16E2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1759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2A61ED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B7444F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①合議部署名を入力してください。</w:t>
      </w:r>
    </w:p>
    <w:p w:rsidR="00B7444F" w:rsidRPr="006662B1" w:rsidRDefault="00B7444F" w:rsidP="00B7444F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②承認者を設定してください。</w:t>
      </w:r>
    </w:p>
    <w:p w:rsidR="00B7444F" w:rsidRPr="006662B1" w:rsidRDefault="00B7444F" w:rsidP="00B7444F">
      <w:pPr>
        <w:ind w:leftChars="200" w:left="44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「+」ボタン、「-」ボタンで枠の増減、「部門選択」ボタンで枠に部門を、「役割選択」ボタンで役割を当てはめます。</w:t>
      </w:r>
    </w:p>
    <w:p w:rsidR="00B7444F" w:rsidRPr="006662B1" w:rsidRDefault="00B7444F" w:rsidP="00B7444F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③登録ボタンを押してください。</w:t>
      </w: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B7444F">
      <w:pPr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(3)合議部署の変更</w:t>
      </w: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76DD529D">
            <wp:simplePos x="0" y="0"/>
            <wp:positionH relativeFrom="column">
              <wp:posOffset>167005</wp:posOffset>
            </wp:positionH>
            <wp:positionV relativeFrom="paragraph">
              <wp:posOffset>63500</wp:posOffset>
            </wp:positionV>
            <wp:extent cx="6684470" cy="1812924"/>
            <wp:effectExtent l="19050" t="19050" r="21590" b="16510"/>
            <wp:wrapNone/>
            <wp:docPr id="13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50FB38F2-36A2-43AE-89AC-5B2C4AD37B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>
                      <a:extLst>
                        <a:ext uri="{FF2B5EF4-FFF2-40B4-BE49-F238E27FC236}">
                          <a16:creationId xmlns:a16="http://schemas.microsoft.com/office/drawing/2014/main" id="{50FB38F2-36A2-43AE-89AC-5B2C4AD37B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470" cy="1812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5A7A7E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2029BB">
      <w:pPr>
        <w:ind w:leftChars="100" w:left="220"/>
        <w:rPr>
          <w:rFonts w:ascii="Meiryo UI" w:hAnsi="Meiryo UI"/>
          <w:lang w:val="ja-JP"/>
        </w:rPr>
      </w:pPr>
    </w:p>
    <w:p w:rsidR="00B7444F" w:rsidRPr="006662B1" w:rsidRDefault="00B7444F" w:rsidP="00B7444F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①合議部署名を変更する場合、入力内容を変更してください。</w:t>
      </w:r>
    </w:p>
    <w:p w:rsidR="00B7444F" w:rsidRPr="006662B1" w:rsidRDefault="00B7444F" w:rsidP="00B7444F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②承認者を変更する場合、内容を変更してください。</w:t>
      </w:r>
    </w:p>
    <w:p w:rsidR="00B7444F" w:rsidRPr="006662B1" w:rsidRDefault="00B7444F" w:rsidP="00B7444F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③「変更」ボタンを押すと、変更内容が反映されます。</w:t>
      </w:r>
    </w:p>
    <w:p w:rsidR="00B7444F" w:rsidRDefault="00B7444F" w:rsidP="008C2826">
      <w:pPr>
        <w:ind w:leftChars="100" w:left="220"/>
        <w:rPr>
          <w:rFonts w:ascii="Meiryo UI" w:hAnsi="Meiryo UI"/>
          <w:lang w:val="ja-JP"/>
        </w:rPr>
      </w:pPr>
      <w:r w:rsidRPr="006662B1">
        <w:rPr>
          <w:rFonts w:ascii="Meiryo UI" w:hAnsi="Meiryo UI" w:hint="eastAsia"/>
          <w:lang w:val="ja-JP"/>
        </w:rPr>
        <w:t>④「削除」ボタンを押すと、合議部署が削除されます。</w:t>
      </w:r>
    </w:p>
    <w:p w:rsidR="00F04FDA" w:rsidRDefault="00F04FDA" w:rsidP="008C2826">
      <w:pPr>
        <w:ind w:leftChars="100" w:left="220"/>
        <w:rPr>
          <w:rFonts w:ascii="Meiryo UI" w:hAnsi="Meiryo UI"/>
          <w:lang w:val="ja-JP"/>
        </w:rPr>
      </w:pPr>
    </w:p>
    <w:p w:rsidR="00F04FDA" w:rsidRDefault="00F04FDA" w:rsidP="00F04FDA">
      <w:pPr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補足(</w:t>
      </w:r>
      <w:r>
        <w:rPr>
          <w:rFonts w:ascii="Meiryo UI" w:hAnsi="Meiryo UI"/>
          <w:lang w:val="ja-JP"/>
        </w:rPr>
        <w:t>1)</w:t>
      </w:r>
      <w:r w:rsidRPr="00F04FDA">
        <w:rPr>
          <w:rFonts w:hint="eastAsia"/>
        </w:rPr>
        <w:t xml:space="preserve"> </w:t>
      </w:r>
      <w:r w:rsidRPr="00F04FDA">
        <w:rPr>
          <w:rFonts w:ascii="Meiryo UI" w:hAnsi="Meiryo UI" w:hint="eastAsia"/>
          <w:lang w:val="ja-JP"/>
        </w:rPr>
        <w:t>最終決裁後の閲覧制限設定について</w:t>
      </w:r>
    </w:p>
    <w:p w:rsidR="00F04FDA" w:rsidRPr="00F04FDA" w:rsidRDefault="00F04FDA" w:rsidP="00F04FDA">
      <w:pPr>
        <w:ind w:leftChars="100" w:left="220"/>
        <w:rPr>
          <w:rFonts w:ascii="Meiryo UI" w:hAnsi="Meiryo UI"/>
          <w:lang w:val="ja-JP"/>
        </w:rPr>
      </w:pPr>
      <w:r w:rsidRPr="00F04FDA">
        <w:rPr>
          <w:rFonts w:ascii="Meiryo UI" w:hAnsi="Meiryo UI" w:hint="eastAsia"/>
          <w:lang w:val="ja-JP"/>
        </w:rPr>
        <w:t>以下の会社設定情報を変更することで、合議部署の担当者が最終決裁後に申請書を参照可</w:t>
      </w:r>
      <w:bookmarkStart w:id="0" w:name="_GoBack"/>
      <w:bookmarkEnd w:id="0"/>
      <w:r w:rsidRPr="00F04FDA">
        <w:rPr>
          <w:rFonts w:ascii="Meiryo UI" w:hAnsi="Meiryo UI" w:hint="eastAsia"/>
          <w:lang w:val="ja-JP"/>
        </w:rPr>
        <w:t>能になります。</w:t>
      </w:r>
    </w:p>
    <w:p w:rsidR="00F04FDA" w:rsidRPr="006662B1" w:rsidRDefault="00F04FDA" w:rsidP="00F04FDA">
      <w:pPr>
        <w:ind w:leftChars="200" w:left="44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・</w:t>
      </w:r>
      <w:r w:rsidR="00817731">
        <w:rPr>
          <w:rFonts w:ascii="Meiryo UI" w:hAnsi="Meiryo UI" w:hint="eastAsia"/>
          <w:lang w:val="ja-JP"/>
        </w:rPr>
        <w:t>その他タブ-</w:t>
      </w:r>
      <w:r w:rsidRPr="00F04FDA">
        <w:rPr>
          <w:rFonts w:ascii="Meiryo UI" w:hAnsi="Meiryo UI" w:hint="eastAsia"/>
          <w:lang w:val="ja-JP"/>
        </w:rPr>
        <w:t>合議部署の最終決裁後の閲覧制限設定</w:t>
      </w:r>
    </w:p>
    <w:sectPr w:rsidR="00F04FDA" w:rsidRPr="006662B1" w:rsidSect="004D67E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E3C" w:rsidRDefault="00702E3C" w:rsidP="00777B39">
      <w:pPr>
        <w:ind w:left="220"/>
      </w:pPr>
      <w:r>
        <w:separator/>
      </w:r>
    </w:p>
    <w:p w:rsidR="00702E3C" w:rsidRDefault="00702E3C" w:rsidP="00777B39">
      <w:pPr>
        <w:ind w:left="220"/>
      </w:pPr>
    </w:p>
  </w:endnote>
  <w:endnote w:type="continuationSeparator" w:id="0">
    <w:p w:rsidR="00702E3C" w:rsidRDefault="00702E3C" w:rsidP="00777B39">
      <w:pPr>
        <w:ind w:left="220"/>
      </w:pPr>
      <w:r>
        <w:continuationSeparator/>
      </w:r>
    </w:p>
    <w:p w:rsidR="00702E3C" w:rsidRDefault="00702E3C" w:rsidP="00777B39">
      <w:pPr>
        <w:ind w:left="220"/>
      </w:pPr>
    </w:p>
  </w:endnote>
  <w:endnote w:type="continuationNotice" w:id="1">
    <w:p w:rsidR="00702E3C" w:rsidRDefault="00702E3C" w:rsidP="00777B39">
      <w:pPr>
        <w:ind w:left="220"/>
      </w:pPr>
    </w:p>
    <w:p w:rsidR="00702E3C" w:rsidRDefault="00702E3C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91C" w:rsidRPr="005F291C" w:rsidRDefault="005F291C">
    <w:pPr>
      <w:pStyle w:val="afb"/>
      <w:rPr>
        <w:sz w:val="2"/>
        <w:szCs w:val="2"/>
      </w:rPr>
    </w:pPr>
    <w:r w:rsidRPr="005F291C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91C" w:rsidRPr="005F291C" w:rsidRDefault="005F291C">
    <w:pPr>
      <w:pStyle w:val="afb"/>
      <w:rPr>
        <w:sz w:val="2"/>
        <w:szCs w:val="2"/>
      </w:rPr>
    </w:pPr>
    <w:r w:rsidRPr="005F291C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E3C" w:rsidRDefault="00702E3C" w:rsidP="00777B39">
      <w:pPr>
        <w:ind w:left="220"/>
      </w:pPr>
      <w:r>
        <w:separator/>
      </w:r>
    </w:p>
    <w:p w:rsidR="00702E3C" w:rsidRDefault="00702E3C" w:rsidP="00777B39">
      <w:pPr>
        <w:ind w:left="220"/>
      </w:pPr>
    </w:p>
  </w:footnote>
  <w:footnote w:type="continuationSeparator" w:id="0">
    <w:p w:rsidR="00702E3C" w:rsidRDefault="00702E3C" w:rsidP="00777B39">
      <w:pPr>
        <w:ind w:left="220"/>
      </w:pPr>
      <w:r>
        <w:continuationSeparator/>
      </w:r>
    </w:p>
    <w:p w:rsidR="00702E3C" w:rsidRDefault="00702E3C" w:rsidP="00777B39">
      <w:pPr>
        <w:ind w:left="220"/>
      </w:pPr>
    </w:p>
  </w:footnote>
  <w:footnote w:type="continuationNotice" w:id="1">
    <w:p w:rsidR="00702E3C" w:rsidRDefault="00702E3C" w:rsidP="00777B39">
      <w:pPr>
        <w:ind w:left="220"/>
      </w:pPr>
    </w:p>
    <w:p w:rsidR="00702E3C" w:rsidRDefault="00702E3C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5F291C" w:rsidP="005F291C"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5F291C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029BB"/>
    <w:rsid w:val="00205FC6"/>
    <w:rsid w:val="00232880"/>
    <w:rsid w:val="002346FD"/>
    <w:rsid w:val="002432C8"/>
    <w:rsid w:val="00244DC8"/>
    <w:rsid w:val="00244F9A"/>
    <w:rsid w:val="002822FE"/>
    <w:rsid w:val="002972F6"/>
    <w:rsid w:val="002A3C73"/>
    <w:rsid w:val="002A61ED"/>
    <w:rsid w:val="002B7A93"/>
    <w:rsid w:val="002D226C"/>
    <w:rsid w:val="002F325A"/>
    <w:rsid w:val="002F5CC3"/>
    <w:rsid w:val="003025FA"/>
    <w:rsid w:val="003147F6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A7E"/>
    <w:rsid w:val="005A7E17"/>
    <w:rsid w:val="005B1516"/>
    <w:rsid w:val="005C178C"/>
    <w:rsid w:val="005D151F"/>
    <w:rsid w:val="005F0996"/>
    <w:rsid w:val="005F291C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662B1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02E3C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07670"/>
    <w:rsid w:val="00812B66"/>
    <w:rsid w:val="00817731"/>
    <w:rsid w:val="00832FBE"/>
    <w:rsid w:val="00833A6C"/>
    <w:rsid w:val="00835C3F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2826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65955"/>
    <w:rsid w:val="00B7444F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13790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E3098"/>
    <w:rsid w:val="00DF6C55"/>
    <w:rsid w:val="00DF7146"/>
    <w:rsid w:val="00E0212D"/>
    <w:rsid w:val="00E1190C"/>
    <w:rsid w:val="00E53760"/>
    <w:rsid w:val="00E556DE"/>
    <w:rsid w:val="00E607AE"/>
    <w:rsid w:val="00E60BA0"/>
    <w:rsid w:val="00E661EF"/>
    <w:rsid w:val="00E70A6A"/>
    <w:rsid w:val="00E766ED"/>
    <w:rsid w:val="00EC3E47"/>
    <w:rsid w:val="00EE09F6"/>
    <w:rsid w:val="00EE5859"/>
    <w:rsid w:val="00EF34E1"/>
    <w:rsid w:val="00EF4BA0"/>
    <w:rsid w:val="00F04FDA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E26CB0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2B74F9-01E0-4312-80B7-19FF26960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17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藤本紗知香</cp:lastModifiedBy>
  <cp:revision>17</cp:revision>
  <cp:lastPrinted>2018-02-13T04:56:00Z</cp:lastPrinted>
  <dcterms:created xsi:type="dcterms:W3CDTF">2019-03-07T01:30:00Z</dcterms:created>
  <dcterms:modified xsi:type="dcterms:W3CDTF">2021-05-12T01:42:00Z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